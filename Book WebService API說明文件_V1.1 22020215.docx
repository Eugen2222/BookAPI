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9913" w14:textId="4943F4DA" w:rsidR="00B50719" w:rsidRPr="00B50719" w:rsidRDefault="00B50719" w:rsidP="00B50719">
      <w:pPr>
        <w:adjustRightInd/>
        <w:ind w:left="0"/>
        <w:rPr>
          <w:rFonts w:cs="Times New Roman"/>
          <w:szCs w:val="28"/>
        </w:rPr>
      </w:pPr>
      <w:bookmarkStart w:id="0" w:name="_Toc18399522"/>
    </w:p>
    <w:p w14:paraId="524B4CD6" w14:textId="77777777" w:rsidR="00B50719" w:rsidRPr="00366DBE" w:rsidRDefault="00B50719" w:rsidP="00366DBE"/>
    <w:p w14:paraId="2DCF8CE7" w14:textId="77777777" w:rsidR="006B1CCD" w:rsidRPr="00366DBE" w:rsidRDefault="006B1CCD" w:rsidP="00366DBE"/>
    <w:p w14:paraId="0E5D479F" w14:textId="77777777" w:rsidR="006B1CCD" w:rsidRPr="00366DBE" w:rsidRDefault="006B1CCD" w:rsidP="00366DBE"/>
    <w:p w14:paraId="2B91601A" w14:textId="77777777" w:rsidR="006B1CCD" w:rsidRPr="00366DBE" w:rsidRDefault="006B1CCD" w:rsidP="00366DBE"/>
    <w:p w14:paraId="032087E9" w14:textId="77777777" w:rsidR="006B1CCD" w:rsidRPr="00366DBE" w:rsidRDefault="006B1CCD" w:rsidP="00366DBE"/>
    <w:p w14:paraId="120AAD8B" w14:textId="77777777" w:rsidR="006B1CCD" w:rsidRPr="00366DBE" w:rsidRDefault="0058680A" w:rsidP="00366DBE">
      <w:pPr>
        <w:jc w:val="center"/>
        <w:rPr>
          <w:rStyle w:val="afc"/>
        </w:rPr>
      </w:pPr>
      <w:bookmarkStart w:id="1" w:name="_Toc20302725"/>
      <w:r>
        <w:rPr>
          <w:rStyle w:val="afc"/>
          <w:rFonts w:hint="eastAsia"/>
        </w:rPr>
        <w:t>API</w:t>
      </w:r>
      <w:r>
        <w:rPr>
          <w:rStyle w:val="afc"/>
          <w:rFonts w:hint="eastAsia"/>
        </w:rPr>
        <w:t>規格</w:t>
      </w:r>
      <w:r w:rsidR="006B1CCD" w:rsidRPr="00366DBE">
        <w:rPr>
          <w:rStyle w:val="afc"/>
          <w:rFonts w:hint="eastAsia"/>
        </w:rPr>
        <w:t>書</w:t>
      </w:r>
      <w:bookmarkEnd w:id="1"/>
    </w:p>
    <w:p w14:paraId="126AB7C5" w14:textId="77777777" w:rsidR="006B1CCD" w:rsidRPr="002C6FE5" w:rsidRDefault="006B1CCD" w:rsidP="00DF3FC4"/>
    <w:p w14:paraId="2318B578" w14:textId="77777777" w:rsidR="006B1CCD" w:rsidRDefault="006B1CCD" w:rsidP="00DF3FC4"/>
    <w:p w14:paraId="05F67937" w14:textId="77777777" w:rsidR="006B1CCD" w:rsidRDefault="006B1CCD" w:rsidP="00DF3FC4"/>
    <w:p w14:paraId="5B94E46F" w14:textId="77777777" w:rsidR="006B1CCD" w:rsidRDefault="006B1CCD" w:rsidP="00DF3FC4"/>
    <w:p w14:paraId="7A0C4BAA" w14:textId="77777777" w:rsidR="006B1CCD" w:rsidRDefault="006B1CCD" w:rsidP="00DF3FC4"/>
    <w:p w14:paraId="44BFB4B0" w14:textId="77777777" w:rsidR="006B1CCD" w:rsidRDefault="006B1CCD" w:rsidP="002D5553"/>
    <w:p w14:paraId="0983AE90" w14:textId="77777777" w:rsidR="002D5553" w:rsidRDefault="002D5553" w:rsidP="002D5553"/>
    <w:p w14:paraId="1BCC9000" w14:textId="7AD1048F" w:rsidR="0089249A" w:rsidRDefault="006B1CCD" w:rsidP="00293202">
      <w:pPr>
        <w:pStyle w:val="af8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5A984972" w14:textId="1833F947" w:rsidR="00617A82" w:rsidRDefault="00F94B7C" w:rsidP="00293202">
      <w:pPr>
        <w:pStyle w:val="af6"/>
        <w:tabs>
          <w:tab w:val="left" w:pos="8137"/>
        </w:tabs>
        <w:jc w:val="left"/>
      </w:pPr>
      <w:r>
        <w:lastRenderedPageBreak/>
        <w:tab/>
      </w:r>
      <w:r>
        <w:tab/>
      </w:r>
    </w:p>
    <w:p w14:paraId="1F4684F7" w14:textId="77777777" w:rsidR="0089249A" w:rsidRDefault="0089249A" w:rsidP="00325A8B">
      <w:pPr>
        <w:pStyle w:val="af6"/>
        <w:tabs>
          <w:tab w:val="left" w:pos="1558"/>
        </w:tabs>
        <w:jc w:val="left"/>
      </w:pPr>
      <w:r w:rsidRPr="007E39CD">
        <w:t>目錄</w:t>
      </w:r>
    </w:p>
    <w:sdt>
      <w:sdtPr>
        <w:rPr>
          <w:szCs w:val="22"/>
          <w:lang w:val="zh-TW"/>
        </w:rPr>
        <w:id w:val="1927143145"/>
        <w:docPartObj>
          <w:docPartGallery w:val="Table of Contents"/>
          <w:docPartUnique/>
        </w:docPartObj>
      </w:sdtPr>
      <w:sdtEndPr>
        <w:rPr>
          <w:b w:val="0"/>
          <w:bCs w:val="0"/>
          <w:szCs w:val="20"/>
        </w:rPr>
      </w:sdtEndPr>
      <w:sdtContent>
        <w:p w14:paraId="6F67B671" w14:textId="77777777" w:rsidR="00024D99" w:rsidRDefault="00952BE8">
          <w:pPr>
            <w:pStyle w:val="11"/>
            <w:tabs>
              <w:tab w:val="left" w:pos="480"/>
              <w:tab w:val="right" w:leader="dot" w:pos="9911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 w:rsidR="00F53F2C"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5226058" w:history="1">
            <w:r w:rsidR="00024D99" w:rsidRPr="00BE2632">
              <w:rPr>
                <w:rStyle w:val="aa"/>
                <w:noProof/>
              </w:rPr>
              <w:t>1</w:t>
            </w:r>
            <w:r w:rsidR="00024D99">
              <w:rPr>
                <w:rFonts w:eastAsiaTheme="minorEastAsia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024D99" w:rsidRPr="00BE2632">
              <w:rPr>
                <w:rStyle w:val="aa"/>
                <w:noProof/>
              </w:rPr>
              <w:t>API</w:t>
            </w:r>
            <w:r w:rsidR="00024D99" w:rsidRPr="00BE2632">
              <w:rPr>
                <w:rStyle w:val="aa"/>
                <w:rFonts w:hint="eastAsia"/>
                <w:noProof/>
              </w:rPr>
              <w:t>連線資訊</w:t>
            </w:r>
            <w:r w:rsidR="00024D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0E86" w14:textId="77777777" w:rsidR="00024D99" w:rsidRDefault="003F767D">
          <w:pPr>
            <w:pStyle w:val="21"/>
            <w:tabs>
              <w:tab w:val="left" w:pos="960"/>
              <w:tab w:val="right" w:leader="dot" w:pos="9911"/>
            </w:tabs>
            <w:rPr>
              <w:rFonts w:eastAsiaTheme="minorEastAsia" w:cstheme="minorBidi"/>
              <w:smallCaps w:val="0"/>
              <w:noProof/>
              <w:szCs w:val="22"/>
            </w:rPr>
          </w:pPr>
          <w:hyperlink w:anchor="_Toc95226059" w:history="1">
            <w:r w:rsidR="00024D99" w:rsidRPr="00BE2632">
              <w:rPr>
                <w:rStyle w:val="aa"/>
                <w:noProof/>
              </w:rPr>
              <w:t>1.1</w:t>
            </w:r>
            <w:r w:rsidR="00024D99">
              <w:rPr>
                <w:rFonts w:eastAsiaTheme="minorEastAsia" w:cstheme="minorBidi"/>
                <w:smallCaps w:val="0"/>
                <w:noProof/>
                <w:szCs w:val="22"/>
              </w:rPr>
              <w:tab/>
            </w:r>
            <w:r w:rsidR="00024D99" w:rsidRPr="00BE2632">
              <w:rPr>
                <w:rStyle w:val="aa"/>
                <w:rFonts w:hint="eastAsia"/>
                <w:noProof/>
              </w:rPr>
              <w:t>地址正規化功能</w:t>
            </w:r>
            <w:r w:rsidR="00024D99">
              <w:rPr>
                <w:noProof/>
                <w:webHidden/>
              </w:rPr>
              <w:tab/>
            </w:r>
            <w:r w:rsidR="00952BE8"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_Toc95226059 \h </w:instrText>
            </w:r>
            <w:r w:rsidR="00952BE8">
              <w:rPr>
                <w:noProof/>
                <w:webHidden/>
              </w:rPr>
            </w:r>
            <w:r w:rsidR="00952BE8"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4</w:t>
            </w:r>
            <w:r w:rsidR="00952BE8">
              <w:rPr>
                <w:noProof/>
                <w:webHidden/>
              </w:rPr>
              <w:fldChar w:fldCharType="end"/>
            </w:r>
          </w:hyperlink>
        </w:p>
        <w:p w14:paraId="3A6D2616" w14:textId="77777777" w:rsidR="00024D99" w:rsidRDefault="003F767D">
          <w:pPr>
            <w:pStyle w:val="21"/>
            <w:tabs>
              <w:tab w:val="left" w:pos="960"/>
              <w:tab w:val="right" w:leader="dot" w:pos="9911"/>
            </w:tabs>
            <w:rPr>
              <w:rFonts w:eastAsiaTheme="minorEastAsia" w:cstheme="minorBidi"/>
              <w:smallCaps w:val="0"/>
              <w:noProof/>
              <w:szCs w:val="22"/>
            </w:rPr>
          </w:pPr>
          <w:hyperlink w:anchor="_Toc95226060" w:history="1">
            <w:r w:rsidR="00024D99" w:rsidRPr="00BE2632">
              <w:rPr>
                <w:rStyle w:val="aa"/>
                <w:noProof/>
              </w:rPr>
              <w:t>1.2</w:t>
            </w:r>
            <w:r w:rsidR="00024D99">
              <w:rPr>
                <w:rFonts w:eastAsiaTheme="minorEastAsia" w:cstheme="minorBidi"/>
                <w:smallCaps w:val="0"/>
                <w:noProof/>
                <w:szCs w:val="22"/>
              </w:rPr>
              <w:tab/>
            </w:r>
            <w:r w:rsidR="00024D99" w:rsidRPr="00BE2632">
              <w:rPr>
                <w:rStyle w:val="aa"/>
                <w:rFonts w:hint="eastAsia"/>
                <w:noProof/>
              </w:rPr>
              <w:t>地址中翻英功能</w:t>
            </w:r>
            <w:r w:rsidR="00024D99">
              <w:rPr>
                <w:noProof/>
                <w:webHidden/>
              </w:rPr>
              <w:tab/>
            </w:r>
            <w:r w:rsidR="00952BE8"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_Toc95226060 \h </w:instrText>
            </w:r>
            <w:r w:rsidR="00952BE8">
              <w:rPr>
                <w:noProof/>
                <w:webHidden/>
              </w:rPr>
            </w:r>
            <w:r w:rsidR="00952BE8"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4</w:t>
            </w:r>
            <w:r w:rsidR="00952BE8">
              <w:rPr>
                <w:noProof/>
                <w:webHidden/>
              </w:rPr>
              <w:fldChar w:fldCharType="end"/>
            </w:r>
          </w:hyperlink>
        </w:p>
        <w:p w14:paraId="085AFA21" w14:textId="77777777" w:rsidR="00024D99" w:rsidRDefault="003F767D">
          <w:pPr>
            <w:pStyle w:val="11"/>
            <w:tabs>
              <w:tab w:val="left" w:pos="480"/>
              <w:tab w:val="right" w:leader="dot" w:pos="9911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95226061" w:history="1">
            <w:r w:rsidR="00024D99" w:rsidRPr="00BE2632">
              <w:rPr>
                <w:rStyle w:val="aa"/>
                <w:noProof/>
              </w:rPr>
              <w:t>2</w:t>
            </w:r>
            <w:r w:rsidR="00024D99">
              <w:rPr>
                <w:rFonts w:eastAsiaTheme="minorEastAsia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024D99" w:rsidRPr="00BE2632">
              <w:rPr>
                <w:rStyle w:val="aa"/>
                <w:rFonts w:hint="eastAsia"/>
                <w:noProof/>
              </w:rPr>
              <w:t>電文資訊</w:t>
            </w:r>
            <w:r w:rsidR="00024D99">
              <w:rPr>
                <w:noProof/>
                <w:webHidden/>
              </w:rPr>
              <w:tab/>
            </w:r>
            <w:r w:rsidR="00952BE8"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_Toc95226061 \h </w:instrText>
            </w:r>
            <w:r w:rsidR="00952BE8">
              <w:rPr>
                <w:noProof/>
                <w:webHidden/>
              </w:rPr>
            </w:r>
            <w:r w:rsidR="00952BE8"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6</w:t>
            </w:r>
            <w:r w:rsidR="00952BE8">
              <w:rPr>
                <w:noProof/>
                <w:webHidden/>
              </w:rPr>
              <w:fldChar w:fldCharType="end"/>
            </w:r>
          </w:hyperlink>
        </w:p>
        <w:p w14:paraId="253A7930" w14:textId="77777777" w:rsidR="00024D99" w:rsidRDefault="003F767D">
          <w:pPr>
            <w:pStyle w:val="21"/>
            <w:tabs>
              <w:tab w:val="left" w:pos="960"/>
              <w:tab w:val="right" w:leader="dot" w:pos="9911"/>
            </w:tabs>
            <w:rPr>
              <w:rFonts w:eastAsiaTheme="minorEastAsia" w:cstheme="minorBidi"/>
              <w:smallCaps w:val="0"/>
              <w:noProof/>
              <w:szCs w:val="22"/>
            </w:rPr>
          </w:pPr>
          <w:hyperlink w:anchor="_Toc95226062" w:history="1">
            <w:r w:rsidR="00024D99" w:rsidRPr="00BE2632">
              <w:rPr>
                <w:rStyle w:val="aa"/>
                <w:noProof/>
              </w:rPr>
              <w:t>2.1</w:t>
            </w:r>
            <w:r w:rsidR="00024D99">
              <w:rPr>
                <w:rFonts w:eastAsiaTheme="minorEastAsia" w:cstheme="minorBidi"/>
                <w:smallCaps w:val="0"/>
                <w:noProof/>
                <w:szCs w:val="22"/>
              </w:rPr>
              <w:tab/>
            </w:r>
            <w:r w:rsidR="00024D99" w:rsidRPr="00BE2632">
              <w:rPr>
                <w:rStyle w:val="aa"/>
                <w:rFonts w:hint="eastAsia"/>
                <w:noProof/>
              </w:rPr>
              <w:t>地址正規化</w:t>
            </w:r>
            <w:r w:rsidR="00024D99">
              <w:rPr>
                <w:noProof/>
                <w:webHidden/>
              </w:rPr>
              <w:tab/>
            </w:r>
            <w:r w:rsidR="00952BE8"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_Toc95226062 \h </w:instrText>
            </w:r>
            <w:r w:rsidR="00952BE8">
              <w:rPr>
                <w:noProof/>
                <w:webHidden/>
              </w:rPr>
            </w:r>
            <w:r w:rsidR="00952BE8"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6</w:t>
            </w:r>
            <w:r w:rsidR="00952BE8">
              <w:rPr>
                <w:noProof/>
                <w:webHidden/>
              </w:rPr>
              <w:fldChar w:fldCharType="end"/>
            </w:r>
          </w:hyperlink>
        </w:p>
        <w:p w14:paraId="4F47FEED" w14:textId="77777777" w:rsidR="00024D99" w:rsidRDefault="003F767D">
          <w:pPr>
            <w:pStyle w:val="31"/>
            <w:tabs>
              <w:tab w:val="left" w:pos="1440"/>
              <w:tab w:val="right" w:leader="dot" w:pos="9911"/>
            </w:tabs>
            <w:rPr>
              <w:rFonts w:eastAsiaTheme="minorEastAsia" w:cstheme="minorBidi"/>
              <w:iCs w:val="0"/>
              <w:noProof/>
              <w:szCs w:val="22"/>
            </w:rPr>
          </w:pPr>
          <w:hyperlink w:anchor="_Toc95226063" w:history="1">
            <w:r w:rsidR="00024D99" w:rsidRPr="00BE2632">
              <w:rPr>
                <w:rStyle w:val="aa"/>
                <w:noProof/>
              </w:rPr>
              <w:t>2.1.1</w:t>
            </w:r>
            <w:r w:rsidR="00024D99">
              <w:rPr>
                <w:rFonts w:eastAsiaTheme="minorEastAsia" w:cstheme="minorBidi"/>
                <w:iCs w:val="0"/>
                <w:noProof/>
                <w:szCs w:val="22"/>
              </w:rPr>
              <w:tab/>
            </w:r>
            <w:r w:rsidR="00024D99" w:rsidRPr="00BE2632">
              <w:rPr>
                <w:rStyle w:val="aa"/>
                <w:noProof/>
              </w:rPr>
              <w:t>OrgAddEz</w:t>
            </w:r>
            <w:r w:rsidR="00024D99">
              <w:rPr>
                <w:noProof/>
                <w:webHidden/>
              </w:rPr>
              <w:tab/>
            </w:r>
            <w:r w:rsidR="00952BE8"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_Toc95226063 \h </w:instrText>
            </w:r>
            <w:r w:rsidR="00952BE8">
              <w:rPr>
                <w:noProof/>
                <w:webHidden/>
              </w:rPr>
            </w:r>
            <w:r w:rsidR="00952BE8"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6</w:t>
            </w:r>
            <w:r w:rsidR="00952BE8">
              <w:rPr>
                <w:noProof/>
                <w:webHidden/>
              </w:rPr>
              <w:fldChar w:fldCharType="end"/>
            </w:r>
          </w:hyperlink>
        </w:p>
        <w:p w14:paraId="180BB7CC" w14:textId="77777777" w:rsidR="00024D99" w:rsidRDefault="003F767D">
          <w:pPr>
            <w:pStyle w:val="41"/>
            <w:tabs>
              <w:tab w:val="left" w:pos="1920"/>
              <w:tab w:val="right" w:leader="dot" w:pos="9911"/>
            </w:tabs>
            <w:rPr>
              <w:rFonts w:eastAsiaTheme="minorEastAsia" w:cstheme="minorBidi"/>
              <w:noProof/>
              <w:szCs w:val="22"/>
            </w:rPr>
          </w:pPr>
          <w:hyperlink w:anchor="_Toc95226064" w:history="1">
            <w:r w:rsidR="00024D99" w:rsidRPr="00BE2632">
              <w:rPr>
                <w:rStyle w:val="aa"/>
                <w:noProof/>
              </w:rPr>
              <w:t>2.1.1.1</w:t>
            </w:r>
            <w:r w:rsidR="00024D99">
              <w:rPr>
                <w:rFonts w:eastAsiaTheme="minorEastAsia" w:cstheme="minorBidi"/>
                <w:noProof/>
                <w:szCs w:val="22"/>
              </w:rPr>
              <w:tab/>
            </w:r>
            <w:r w:rsidR="00024D99" w:rsidRPr="00BE2632">
              <w:rPr>
                <w:rStyle w:val="aa"/>
                <w:rFonts w:hint="eastAsia"/>
                <w:noProof/>
              </w:rPr>
              <w:t>上行／請求電文規格</w:t>
            </w:r>
            <w:r w:rsidR="00024D99">
              <w:rPr>
                <w:noProof/>
                <w:webHidden/>
              </w:rPr>
              <w:tab/>
            </w:r>
            <w:r w:rsidR="00952BE8"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_Toc95226064 \h </w:instrText>
            </w:r>
            <w:r w:rsidR="00952BE8">
              <w:rPr>
                <w:noProof/>
                <w:webHidden/>
              </w:rPr>
            </w:r>
            <w:r w:rsidR="00952BE8"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6</w:t>
            </w:r>
            <w:r w:rsidR="00952BE8">
              <w:rPr>
                <w:noProof/>
                <w:webHidden/>
              </w:rPr>
              <w:fldChar w:fldCharType="end"/>
            </w:r>
          </w:hyperlink>
        </w:p>
        <w:p w14:paraId="1496BD97" w14:textId="77777777" w:rsidR="00024D99" w:rsidRDefault="003F767D">
          <w:pPr>
            <w:pStyle w:val="41"/>
            <w:tabs>
              <w:tab w:val="left" w:pos="1920"/>
              <w:tab w:val="right" w:leader="dot" w:pos="9911"/>
            </w:tabs>
            <w:rPr>
              <w:rFonts w:eastAsiaTheme="minorEastAsia" w:cstheme="minorBidi"/>
              <w:noProof/>
              <w:szCs w:val="22"/>
            </w:rPr>
          </w:pPr>
          <w:hyperlink w:anchor="_Toc95226065" w:history="1">
            <w:r w:rsidR="00024D99" w:rsidRPr="00BE2632">
              <w:rPr>
                <w:rStyle w:val="aa"/>
                <w:noProof/>
              </w:rPr>
              <w:t>2.1.1.2</w:t>
            </w:r>
            <w:r w:rsidR="00024D99">
              <w:rPr>
                <w:rFonts w:eastAsiaTheme="minorEastAsia" w:cstheme="minorBidi"/>
                <w:noProof/>
                <w:szCs w:val="22"/>
              </w:rPr>
              <w:tab/>
            </w:r>
            <w:r w:rsidR="00024D99" w:rsidRPr="00BE2632">
              <w:rPr>
                <w:rStyle w:val="aa"/>
                <w:rFonts w:hint="eastAsia"/>
                <w:noProof/>
              </w:rPr>
              <w:t>下行／回應電文規格</w:t>
            </w:r>
            <w:r w:rsidR="00024D99">
              <w:rPr>
                <w:noProof/>
                <w:webHidden/>
              </w:rPr>
              <w:tab/>
            </w:r>
            <w:r w:rsidR="00952BE8"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_Toc95226065 \h </w:instrText>
            </w:r>
            <w:r w:rsidR="00952BE8">
              <w:rPr>
                <w:noProof/>
                <w:webHidden/>
              </w:rPr>
            </w:r>
            <w:r w:rsidR="00952BE8"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6</w:t>
            </w:r>
            <w:r w:rsidR="00952BE8">
              <w:rPr>
                <w:noProof/>
                <w:webHidden/>
              </w:rPr>
              <w:fldChar w:fldCharType="end"/>
            </w:r>
          </w:hyperlink>
        </w:p>
        <w:p w14:paraId="75F41156" w14:textId="77777777" w:rsidR="00024D99" w:rsidRDefault="003F767D">
          <w:pPr>
            <w:pStyle w:val="31"/>
            <w:tabs>
              <w:tab w:val="left" w:pos="1440"/>
              <w:tab w:val="right" w:leader="dot" w:pos="9911"/>
            </w:tabs>
            <w:rPr>
              <w:rFonts w:eastAsiaTheme="minorEastAsia" w:cstheme="minorBidi"/>
              <w:iCs w:val="0"/>
              <w:noProof/>
              <w:szCs w:val="22"/>
            </w:rPr>
          </w:pPr>
          <w:hyperlink w:anchor="_Toc95226066" w:history="1">
            <w:r w:rsidR="00024D99" w:rsidRPr="00BE2632">
              <w:rPr>
                <w:rStyle w:val="aa"/>
                <w:noProof/>
              </w:rPr>
              <w:t>2.1.2</w:t>
            </w:r>
            <w:r w:rsidR="00024D99">
              <w:rPr>
                <w:rFonts w:eastAsiaTheme="minorEastAsia" w:cstheme="minorBidi"/>
                <w:iCs w:val="0"/>
                <w:noProof/>
                <w:szCs w:val="22"/>
              </w:rPr>
              <w:tab/>
            </w:r>
            <w:r w:rsidR="00024D99" w:rsidRPr="00BE2632">
              <w:rPr>
                <w:rStyle w:val="aa"/>
                <w:noProof/>
              </w:rPr>
              <w:t>OrgAddEz2</w:t>
            </w:r>
            <w:r w:rsidR="00024D99">
              <w:rPr>
                <w:noProof/>
                <w:webHidden/>
              </w:rPr>
              <w:tab/>
            </w:r>
            <w:r w:rsidR="00952BE8"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_Toc95226066 \h </w:instrText>
            </w:r>
            <w:r w:rsidR="00952BE8">
              <w:rPr>
                <w:noProof/>
                <w:webHidden/>
              </w:rPr>
            </w:r>
            <w:r w:rsidR="00952BE8"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7</w:t>
            </w:r>
            <w:r w:rsidR="00952BE8">
              <w:rPr>
                <w:noProof/>
                <w:webHidden/>
              </w:rPr>
              <w:fldChar w:fldCharType="end"/>
            </w:r>
          </w:hyperlink>
        </w:p>
        <w:p w14:paraId="2F49F506" w14:textId="77777777" w:rsidR="00024D99" w:rsidRDefault="003F767D">
          <w:pPr>
            <w:pStyle w:val="41"/>
            <w:tabs>
              <w:tab w:val="left" w:pos="1920"/>
              <w:tab w:val="right" w:leader="dot" w:pos="9911"/>
            </w:tabs>
            <w:rPr>
              <w:rFonts w:eastAsiaTheme="minorEastAsia" w:cstheme="minorBidi"/>
              <w:noProof/>
              <w:szCs w:val="22"/>
            </w:rPr>
          </w:pPr>
          <w:hyperlink w:anchor="_Toc95226067" w:history="1">
            <w:r w:rsidR="00024D99" w:rsidRPr="00BE2632">
              <w:rPr>
                <w:rStyle w:val="aa"/>
                <w:noProof/>
              </w:rPr>
              <w:t>2.1.2.1</w:t>
            </w:r>
            <w:r w:rsidR="00024D99">
              <w:rPr>
                <w:rFonts w:eastAsiaTheme="minorEastAsia" w:cstheme="minorBidi"/>
                <w:noProof/>
                <w:szCs w:val="22"/>
              </w:rPr>
              <w:tab/>
            </w:r>
            <w:r w:rsidR="00024D99" w:rsidRPr="00BE2632">
              <w:rPr>
                <w:rStyle w:val="aa"/>
                <w:rFonts w:hint="eastAsia"/>
                <w:noProof/>
              </w:rPr>
              <w:t>上行／請求電文規格</w:t>
            </w:r>
            <w:r w:rsidR="00024D99">
              <w:rPr>
                <w:noProof/>
                <w:webHidden/>
              </w:rPr>
              <w:tab/>
            </w:r>
            <w:r w:rsidR="00952BE8"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_Toc95226067 \h </w:instrText>
            </w:r>
            <w:r w:rsidR="00952BE8">
              <w:rPr>
                <w:noProof/>
                <w:webHidden/>
              </w:rPr>
            </w:r>
            <w:r w:rsidR="00952BE8"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7</w:t>
            </w:r>
            <w:r w:rsidR="00952BE8">
              <w:rPr>
                <w:noProof/>
                <w:webHidden/>
              </w:rPr>
              <w:fldChar w:fldCharType="end"/>
            </w:r>
          </w:hyperlink>
        </w:p>
        <w:p w14:paraId="4349A67F" w14:textId="77777777" w:rsidR="00024D99" w:rsidRDefault="003F767D">
          <w:pPr>
            <w:pStyle w:val="41"/>
            <w:tabs>
              <w:tab w:val="left" w:pos="1920"/>
              <w:tab w:val="right" w:leader="dot" w:pos="9911"/>
            </w:tabs>
            <w:rPr>
              <w:rFonts w:eastAsiaTheme="minorEastAsia" w:cstheme="minorBidi"/>
              <w:noProof/>
              <w:szCs w:val="22"/>
            </w:rPr>
          </w:pPr>
          <w:hyperlink w:anchor="_Toc95226068" w:history="1">
            <w:r w:rsidR="00024D99" w:rsidRPr="00BE2632">
              <w:rPr>
                <w:rStyle w:val="aa"/>
                <w:noProof/>
              </w:rPr>
              <w:t>2.1.2.2</w:t>
            </w:r>
            <w:r w:rsidR="00024D99">
              <w:rPr>
                <w:rFonts w:eastAsiaTheme="minorEastAsia" w:cstheme="minorBidi"/>
                <w:noProof/>
                <w:szCs w:val="22"/>
              </w:rPr>
              <w:tab/>
            </w:r>
            <w:r w:rsidR="00024D99" w:rsidRPr="00BE2632">
              <w:rPr>
                <w:rStyle w:val="aa"/>
                <w:rFonts w:hint="eastAsia"/>
                <w:noProof/>
              </w:rPr>
              <w:t>下行／回應電文規格</w:t>
            </w:r>
            <w:r w:rsidR="00024D99">
              <w:rPr>
                <w:noProof/>
                <w:webHidden/>
              </w:rPr>
              <w:tab/>
            </w:r>
            <w:r w:rsidR="00952BE8"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_Toc95226068 \h </w:instrText>
            </w:r>
            <w:r w:rsidR="00952BE8">
              <w:rPr>
                <w:noProof/>
                <w:webHidden/>
              </w:rPr>
            </w:r>
            <w:r w:rsidR="00952BE8"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7</w:t>
            </w:r>
            <w:r w:rsidR="00952BE8">
              <w:rPr>
                <w:noProof/>
                <w:webHidden/>
              </w:rPr>
              <w:fldChar w:fldCharType="end"/>
            </w:r>
          </w:hyperlink>
        </w:p>
        <w:p w14:paraId="7B851C44" w14:textId="77777777" w:rsidR="00024D99" w:rsidRDefault="003F767D">
          <w:pPr>
            <w:pStyle w:val="21"/>
            <w:tabs>
              <w:tab w:val="left" w:pos="960"/>
              <w:tab w:val="right" w:leader="dot" w:pos="9911"/>
            </w:tabs>
            <w:rPr>
              <w:rFonts w:eastAsiaTheme="minorEastAsia" w:cstheme="minorBidi"/>
              <w:smallCaps w:val="0"/>
              <w:noProof/>
              <w:szCs w:val="22"/>
            </w:rPr>
          </w:pPr>
          <w:hyperlink w:anchor="_Toc95226069" w:history="1">
            <w:r w:rsidR="00024D99" w:rsidRPr="00BE2632">
              <w:rPr>
                <w:rStyle w:val="aa"/>
                <w:noProof/>
              </w:rPr>
              <w:t>2.2</w:t>
            </w:r>
            <w:r w:rsidR="00024D99">
              <w:rPr>
                <w:rFonts w:eastAsiaTheme="minorEastAsia" w:cstheme="minorBidi"/>
                <w:smallCaps w:val="0"/>
                <w:noProof/>
                <w:szCs w:val="22"/>
              </w:rPr>
              <w:tab/>
            </w:r>
            <w:r w:rsidR="00024D99" w:rsidRPr="00BE2632">
              <w:rPr>
                <w:rStyle w:val="aa"/>
                <w:rFonts w:hint="eastAsia"/>
                <w:noProof/>
              </w:rPr>
              <w:t>地址中翻英</w:t>
            </w:r>
            <w:r w:rsidR="00024D99">
              <w:rPr>
                <w:noProof/>
                <w:webHidden/>
              </w:rPr>
              <w:tab/>
            </w:r>
            <w:r w:rsidR="00952BE8"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_Toc95226069 \h </w:instrText>
            </w:r>
            <w:r w:rsidR="00952BE8">
              <w:rPr>
                <w:noProof/>
                <w:webHidden/>
              </w:rPr>
            </w:r>
            <w:r w:rsidR="00952BE8"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8</w:t>
            </w:r>
            <w:r w:rsidR="00952BE8">
              <w:rPr>
                <w:noProof/>
                <w:webHidden/>
              </w:rPr>
              <w:fldChar w:fldCharType="end"/>
            </w:r>
          </w:hyperlink>
        </w:p>
        <w:p w14:paraId="3C9A5D81" w14:textId="77777777" w:rsidR="00024D99" w:rsidRDefault="003F767D">
          <w:pPr>
            <w:pStyle w:val="31"/>
            <w:tabs>
              <w:tab w:val="left" w:pos="1440"/>
              <w:tab w:val="right" w:leader="dot" w:pos="9911"/>
            </w:tabs>
            <w:rPr>
              <w:rFonts w:eastAsiaTheme="minorEastAsia" w:cstheme="minorBidi"/>
              <w:iCs w:val="0"/>
              <w:noProof/>
              <w:szCs w:val="22"/>
            </w:rPr>
          </w:pPr>
          <w:hyperlink w:anchor="_Toc95226070" w:history="1">
            <w:r w:rsidR="00024D99" w:rsidRPr="00BE2632">
              <w:rPr>
                <w:rStyle w:val="aa"/>
                <w:noProof/>
              </w:rPr>
              <w:t>2.2.1</w:t>
            </w:r>
            <w:r w:rsidR="00024D99">
              <w:rPr>
                <w:rFonts w:eastAsiaTheme="minorEastAsia" w:cstheme="minorBidi"/>
                <w:iCs w:val="0"/>
                <w:noProof/>
                <w:szCs w:val="22"/>
              </w:rPr>
              <w:tab/>
            </w:r>
            <w:r w:rsidR="00024D99" w:rsidRPr="00BE2632">
              <w:rPr>
                <w:rStyle w:val="aa"/>
                <w:noProof/>
              </w:rPr>
              <w:t>TranC2E</w:t>
            </w:r>
            <w:r w:rsidR="00024D99">
              <w:rPr>
                <w:noProof/>
                <w:webHidden/>
              </w:rPr>
              <w:tab/>
            </w:r>
            <w:r w:rsidR="00952BE8"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_Toc95226070 \h </w:instrText>
            </w:r>
            <w:r w:rsidR="00952BE8">
              <w:rPr>
                <w:noProof/>
                <w:webHidden/>
              </w:rPr>
            </w:r>
            <w:r w:rsidR="00952BE8"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8</w:t>
            </w:r>
            <w:r w:rsidR="00952BE8">
              <w:rPr>
                <w:noProof/>
                <w:webHidden/>
              </w:rPr>
              <w:fldChar w:fldCharType="end"/>
            </w:r>
          </w:hyperlink>
        </w:p>
        <w:p w14:paraId="090200FF" w14:textId="77777777" w:rsidR="00024D99" w:rsidRDefault="003F767D">
          <w:pPr>
            <w:pStyle w:val="41"/>
            <w:tabs>
              <w:tab w:val="left" w:pos="1920"/>
              <w:tab w:val="right" w:leader="dot" w:pos="9911"/>
            </w:tabs>
            <w:rPr>
              <w:rFonts w:eastAsiaTheme="minorEastAsia" w:cstheme="minorBidi"/>
              <w:noProof/>
              <w:szCs w:val="22"/>
            </w:rPr>
          </w:pPr>
          <w:hyperlink w:anchor="_Toc95226071" w:history="1">
            <w:r w:rsidR="00024D99" w:rsidRPr="00BE2632">
              <w:rPr>
                <w:rStyle w:val="aa"/>
                <w:noProof/>
              </w:rPr>
              <w:t>2.2.1.1</w:t>
            </w:r>
            <w:r w:rsidR="00024D99">
              <w:rPr>
                <w:rFonts w:eastAsiaTheme="minorEastAsia" w:cstheme="minorBidi"/>
                <w:noProof/>
                <w:szCs w:val="22"/>
              </w:rPr>
              <w:tab/>
            </w:r>
            <w:r w:rsidR="00024D99" w:rsidRPr="00BE2632">
              <w:rPr>
                <w:rStyle w:val="aa"/>
                <w:rFonts w:hint="eastAsia"/>
                <w:noProof/>
              </w:rPr>
              <w:t>上行／請求電文規格</w:t>
            </w:r>
            <w:r w:rsidR="00024D99">
              <w:rPr>
                <w:noProof/>
                <w:webHidden/>
              </w:rPr>
              <w:tab/>
            </w:r>
            <w:r w:rsidR="00952BE8"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_Toc95226071 \h </w:instrText>
            </w:r>
            <w:r w:rsidR="00952BE8">
              <w:rPr>
                <w:noProof/>
                <w:webHidden/>
              </w:rPr>
            </w:r>
            <w:r w:rsidR="00952BE8"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8</w:t>
            </w:r>
            <w:r w:rsidR="00952BE8">
              <w:rPr>
                <w:noProof/>
                <w:webHidden/>
              </w:rPr>
              <w:fldChar w:fldCharType="end"/>
            </w:r>
          </w:hyperlink>
        </w:p>
        <w:p w14:paraId="2CECF607" w14:textId="77777777" w:rsidR="00024D99" w:rsidRDefault="003F767D">
          <w:pPr>
            <w:pStyle w:val="41"/>
            <w:tabs>
              <w:tab w:val="left" w:pos="1920"/>
              <w:tab w:val="right" w:leader="dot" w:pos="9911"/>
            </w:tabs>
            <w:rPr>
              <w:rFonts w:eastAsiaTheme="minorEastAsia" w:cstheme="minorBidi"/>
              <w:noProof/>
              <w:szCs w:val="22"/>
            </w:rPr>
          </w:pPr>
          <w:hyperlink w:anchor="_Toc95226072" w:history="1">
            <w:r w:rsidR="00024D99" w:rsidRPr="00BE2632">
              <w:rPr>
                <w:rStyle w:val="aa"/>
                <w:noProof/>
              </w:rPr>
              <w:t>2.2.1.2</w:t>
            </w:r>
            <w:r w:rsidR="00024D99">
              <w:rPr>
                <w:rFonts w:eastAsiaTheme="minorEastAsia" w:cstheme="minorBidi"/>
                <w:noProof/>
                <w:szCs w:val="22"/>
              </w:rPr>
              <w:tab/>
            </w:r>
            <w:r w:rsidR="00024D99" w:rsidRPr="00BE2632">
              <w:rPr>
                <w:rStyle w:val="aa"/>
                <w:rFonts w:hint="eastAsia"/>
                <w:noProof/>
              </w:rPr>
              <w:t>下行／回應電文規格</w:t>
            </w:r>
            <w:r w:rsidR="00024D99">
              <w:rPr>
                <w:noProof/>
                <w:webHidden/>
              </w:rPr>
              <w:tab/>
            </w:r>
            <w:r w:rsidR="00952BE8"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_Toc95226072 \h </w:instrText>
            </w:r>
            <w:r w:rsidR="00952BE8">
              <w:rPr>
                <w:noProof/>
                <w:webHidden/>
              </w:rPr>
            </w:r>
            <w:r w:rsidR="00952BE8"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8</w:t>
            </w:r>
            <w:r w:rsidR="00952BE8">
              <w:rPr>
                <w:noProof/>
                <w:webHidden/>
              </w:rPr>
              <w:fldChar w:fldCharType="end"/>
            </w:r>
          </w:hyperlink>
        </w:p>
        <w:p w14:paraId="19A737A6" w14:textId="77777777" w:rsidR="00024D99" w:rsidRDefault="003F767D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95226073" w:history="1">
            <w:r w:rsidR="00024D99" w:rsidRPr="00BE2632">
              <w:rPr>
                <w:rStyle w:val="aa"/>
                <w:rFonts w:ascii="新細明體" w:eastAsia="新細明體" w:hAnsi="新細明體" w:hint="eastAsia"/>
                <w:noProof/>
                <w:kern w:val="0"/>
              </w:rPr>
              <w:t>附錄１</w:t>
            </w:r>
            <w:r w:rsidR="00024D99" w:rsidRPr="00BE2632">
              <w:rPr>
                <w:rStyle w:val="aa"/>
                <w:rFonts w:ascii="新細明體" w:eastAsia="新細明體" w:hAnsi="新細明體"/>
                <w:noProof/>
                <w:kern w:val="0"/>
              </w:rPr>
              <w:t xml:space="preserve">  </w:t>
            </w:r>
            <w:r w:rsidR="00024D99" w:rsidRPr="00BE2632">
              <w:rPr>
                <w:rStyle w:val="aa"/>
                <w:rFonts w:hint="eastAsia"/>
                <w:noProof/>
              </w:rPr>
              <w:t>正規化字串格式說明</w:t>
            </w:r>
            <w:r w:rsidR="00024D99">
              <w:rPr>
                <w:noProof/>
                <w:webHidden/>
              </w:rPr>
              <w:tab/>
            </w:r>
            <w:r w:rsidR="00952BE8"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_Toc95226073 \h </w:instrText>
            </w:r>
            <w:r w:rsidR="00952BE8">
              <w:rPr>
                <w:noProof/>
                <w:webHidden/>
              </w:rPr>
            </w:r>
            <w:r w:rsidR="00952BE8"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9</w:t>
            </w:r>
            <w:r w:rsidR="00952BE8">
              <w:rPr>
                <w:noProof/>
                <w:webHidden/>
              </w:rPr>
              <w:fldChar w:fldCharType="end"/>
            </w:r>
          </w:hyperlink>
        </w:p>
        <w:p w14:paraId="3F0E8B42" w14:textId="77777777" w:rsidR="00024D99" w:rsidRDefault="003F767D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95226074" w:history="1">
            <w:r w:rsidR="00024D99" w:rsidRPr="00BE2632">
              <w:rPr>
                <w:rStyle w:val="aa"/>
                <w:rFonts w:ascii="新細明體" w:eastAsia="新細明體" w:hAnsi="新細明體" w:hint="eastAsia"/>
                <w:noProof/>
                <w:kern w:val="0"/>
              </w:rPr>
              <w:t>附錄２</w:t>
            </w:r>
            <w:r w:rsidR="00024D99" w:rsidRPr="00BE2632">
              <w:rPr>
                <w:rStyle w:val="aa"/>
                <w:rFonts w:ascii="新細明體" w:eastAsia="新細明體" w:hAnsi="新細明體"/>
                <w:noProof/>
                <w:kern w:val="0"/>
              </w:rPr>
              <w:t xml:space="preserve">  </w:t>
            </w:r>
            <w:r w:rsidR="00024D99" w:rsidRPr="00BE2632">
              <w:rPr>
                <w:rStyle w:val="aa"/>
                <w:rFonts w:hint="eastAsia"/>
                <w:noProof/>
              </w:rPr>
              <w:t>錯</w:t>
            </w:r>
            <w:r w:rsidR="00024D99" w:rsidRPr="00BE2632">
              <w:rPr>
                <w:rStyle w:val="aa"/>
                <w:rFonts w:ascii="新細明體" w:hAnsi="新細明體" w:cs="新細明體" w:hint="eastAsia"/>
                <w:noProof/>
                <w:kern w:val="0"/>
              </w:rPr>
              <w:t>誤碼對照表</w:t>
            </w:r>
            <w:r w:rsidR="00024D99">
              <w:rPr>
                <w:noProof/>
                <w:webHidden/>
              </w:rPr>
              <w:tab/>
            </w:r>
            <w:r w:rsidR="00952BE8"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_Toc95226074 \h </w:instrText>
            </w:r>
            <w:r w:rsidR="00952BE8">
              <w:rPr>
                <w:noProof/>
                <w:webHidden/>
              </w:rPr>
            </w:r>
            <w:r w:rsidR="00952BE8"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9</w:t>
            </w:r>
            <w:r w:rsidR="00952BE8">
              <w:rPr>
                <w:noProof/>
                <w:webHidden/>
              </w:rPr>
              <w:fldChar w:fldCharType="end"/>
            </w:r>
          </w:hyperlink>
        </w:p>
        <w:p w14:paraId="2C014668" w14:textId="77777777" w:rsidR="00024D99" w:rsidRDefault="003F767D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95226075" w:history="1">
            <w:r w:rsidR="00024D99" w:rsidRPr="00BE2632">
              <w:rPr>
                <w:rStyle w:val="aa"/>
                <w:rFonts w:ascii="新細明體" w:eastAsia="新細明體" w:hAnsi="新細明體" w:hint="eastAsia"/>
                <w:noProof/>
                <w:kern w:val="0"/>
              </w:rPr>
              <w:t>附錄３</w:t>
            </w:r>
            <w:r w:rsidR="00024D99" w:rsidRPr="00BE2632">
              <w:rPr>
                <w:rStyle w:val="aa"/>
                <w:rFonts w:ascii="新細明體" w:eastAsia="新細明體" w:hAnsi="新細明體"/>
                <w:noProof/>
                <w:kern w:val="0"/>
              </w:rPr>
              <w:t xml:space="preserve">  </w:t>
            </w:r>
            <w:r w:rsidR="00024D99" w:rsidRPr="00BE2632">
              <w:rPr>
                <w:rStyle w:val="aa"/>
                <w:rFonts w:eastAsiaTheme="majorEastAsia" w:hAnsiTheme="majorEastAsia" w:cs="Arial" w:hint="eastAsia"/>
                <w:noProof/>
              </w:rPr>
              <w:t>中翻英字串格式說明</w:t>
            </w:r>
            <w:r w:rsidR="00024D99">
              <w:rPr>
                <w:noProof/>
                <w:webHidden/>
              </w:rPr>
              <w:tab/>
            </w:r>
            <w:r w:rsidR="00952BE8">
              <w:rPr>
                <w:noProof/>
                <w:webHidden/>
              </w:rPr>
              <w:fldChar w:fldCharType="begin"/>
            </w:r>
            <w:r w:rsidR="00024D99">
              <w:rPr>
                <w:noProof/>
                <w:webHidden/>
              </w:rPr>
              <w:instrText xml:space="preserve"> PAGEREF _Toc95226075 \h </w:instrText>
            </w:r>
            <w:r w:rsidR="00952BE8">
              <w:rPr>
                <w:noProof/>
                <w:webHidden/>
              </w:rPr>
            </w:r>
            <w:r w:rsidR="00952BE8">
              <w:rPr>
                <w:noProof/>
                <w:webHidden/>
              </w:rPr>
              <w:fldChar w:fldCharType="separate"/>
            </w:r>
            <w:r w:rsidR="00024D99">
              <w:rPr>
                <w:noProof/>
                <w:webHidden/>
              </w:rPr>
              <w:t>10</w:t>
            </w:r>
            <w:r w:rsidR="00952BE8">
              <w:rPr>
                <w:noProof/>
                <w:webHidden/>
              </w:rPr>
              <w:fldChar w:fldCharType="end"/>
            </w:r>
          </w:hyperlink>
        </w:p>
        <w:p w14:paraId="47F6DF0B" w14:textId="77777777" w:rsidR="000B1F9A" w:rsidRDefault="00952BE8" w:rsidP="00F53F2C">
          <w:pPr>
            <w:pStyle w:val="11"/>
            <w:tabs>
              <w:tab w:val="right" w:leader="dot" w:pos="9911"/>
            </w:tabs>
          </w:pPr>
          <w:r>
            <w:rPr>
              <w:b w:val="0"/>
              <w:bCs w:val="0"/>
              <w:caps w:val="0"/>
            </w:rPr>
            <w:fldChar w:fldCharType="end"/>
          </w:r>
        </w:p>
      </w:sdtContent>
    </w:sdt>
    <w:bookmarkEnd w:id="0"/>
    <w:p w14:paraId="64D78BF9" w14:textId="77777777" w:rsidR="00617A82" w:rsidRDefault="00617A82">
      <w:pPr>
        <w:adjustRightInd/>
        <w:ind w:left="0"/>
        <w:rPr>
          <w:sz w:val="28"/>
          <w:szCs w:val="28"/>
        </w:rPr>
      </w:pPr>
      <w:r>
        <w:br w:type="page"/>
      </w:r>
    </w:p>
    <w:p w14:paraId="69B57A5B" w14:textId="4E569909" w:rsidR="006C0CC5" w:rsidRPr="00C330F9" w:rsidRDefault="0012318E" w:rsidP="00C330F9">
      <w:pPr>
        <w:pStyle w:val="1"/>
        <w:rPr>
          <w:rFonts w:eastAsiaTheme="minorEastAsia" w:hint="eastAsia"/>
        </w:rPr>
      </w:pPr>
      <w:bookmarkStart w:id="2" w:name="_Toc95226058"/>
      <w:r>
        <w:rPr>
          <w:rFonts w:hint="eastAsia"/>
        </w:rPr>
        <w:t>API</w:t>
      </w:r>
      <w:r>
        <w:rPr>
          <w:rFonts w:hint="eastAsia"/>
        </w:rPr>
        <w:t>連線資訊</w:t>
      </w:r>
      <w:bookmarkStart w:id="3" w:name="_Toc20302751"/>
      <w:bookmarkEnd w:id="2"/>
    </w:p>
    <w:p w14:paraId="7223D903" w14:textId="3B1BF642" w:rsidR="00A1525F" w:rsidRPr="00EB44EA" w:rsidRDefault="0068588A" w:rsidP="000D3618">
      <w:pPr>
        <w:pStyle w:val="2"/>
      </w:pPr>
      <w:r w:rsidRPr="0068588A">
        <w:rPr>
          <w:rFonts w:eastAsiaTheme="minorEastAsia" w:hint="eastAsia"/>
        </w:rPr>
        <w:t>列出</w:t>
      </w:r>
      <w:r w:rsidRPr="0068588A">
        <w:rPr>
          <w:rFonts w:eastAsiaTheme="minorEastAsia" w:hint="eastAsia"/>
        </w:rPr>
        <w:t>H2</w:t>
      </w:r>
      <w:r w:rsidRPr="0068588A">
        <w:rPr>
          <w:rFonts w:eastAsiaTheme="minorEastAsia" w:hint="eastAsia"/>
        </w:rPr>
        <w:t>中所有的書本</w:t>
      </w:r>
    </w:p>
    <w:p w14:paraId="666DA4C6" w14:textId="6FCC62F6" w:rsidR="00A1525F" w:rsidRDefault="0037228E" w:rsidP="00DA5898">
      <w:pPr>
        <w:pStyle w:val="af0"/>
        <w:numPr>
          <w:ilvl w:val="0"/>
          <w:numId w:val="1"/>
        </w:numPr>
        <w:ind w:leftChars="0" w:firstLineChars="0"/>
        <w:rPr>
          <w:lang w:eastAsia="zh-HK"/>
        </w:rPr>
      </w:pPr>
      <w:r>
        <w:rPr>
          <w:rFonts w:eastAsiaTheme="minorEastAsia" w:hint="eastAsia"/>
        </w:rPr>
        <w:t>功能</w:t>
      </w:r>
      <w:r w:rsidR="00A1525F" w:rsidRPr="009416C4">
        <w:rPr>
          <w:rFonts w:hint="eastAsia"/>
        </w:rPr>
        <w:t>說明：</w:t>
      </w:r>
      <w:bookmarkStart w:id="4" w:name="_Hlk102427740"/>
      <w:r w:rsidR="0068588A">
        <w:rPr>
          <w:rFonts w:hint="eastAsia"/>
        </w:rPr>
        <w:t>列出</w:t>
      </w:r>
      <w:r w:rsidR="0068588A">
        <w:rPr>
          <w:rFonts w:hint="eastAsia"/>
        </w:rPr>
        <w:t>H</w:t>
      </w:r>
      <w:r w:rsidR="0068588A">
        <w:t>2</w:t>
      </w:r>
      <w:r w:rsidR="0068588A">
        <w:rPr>
          <w:rFonts w:hint="eastAsia"/>
        </w:rPr>
        <w:t>中所有的書本</w:t>
      </w:r>
      <w:bookmarkEnd w:id="4"/>
    </w:p>
    <w:p w14:paraId="04A6BF2E" w14:textId="2AF9E7E4" w:rsidR="00A1525F" w:rsidRDefault="00A1525F" w:rsidP="00DA5898">
      <w:pPr>
        <w:pStyle w:val="af0"/>
        <w:numPr>
          <w:ilvl w:val="0"/>
          <w:numId w:val="1"/>
        </w:numPr>
        <w:ind w:leftChars="0" w:firstLineChars="0"/>
      </w:pPr>
      <w:r>
        <w:rPr>
          <w:rFonts w:hint="eastAsia"/>
        </w:rPr>
        <w:t>API</w:t>
      </w:r>
      <w:r>
        <w:rPr>
          <w:rFonts w:hint="eastAsia"/>
        </w:rPr>
        <w:t>類型：</w:t>
      </w:r>
      <w:r w:rsidR="0068588A">
        <w:t>Restful</w:t>
      </w:r>
      <w:r w:rsidR="00587F99">
        <w:rPr>
          <w:rFonts w:hint="eastAsia"/>
        </w:rPr>
        <w:t xml:space="preserve"> </w:t>
      </w:r>
      <w:proofErr w:type="spellStart"/>
      <w:r w:rsidR="00587F99">
        <w:rPr>
          <w:rFonts w:hint="eastAsia"/>
        </w:rPr>
        <w:t>WebService</w:t>
      </w:r>
      <w:proofErr w:type="spellEnd"/>
    </w:p>
    <w:p w14:paraId="0C010083" w14:textId="38CFADE3" w:rsidR="00A1525F" w:rsidRDefault="00A1525F" w:rsidP="00741A4A">
      <w:pPr>
        <w:pStyle w:val="af0"/>
        <w:numPr>
          <w:ilvl w:val="0"/>
          <w:numId w:val="1"/>
        </w:numPr>
        <w:ind w:leftChars="0" w:firstLineChars="0"/>
        <w:rPr>
          <w:rFonts w:hint="eastAsia"/>
        </w:rPr>
      </w:pPr>
      <w:r w:rsidRPr="009416C4">
        <w:t>CONTENT-TYPE</w:t>
      </w:r>
      <w:r w:rsidRPr="009416C4">
        <w:rPr>
          <w:rFonts w:hint="eastAsia"/>
        </w:rPr>
        <w:t>：</w:t>
      </w:r>
      <w:r w:rsidR="00741A4A" w:rsidRPr="00741A4A">
        <w:t>application/</w:t>
      </w:r>
      <w:proofErr w:type="spellStart"/>
      <w:r w:rsidR="00741A4A" w:rsidRPr="00741A4A">
        <w:t>json</w:t>
      </w:r>
      <w:proofErr w:type="spellEnd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5"/>
        <w:gridCol w:w="8206"/>
      </w:tblGrid>
      <w:tr w:rsidR="00A1525F" w:rsidRPr="004C1F7A" w14:paraId="0929E1F0" w14:textId="77777777" w:rsidTr="00306B88">
        <w:tc>
          <w:tcPr>
            <w:tcW w:w="852" w:type="pct"/>
            <w:tcBorders>
              <w:top w:val="single" w:sz="12" w:space="0" w:color="auto"/>
              <w:bottom w:val="single" w:sz="4" w:space="0" w:color="000000"/>
            </w:tcBorders>
            <w:shd w:val="clear" w:color="auto" w:fill="EAF1DD" w:themeFill="accent3" w:themeFillTint="33"/>
          </w:tcPr>
          <w:p w14:paraId="1D7D48EE" w14:textId="77777777" w:rsidR="00A1525F" w:rsidRPr="004C1F7A" w:rsidRDefault="00A1525F" w:rsidP="00306B88">
            <w:pPr>
              <w:pStyle w:val="22"/>
            </w:pPr>
            <w:r w:rsidRPr="004C1F7A">
              <w:rPr>
                <w:rFonts w:hint="eastAsia"/>
              </w:rPr>
              <w:t>環境別</w:t>
            </w:r>
          </w:p>
        </w:tc>
        <w:tc>
          <w:tcPr>
            <w:tcW w:w="4148" w:type="pct"/>
            <w:tcBorders>
              <w:top w:val="single" w:sz="12" w:space="0" w:color="auto"/>
              <w:bottom w:val="single" w:sz="4" w:space="0" w:color="000000"/>
            </w:tcBorders>
            <w:shd w:val="clear" w:color="auto" w:fill="EAF1DD" w:themeFill="accent3" w:themeFillTint="33"/>
          </w:tcPr>
          <w:p w14:paraId="6A6393CC" w14:textId="77777777" w:rsidR="00A1525F" w:rsidRPr="004C1F7A" w:rsidRDefault="00A1525F" w:rsidP="00306B88">
            <w:pPr>
              <w:pStyle w:val="22"/>
            </w:pPr>
            <w:r w:rsidRPr="004C1F7A">
              <w:t>API</w:t>
            </w:r>
            <w:r w:rsidRPr="004C1F7A">
              <w:rPr>
                <w:rFonts w:hint="eastAsia"/>
              </w:rPr>
              <w:t>路徑</w:t>
            </w:r>
          </w:p>
        </w:tc>
      </w:tr>
      <w:tr w:rsidR="00A1525F" w:rsidRPr="004C1F7A" w14:paraId="06B3DAE7" w14:textId="77777777" w:rsidTr="00306B88">
        <w:tc>
          <w:tcPr>
            <w:tcW w:w="852" w:type="pct"/>
            <w:tcBorders>
              <w:top w:val="single" w:sz="4" w:space="0" w:color="000000"/>
            </w:tcBorders>
          </w:tcPr>
          <w:p w14:paraId="26CD6C16" w14:textId="77777777" w:rsidR="00A1525F" w:rsidRPr="004C1F7A" w:rsidRDefault="00A1525F" w:rsidP="00306B88">
            <w:pPr>
              <w:pStyle w:val="22"/>
            </w:pPr>
            <w:r w:rsidRPr="004C1F7A">
              <w:t>UT</w:t>
            </w:r>
          </w:p>
        </w:tc>
        <w:tc>
          <w:tcPr>
            <w:tcW w:w="4148" w:type="pct"/>
            <w:tcBorders>
              <w:top w:val="single" w:sz="4" w:space="0" w:color="000000"/>
            </w:tcBorders>
          </w:tcPr>
          <w:p w14:paraId="31B84ECD" w14:textId="055BCDA5" w:rsidR="00A1525F" w:rsidRPr="004C1F7A" w:rsidRDefault="004202BB" w:rsidP="00306B88">
            <w:pPr>
              <w:pStyle w:val="22"/>
            </w:pPr>
            <w:r>
              <w:rPr>
                <w:rFonts w:eastAsiaTheme="minorEastAsia" w:hint="eastAsia"/>
              </w:rPr>
              <w:t>http</w:t>
            </w:r>
            <w:r w:rsidR="009D6FF5">
              <w:rPr>
                <w:rFonts w:eastAsiaTheme="minorEastAsia" w:hint="eastAsia"/>
              </w:rPr>
              <w:t>:/</w:t>
            </w:r>
            <w:r w:rsidR="009D6FF5">
              <w:rPr>
                <w:rFonts w:eastAsiaTheme="minorEastAsia"/>
              </w:rPr>
              <w:t>/localhost:8080</w:t>
            </w:r>
            <w:r w:rsidR="009D6FF5" w:rsidRPr="009D6FF5">
              <w:rPr>
                <w:rFonts w:eastAsiaTheme="minorEastAsia"/>
              </w:rPr>
              <w:t>/</w:t>
            </w:r>
            <w:r w:rsidR="0068588A">
              <w:rPr>
                <w:rFonts w:eastAsiaTheme="minorEastAsia"/>
              </w:rPr>
              <w:t>find</w:t>
            </w:r>
          </w:p>
        </w:tc>
      </w:tr>
      <w:tr w:rsidR="00A1525F" w:rsidRPr="004C1F7A" w14:paraId="70C330DD" w14:textId="77777777" w:rsidTr="00306B88">
        <w:tc>
          <w:tcPr>
            <w:tcW w:w="852" w:type="pct"/>
            <w:tcBorders>
              <w:top w:val="single" w:sz="4" w:space="0" w:color="000000"/>
            </w:tcBorders>
          </w:tcPr>
          <w:p w14:paraId="3CE18DE2" w14:textId="77777777" w:rsidR="00A1525F" w:rsidRPr="004C1F7A" w:rsidRDefault="00A1525F" w:rsidP="00306B88">
            <w:pPr>
              <w:pStyle w:val="22"/>
            </w:pPr>
            <w:r w:rsidRPr="004C1F7A">
              <w:rPr>
                <w:rFonts w:hint="eastAsia"/>
              </w:rPr>
              <w:t>UAT</w:t>
            </w:r>
          </w:p>
        </w:tc>
        <w:tc>
          <w:tcPr>
            <w:tcW w:w="4148" w:type="pct"/>
            <w:tcBorders>
              <w:top w:val="single" w:sz="4" w:space="0" w:color="000000"/>
            </w:tcBorders>
          </w:tcPr>
          <w:p w14:paraId="340CF942" w14:textId="77777777" w:rsidR="00A1525F" w:rsidRDefault="00A1525F" w:rsidP="00306B88">
            <w:pPr>
              <w:pStyle w:val="22"/>
            </w:pPr>
          </w:p>
        </w:tc>
      </w:tr>
      <w:tr w:rsidR="00A1525F" w:rsidRPr="004C1F7A" w14:paraId="62335C69" w14:textId="77777777" w:rsidTr="00306B88">
        <w:tc>
          <w:tcPr>
            <w:tcW w:w="852" w:type="pct"/>
          </w:tcPr>
          <w:p w14:paraId="0B3690F7" w14:textId="77777777" w:rsidR="00A1525F" w:rsidRPr="004C1F7A" w:rsidRDefault="00A1525F" w:rsidP="00306B88">
            <w:pPr>
              <w:pStyle w:val="22"/>
            </w:pPr>
            <w:r w:rsidRPr="004C1F7A">
              <w:rPr>
                <w:rFonts w:hint="eastAsia"/>
              </w:rPr>
              <w:t>PROD</w:t>
            </w:r>
          </w:p>
        </w:tc>
        <w:tc>
          <w:tcPr>
            <w:tcW w:w="4148" w:type="pct"/>
          </w:tcPr>
          <w:p w14:paraId="4763FED0" w14:textId="77777777" w:rsidR="00A1525F" w:rsidRPr="004C1F7A" w:rsidRDefault="00A1525F" w:rsidP="00306B88">
            <w:pPr>
              <w:pStyle w:val="22"/>
            </w:pPr>
          </w:p>
        </w:tc>
      </w:tr>
    </w:tbl>
    <w:p w14:paraId="676D02BB" w14:textId="77777777" w:rsidR="00A1525F" w:rsidRDefault="00A1525F" w:rsidP="00A1525F">
      <w:pPr>
        <w:ind w:left="0"/>
      </w:pPr>
    </w:p>
    <w:p w14:paraId="301C44C3" w14:textId="124EBFEC" w:rsidR="00F97190" w:rsidRDefault="00F97190">
      <w:pPr>
        <w:adjustRightInd/>
        <w:ind w:left="0"/>
        <w:rPr>
          <w:rFonts w:hint="eastAsia"/>
          <w:sz w:val="28"/>
          <w:szCs w:val="28"/>
        </w:rPr>
      </w:pPr>
    </w:p>
    <w:p w14:paraId="4786B572" w14:textId="3671212D" w:rsidR="005C4A6A" w:rsidRDefault="00A66A62" w:rsidP="00A66A62">
      <w:pPr>
        <w:pStyle w:val="1"/>
        <w:rPr>
          <w:rFonts w:hint="eastAsia"/>
        </w:rPr>
      </w:pPr>
      <w:r w:rsidRPr="00A66A62">
        <w:rPr>
          <w:rFonts w:hint="eastAsia"/>
        </w:rPr>
        <w:t>API</w:t>
      </w:r>
      <w:r w:rsidRPr="00A66A62">
        <w:rPr>
          <w:rFonts w:hint="eastAsia"/>
        </w:rPr>
        <w:t>連線資訊</w:t>
      </w:r>
    </w:p>
    <w:p w14:paraId="15EBB0A1" w14:textId="3359B506" w:rsidR="00C231D8" w:rsidRDefault="00A66A62" w:rsidP="002D3B2F">
      <w:pPr>
        <w:pStyle w:val="2"/>
      </w:pPr>
      <w:r>
        <w:rPr>
          <w:rFonts w:eastAsiaTheme="minorEastAsia" w:hint="eastAsia"/>
        </w:rPr>
        <w:t>Re</w:t>
      </w:r>
      <w:r>
        <w:rPr>
          <w:rFonts w:eastAsiaTheme="minorEastAsia"/>
        </w:rPr>
        <w:t>stful API</w:t>
      </w:r>
    </w:p>
    <w:bookmarkEnd w:id="3"/>
    <w:p w14:paraId="0DE3DEA4" w14:textId="35A681F0" w:rsidR="00EE4B42" w:rsidRPr="00AF0E80" w:rsidRDefault="00AF0E80" w:rsidP="00AF0E80">
      <w:pPr>
        <w:pStyle w:val="3"/>
        <w:rPr>
          <w:rFonts w:eastAsiaTheme="minorEastAsia" w:hint="eastAsia"/>
          <w:color w:val="000000" w:themeColor="text1"/>
        </w:rPr>
      </w:pPr>
      <w:r w:rsidRPr="00AF0E80">
        <w:rPr>
          <w:rFonts w:eastAsiaTheme="minorEastAsia" w:hint="eastAsia"/>
          <w:color w:val="000000" w:themeColor="text1"/>
        </w:rPr>
        <w:t>列出</w:t>
      </w:r>
      <w:r w:rsidRPr="00AF0E80">
        <w:rPr>
          <w:rFonts w:eastAsiaTheme="minorEastAsia" w:hint="eastAsia"/>
          <w:color w:val="000000" w:themeColor="text1"/>
        </w:rPr>
        <w:t>H2</w:t>
      </w:r>
      <w:r w:rsidRPr="00AF0E80">
        <w:rPr>
          <w:rFonts w:eastAsiaTheme="minorEastAsia" w:hint="eastAsia"/>
          <w:color w:val="000000" w:themeColor="text1"/>
        </w:rPr>
        <w:t>中所有的書本</w:t>
      </w:r>
    </w:p>
    <w:p w14:paraId="52D9B1AA" w14:textId="77777777" w:rsidR="00741A4A" w:rsidRDefault="00741A4A" w:rsidP="00741A4A">
      <w:pPr>
        <w:pStyle w:val="af0"/>
        <w:numPr>
          <w:ilvl w:val="0"/>
          <w:numId w:val="1"/>
        </w:numPr>
        <w:ind w:leftChars="0" w:firstLineChars="0"/>
        <w:rPr>
          <w:lang w:eastAsia="zh-HK"/>
        </w:rPr>
      </w:pPr>
      <w:bookmarkStart w:id="5" w:name="_Hlk102491595"/>
      <w:r>
        <w:rPr>
          <w:rFonts w:eastAsiaTheme="minorEastAsia" w:hint="eastAsia"/>
        </w:rPr>
        <w:t>功能</w:t>
      </w:r>
      <w:r w:rsidRPr="009416C4">
        <w:rPr>
          <w:rFonts w:hint="eastAsia"/>
        </w:rPr>
        <w:t>說明：</w:t>
      </w:r>
      <w:r>
        <w:rPr>
          <w:rFonts w:hint="eastAsia"/>
        </w:rPr>
        <w:t>列出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中所有的書本</w:t>
      </w:r>
    </w:p>
    <w:p w14:paraId="0481AE03" w14:textId="77777777" w:rsidR="00741A4A" w:rsidRDefault="00741A4A" w:rsidP="00741A4A">
      <w:pPr>
        <w:pStyle w:val="af0"/>
        <w:numPr>
          <w:ilvl w:val="0"/>
          <w:numId w:val="1"/>
        </w:numPr>
        <w:ind w:leftChars="0" w:firstLineChars="0"/>
      </w:pPr>
      <w:r>
        <w:rPr>
          <w:rFonts w:hint="eastAsia"/>
        </w:rPr>
        <w:t>API</w:t>
      </w:r>
      <w:r>
        <w:rPr>
          <w:rFonts w:hint="eastAsia"/>
        </w:rPr>
        <w:t>類型：</w:t>
      </w:r>
      <w:r>
        <w:t>Restful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WebService</w:t>
      </w:r>
      <w:proofErr w:type="spellEnd"/>
    </w:p>
    <w:p w14:paraId="535929AF" w14:textId="05E3CA66" w:rsidR="00741A4A" w:rsidRPr="00741A4A" w:rsidRDefault="00741A4A" w:rsidP="00741A4A">
      <w:pPr>
        <w:pStyle w:val="af0"/>
        <w:numPr>
          <w:ilvl w:val="0"/>
          <w:numId w:val="1"/>
        </w:numPr>
        <w:ind w:leftChars="0" w:firstLineChars="0"/>
        <w:rPr>
          <w:rFonts w:hint="eastAsia"/>
        </w:rPr>
      </w:pPr>
      <w:r w:rsidRPr="009416C4">
        <w:t>CONTENT-TYPE</w:t>
      </w:r>
      <w:r w:rsidRPr="009416C4">
        <w:rPr>
          <w:rFonts w:hint="eastAsia"/>
        </w:rPr>
        <w:t>：</w:t>
      </w:r>
      <w:r w:rsidRPr="00741A4A">
        <w:t>application/</w:t>
      </w:r>
      <w:proofErr w:type="spellStart"/>
      <w:r w:rsidRPr="00741A4A">
        <w:t>json</w:t>
      </w:r>
      <w:proofErr w:type="spellEnd"/>
    </w:p>
    <w:p w14:paraId="79E0FE5C" w14:textId="05C83FBB" w:rsidR="00841563" w:rsidRDefault="00C047FA" w:rsidP="00841563">
      <w:pPr>
        <w:pStyle w:val="4"/>
      </w:pPr>
      <w:bookmarkStart w:id="6" w:name="_Toc95226064"/>
      <w:bookmarkEnd w:id="5"/>
      <w:r w:rsidRPr="00EB44EA">
        <w:rPr>
          <w:rFonts w:hint="eastAsia"/>
        </w:rPr>
        <w:t>請求規格</w:t>
      </w:r>
      <w:bookmarkEnd w:id="6"/>
    </w:p>
    <w:tbl>
      <w:tblPr>
        <w:tblW w:w="436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6"/>
        <w:gridCol w:w="1256"/>
        <w:gridCol w:w="6125"/>
      </w:tblGrid>
      <w:tr w:rsidR="00A66A62" w:rsidRPr="004C1F7A" w14:paraId="2AC69B70" w14:textId="77777777" w:rsidTr="00A66A62">
        <w:tc>
          <w:tcPr>
            <w:tcW w:w="727" w:type="pct"/>
            <w:tcBorders>
              <w:top w:val="single" w:sz="12" w:space="0" w:color="auto"/>
              <w:bottom w:val="single" w:sz="4" w:space="0" w:color="000000"/>
            </w:tcBorders>
            <w:shd w:val="clear" w:color="auto" w:fill="EAF1DD" w:themeFill="accent3" w:themeFillTint="33"/>
          </w:tcPr>
          <w:p w14:paraId="171F2EAD" w14:textId="6B000C5C" w:rsidR="00A66A62" w:rsidRPr="004C1F7A" w:rsidRDefault="00A66A62" w:rsidP="00A66A62">
            <w:pPr>
              <w:pStyle w:val="22"/>
              <w:rPr>
                <w:rFonts w:hint="eastAsia"/>
              </w:rPr>
            </w:pPr>
            <w:r w:rsidRPr="004C1F7A">
              <w:rPr>
                <w:rFonts w:hint="eastAsia"/>
              </w:rPr>
              <w:t>環境別</w:t>
            </w:r>
          </w:p>
        </w:tc>
        <w:tc>
          <w:tcPr>
            <w:tcW w:w="727" w:type="pct"/>
            <w:tcBorders>
              <w:top w:val="single" w:sz="12" w:space="0" w:color="auto"/>
              <w:bottom w:val="single" w:sz="4" w:space="0" w:color="000000"/>
            </w:tcBorders>
            <w:shd w:val="clear" w:color="auto" w:fill="EAF1DD" w:themeFill="accent3" w:themeFillTint="33"/>
          </w:tcPr>
          <w:p w14:paraId="757CFBA6" w14:textId="01B9897D" w:rsidR="00A66A62" w:rsidRPr="004C1F7A" w:rsidRDefault="00A66A62" w:rsidP="00A66A62"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類型</w:t>
            </w:r>
          </w:p>
        </w:tc>
        <w:tc>
          <w:tcPr>
            <w:tcW w:w="3546" w:type="pct"/>
            <w:tcBorders>
              <w:top w:val="single" w:sz="12" w:space="0" w:color="auto"/>
              <w:bottom w:val="single" w:sz="4" w:space="0" w:color="000000"/>
            </w:tcBorders>
            <w:shd w:val="clear" w:color="auto" w:fill="EAF1DD" w:themeFill="accent3" w:themeFillTint="33"/>
          </w:tcPr>
          <w:p w14:paraId="2CD2B716" w14:textId="77777777" w:rsidR="00A66A62" w:rsidRPr="004C1F7A" w:rsidRDefault="00A66A62" w:rsidP="00A66A62">
            <w:pPr>
              <w:pStyle w:val="22"/>
            </w:pPr>
            <w:r w:rsidRPr="004C1F7A">
              <w:t>API</w:t>
            </w:r>
            <w:r w:rsidRPr="004C1F7A">
              <w:rPr>
                <w:rFonts w:hint="eastAsia"/>
              </w:rPr>
              <w:t>路徑</w:t>
            </w:r>
          </w:p>
        </w:tc>
      </w:tr>
      <w:tr w:rsidR="00A66A62" w:rsidRPr="004C1F7A" w14:paraId="77CD3928" w14:textId="77777777" w:rsidTr="00A66A62">
        <w:tc>
          <w:tcPr>
            <w:tcW w:w="727" w:type="pct"/>
            <w:tcBorders>
              <w:top w:val="single" w:sz="4" w:space="0" w:color="000000"/>
            </w:tcBorders>
          </w:tcPr>
          <w:p w14:paraId="32863D7F" w14:textId="7BE70A7F" w:rsidR="00A66A62" w:rsidRPr="004C1F7A" w:rsidRDefault="00A66A62" w:rsidP="00A66A62">
            <w:pPr>
              <w:pStyle w:val="22"/>
            </w:pPr>
            <w:r w:rsidRPr="004C1F7A">
              <w:t>UT</w:t>
            </w:r>
          </w:p>
        </w:tc>
        <w:tc>
          <w:tcPr>
            <w:tcW w:w="727" w:type="pct"/>
            <w:tcBorders>
              <w:top w:val="single" w:sz="4" w:space="0" w:color="000000"/>
            </w:tcBorders>
          </w:tcPr>
          <w:p w14:paraId="1A29A1C2" w14:textId="0BFA9FA4" w:rsidR="00A66A62" w:rsidRPr="004C1F7A" w:rsidRDefault="00A66A62" w:rsidP="00A66A62">
            <w:pPr>
              <w:pStyle w:val="22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46" w:type="pct"/>
            <w:tcBorders>
              <w:top w:val="single" w:sz="4" w:space="0" w:color="000000"/>
            </w:tcBorders>
          </w:tcPr>
          <w:p w14:paraId="34A34CFC" w14:textId="3B7D245E" w:rsidR="00A66A62" w:rsidRPr="004C1F7A" w:rsidRDefault="00A66A62" w:rsidP="00A66A62">
            <w:pPr>
              <w:pStyle w:val="22"/>
            </w:pPr>
            <w:r>
              <w:rPr>
                <w:rFonts w:eastAsiaTheme="minorEastAsia" w:hint="eastAsia"/>
              </w:rPr>
              <w:t>http:/</w:t>
            </w:r>
            <w:r>
              <w:rPr>
                <w:rFonts w:eastAsiaTheme="minorEastAsia"/>
              </w:rPr>
              <w:t>/localhost:8080</w:t>
            </w:r>
            <w:r w:rsidRPr="009D6FF5">
              <w:rPr>
                <w:rFonts w:eastAsiaTheme="minorEastAsia"/>
              </w:rPr>
              <w:t>/</w:t>
            </w:r>
            <w:r>
              <w:rPr>
                <w:rFonts w:eastAsiaTheme="minorEastAsia"/>
              </w:rPr>
              <w:t>find</w:t>
            </w:r>
            <w:r>
              <w:rPr>
                <w:rFonts w:eastAsiaTheme="minorEastAsia" w:hint="eastAsia"/>
              </w:rPr>
              <w:t>/</w:t>
            </w:r>
          </w:p>
        </w:tc>
      </w:tr>
    </w:tbl>
    <w:p w14:paraId="738A7D55" w14:textId="77777777" w:rsidR="00684ED9" w:rsidRPr="00684ED9" w:rsidRDefault="00684ED9" w:rsidP="005B2D5F">
      <w:pPr>
        <w:ind w:left="0"/>
        <w:rPr>
          <w:rFonts w:eastAsiaTheme="minorEastAsia" w:hint="eastAsia"/>
          <w:b/>
          <w:bCs/>
        </w:rPr>
      </w:pPr>
    </w:p>
    <w:p w14:paraId="22F72688" w14:textId="3D5BB4F2" w:rsidR="00823F80" w:rsidRPr="00A66A62" w:rsidRDefault="0097465A" w:rsidP="00A66A62">
      <w:pPr>
        <w:pStyle w:val="22"/>
      </w:pPr>
      <w:r w:rsidRPr="00A66A62">
        <w:rPr>
          <w:rFonts w:hint="eastAsia"/>
        </w:rPr>
        <w:t>B</w:t>
      </w:r>
      <w:r w:rsidRPr="00A66A62">
        <w:t>ody</w:t>
      </w:r>
      <w:r w:rsidR="00436DDB" w:rsidRPr="00A66A62">
        <w:rPr>
          <w:rFonts w:hint="eastAsia"/>
        </w:rPr>
        <w:t>請求</w:t>
      </w:r>
      <w:r w:rsidR="00CB2CB8" w:rsidRPr="00A66A62">
        <w:rPr>
          <w:rFonts w:hint="eastAsia"/>
        </w:rPr>
        <w:t>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84ED9" w14:paraId="5BD4C451" w14:textId="77777777" w:rsidTr="00684ED9">
        <w:tc>
          <w:tcPr>
            <w:tcW w:w="9977" w:type="dxa"/>
          </w:tcPr>
          <w:p w14:paraId="1FBE1FC0" w14:textId="43F76DF2" w:rsidR="00A66A62" w:rsidRPr="00684ED9" w:rsidRDefault="00A66A62" w:rsidP="00684ED9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C7C40C7" w14:textId="77777777" w:rsidR="00841563" w:rsidRDefault="00841563" w:rsidP="005B2D5F">
      <w:pPr>
        <w:ind w:left="0"/>
        <w:rPr>
          <w:rFonts w:eastAsiaTheme="minorEastAsia"/>
          <w:b/>
          <w:bCs/>
        </w:rPr>
      </w:pPr>
    </w:p>
    <w:p w14:paraId="01B63A2A" w14:textId="76C6A05A" w:rsidR="0097655F" w:rsidRPr="00A66A62" w:rsidRDefault="00A520F7" w:rsidP="00A66A62">
      <w:pPr>
        <w:pStyle w:val="4"/>
        <w:rPr>
          <w:rFonts w:hint="eastAsia"/>
        </w:rPr>
      </w:pPr>
      <w:bookmarkStart w:id="7" w:name="_Toc95226065"/>
      <w:r w:rsidRPr="00EB44EA">
        <w:rPr>
          <w:rFonts w:hint="eastAsia"/>
        </w:rPr>
        <w:t>下行／回應規格</w:t>
      </w:r>
      <w:bookmarkEnd w:id="7"/>
    </w:p>
    <w:p w14:paraId="46E1FFF3" w14:textId="3524FF5F" w:rsidR="00A520F7" w:rsidRPr="00171AC9" w:rsidRDefault="00A66A62" w:rsidP="00A520F7">
      <w:pPr>
        <w:ind w:left="0"/>
        <w:rPr>
          <w:rFonts w:ascii="細明體" w:eastAsia="細明體" w:hAnsi="細明體"/>
          <w:bCs/>
        </w:rPr>
      </w:pPr>
      <w:r w:rsidRPr="00A66A62">
        <w:rPr>
          <w:rFonts w:hint="eastAsia"/>
        </w:rPr>
        <w:t>B</w:t>
      </w:r>
      <w:r w:rsidRPr="00A66A62">
        <w:t>ody</w:t>
      </w:r>
      <w:r w:rsidR="00436DDB" w:rsidRPr="00171AC9">
        <w:rPr>
          <w:rFonts w:ascii="細明體" w:eastAsia="細明體" w:hAnsi="細明體" w:hint="eastAsia"/>
          <w:bCs/>
        </w:rPr>
        <w:t>回應範例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520F7" w14:paraId="49F925DF" w14:textId="77777777" w:rsidTr="008A37BC">
        <w:tc>
          <w:tcPr>
            <w:tcW w:w="9977" w:type="dxa"/>
          </w:tcPr>
          <w:p w14:paraId="6724EAF0" w14:textId="77777777" w:rsidR="00A520F7" w:rsidRPr="00A520F7" w:rsidRDefault="00A520F7" w:rsidP="00A520F7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&lt;?</w:t>
            </w:r>
            <w:r w:rsidRPr="00A520F7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xml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A520F7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"1.0"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A520F7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"utf-8"?&gt;</w:t>
            </w:r>
          </w:p>
          <w:p w14:paraId="0E55EBFB" w14:textId="77777777" w:rsidR="00A520F7" w:rsidRPr="00A520F7" w:rsidRDefault="00A520F7" w:rsidP="00A520F7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gramStart"/>
            <w:r w:rsidRPr="00A520F7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soap:Envelope</w:t>
            </w:r>
            <w:proofErr w:type="gramEnd"/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A520F7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xmlns:soap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"http://schemas.xmlsoap.org/soap/envelope/"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A520F7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xmlns:xsi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"http://www.w3.org/2001/XMLSchema-instance"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A520F7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xmlns:xsd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"http://www.w3.org/2001/XMLSchema"&gt;</w:t>
            </w:r>
          </w:p>
          <w:p w14:paraId="114ABA27" w14:textId="77777777" w:rsidR="00A520F7" w:rsidRPr="00A520F7" w:rsidRDefault="00A520F7" w:rsidP="00A520F7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</w:t>
            </w:r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A520F7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soap:Body</w:t>
            </w:r>
            <w:proofErr w:type="spellEnd"/>
            <w:proofErr w:type="gramEnd"/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7AD425F5" w14:textId="77777777" w:rsidR="00A520F7" w:rsidRPr="00A520F7" w:rsidRDefault="00A520F7" w:rsidP="00A520F7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  </w:t>
            </w:r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A520F7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OrgAddEzResponse</w:t>
            </w:r>
            <w:proofErr w:type="spellEnd"/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A520F7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</w:t>
            </w:r>
            <w:proofErr w:type="spellEnd"/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"http://tempuri.org/"&gt;</w:t>
            </w:r>
          </w:p>
          <w:p w14:paraId="37C12642" w14:textId="77777777" w:rsidR="00A520F7" w:rsidRPr="00A520F7" w:rsidRDefault="00A520F7" w:rsidP="00A520F7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A520F7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OrgAddEzResult</w:t>
            </w:r>
            <w:proofErr w:type="spellEnd"/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104091|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臺北市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|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中山區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|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興亞里１５鄰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|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一江街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|||||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１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|||||N|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臺北市中山區興亞里１５鄰一江街１號</w:t>
            </w: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|||</w:t>
            </w:r>
          </w:p>
          <w:p w14:paraId="07E58E5E" w14:textId="77777777" w:rsidR="00A520F7" w:rsidRPr="00A520F7" w:rsidRDefault="00A520F7" w:rsidP="00A520F7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A520F7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OrgAddEzResult</w:t>
            </w:r>
            <w:proofErr w:type="spellEnd"/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0C935E34" w14:textId="77777777" w:rsidR="00A520F7" w:rsidRPr="00A520F7" w:rsidRDefault="00A520F7" w:rsidP="00A520F7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  </w:t>
            </w:r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A520F7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OrgAddEzResponse</w:t>
            </w:r>
            <w:proofErr w:type="spellEnd"/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0C91B142" w14:textId="77777777" w:rsidR="00A520F7" w:rsidRPr="00A520F7" w:rsidRDefault="00A520F7" w:rsidP="00A520F7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A520F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</w:t>
            </w:r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 w:rsidRPr="00A520F7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soap:Body</w:t>
            </w:r>
            <w:proofErr w:type="spellEnd"/>
            <w:proofErr w:type="gramEnd"/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4C49E593" w14:textId="77777777" w:rsidR="00A520F7" w:rsidRPr="00F97190" w:rsidRDefault="00A520F7" w:rsidP="008A37BC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 w:rsidRPr="00A520F7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soap:Envelope</w:t>
            </w:r>
            <w:proofErr w:type="spellEnd"/>
            <w:proofErr w:type="gramEnd"/>
            <w:r w:rsidRPr="00A520F7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</w:tc>
      </w:tr>
    </w:tbl>
    <w:p w14:paraId="7B2E04E7" w14:textId="77777777" w:rsidR="00684ED9" w:rsidRPr="00841563" w:rsidRDefault="00684ED9" w:rsidP="005B2D5F">
      <w:pPr>
        <w:ind w:left="0"/>
        <w:rPr>
          <w:rFonts w:eastAsiaTheme="minorEastAsia" w:hint="eastAsia"/>
          <w:b/>
          <w:bCs/>
        </w:rPr>
      </w:pPr>
    </w:p>
    <w:p w14:paraId="2F7F1C03" w14:textId="6D0CA8AB" w:rsidR="00C047FA" w:rsidRDefault="007E1CEA" w:rsidP="007E1CEA">
      <w:pPr>
        <w:pStyle w:val="3"/>
      </w:pPr>
      <w:r>
        <w:rPr>
          <w:rFonts w:hint="eastAsia"/>
        </w:rPr>
        <w:t>新增一本</w:t>
      </w:r>
      <w:r w:rsidRPr="007E1CEA">
        <w:rPr>
          <w:rFonts w:hint="eastAsia"/>
        </w:rPr>
        <w:t>書</w:t>
      </w:r>
      <w:r>
        <w:rPr>
          <w:rFonts w:hint="eastAsia"/>
        </w:rPr>
        <w:t>籍</w:t>
      </w:r>
    </w:p>
    <w:p w14:paraId="2EFE2063" w14:textId="38D56649" w:rsidR="007E1CEA" w:rsidRDefault="007E1CEA" w:rsidP="007E1CEA">
      <w:pPr>
        <w:pStyle w:val="af0"/>
        <w:numPr>
          <w:ilvl w:val="0"/>
          <w:numId w:val="1"/>
        </w:numPr>
        <w:ind w:leftChars="0" w:firstLineChars="0"/>
        <w:rPr>
          <w:rFonts w:hint="eastAsia"/>
        </w:rPr>
      </w:pPr>
      <w:r w:rsidRPr="007E1CEA">
        <w:rPr>
          <w:rFonts w:eastAsiaTheme="minorEastAsia" w:hint="eastAsia"/>
        </w:rPr>
        <w:t>功能</w:t>
      </w:r>
      <w:r w:rsidRPr="009416C4">
        <w:rPr>
          <w:rFonts w:hint="eastAsia"/>
        </w:rPr>
        <w:t>說明：</w:t>
      </w:r>
      <w:r w:rsidRPr="007E1CEA">
        <w:rPr>
          <w:rFonts w:hint="eastAsia"/>
        </w:rPr>
        <w:t>新增一本書籍</w:t>
      </w:r>
      <w:r>
        <w:rPr>
          <w:rFonts w:hint="eastAsia"/>
        </w:rPr>
        <w:t>(i</w:t>
      </w:r>
      <w:r>
        <w:t>d</w:t>
      </w:r>
      <w:r>
        <w:rPr>
          <w:rFonts w:hint="eastAsia"/>
        </w:rPr>
        <w:t>由系統產生</w:t>
      </w:r>
      <w:r>
        <w:rPr>
          <w:rFonts w:hint="eastAsia"/>
        </w:rPr>
        <w:t>)</w:t>
      </w:r>
    </w:p>
    <w:p w14:paraId="662D36C7" w14:textId="77777777" w:rsidR="007E1CEA" w:rsidRDefault="007E1CEA" w:rsidP="007E1CEA">
      <w:pPr>
        <w:pStyle w:val="af0"/>
        <w:numPr>
          <w:ilvl w:val="0"/>
          <w:numId w:val="1"/>
        </w:numPr>
        <w:ind w:leftChars="0" w:firstLineChars="0"/>
      </w:pPr>
      <w:r>
        <w:rPr>
          <w:rFonts w:hint="eastAsia"/>
        </w:rPr>
        <w:t>API</w:t>
      </w:r>
      <w:r>
        <w:rPr>
          <w:rFonts w:hint="eastAsia"/>
        </w:rPr>
        <w:t>類型：</w:t>
      </w:r>
      <w:r>
        <w:t>Restful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WebService</w:t>
      </w:r>
      <w:proofErr w:type="spellEnd"/>
    </w:p>
    <w:p w14:paraId="6F9B4EB3" w14:textId="77777777" w:rsidR="007E1CEA" w:rsidRPr="00741A4A" w:rsidRDefault="007E1CEA" w:rsidP="007E1CEA">
      <w:pPr>
        <w:pStyle w:val="af0"/>
        <w:numPr>
          <w:ilvl w:val="0"/>
          <w:numId w:val="1"/>
        </w:numPr>
        <w:ind w:leftChars="0" w:firstLineChars="0"/>
        <w:rPr>
          <w:rFonts w:hint="eastAsia"/>
        </w:rPr>
      </w:pPr>
      <w:r w:rsidRPr="009416C4">
        <w:t>CONTENT-TYPE</w:t>
      </w:r>
      <w:r w:rsidRPr="009416C4">
        <w:rPr>
          <w:rFonts w:hint="eastAsia"/>
        </w:rPr>
        <w:t>：</w:t>
      </w:r>
      <w:r w:rsidRPr="00741A4A">
        <w:t>application/</w:t>
      </w:r>
      <w:proofErr w:type="spellStart"/>
      <w:r w:rsidRPr="00741A4A">
        <w:t>json</w:t>
      </w:r>
      <w:proofErr w:type="spellEnd"/>
    </w:p>
    <w:p w14:paraId="19AF9345" w14:textId="77777777" w:rsidR="007E1CEA" w:rsidRPr="007E1CEA" w:rsidRDefault="007E1CEA" w:rsidP="007E1CEA">
      <w:pPr>
        <w:rPr>
          <w:rFonts w:hint="eastAsia"/>
        </w:rPr>
      </w:pPr>
    </w:p>
    <w:p w14:paraId="3A626FF0" w14:textId="05A95CD5" w:rsidR="00684ED9" w:rsidRDefault="00C047FA" w:rsidP="00684ED9">
      <w:pPr>
        <w:pStyle w:val="4"/>
      </w:pPr>
      <w:bookmarkStart w:id="8" w:name="_Toc95226067"/>
      <w:r w:rsidRPr="00EB44EA">
        <w:rPr>
          <w:rFonts w:hint="eastAsia"/>
        </w:rPr>
        <w:t>上行／請求電文規格</w:t>
      </w:r>
      <w:bookmarkEnd w:id="8"/>
    </w:p>
    <w:tbl>
      <w:tblPr>
        <w:tblW w:w="436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6"/>
        <w:gridCol w:w="1256"/>
        <w:gridCol w:w="6125"/>
      </w:tblGrid>
      <w:tr w:rsidR="00605F91" w:rsidRPr="004C1F7A" w14:paraId="3345711F" w14:textId="77777777" w:rsidTr="00FD29A4">
        <w:tc>
          <w:tcPr>
            <w:tcW w:w="727" w:type="pct"/>
            <w:tcBorders>
              <w:top w:val="single" w:sz="12" w:space="0" w:color="auto"/>
              <w:bottom w:val="single" w:sz="4" w:space="0" w:color="000000"/>
            </w:tcBorders>
            <w:shd w:val="clear" w:color="auto" w:fill="EAF1DD" w:themeFill="accent3" w:themeFillTint="33"/>
          </w:tcPr>
          <w:p w14:paraId="38B9655C" w14:textId="77777777" w:rsidR="00605F91" w:rsidRPr="004C1F7A" w:rsidRDefault="00605F91" w:rsidP="00FD29A4">
            <w:pPr>
              <w:pStyle w:val="22"/>
              <w:rPr>
                <w:rFonts w:hint="eastAsia"/>
              </w:rPr>
            </w:pPr>
            <w:r w:rsidRPr="004C1F7A">
              <w:rPr>
                <w:rFonts w:hint="eastAsia"/>
              </w:rPr>
              <w:t>環境別</w:t>
            </w:r>
          </w:p>
        </w:tc>
        <w:tc>
          <w:tcPr>
            <w:tcW w:w="727" w:type="pct"/>
            <w:tcBorders>
              <w:top w:val="single" w:sz="12" w:space="0" w:color="auto"/>
              <w:bottom w:val="single" w:sz="4" w:space="0" w:color="000000"/>
            </w:tcBorders>
            <w:shd w:val="clear" w:color="auto" w:fill="EAF1DD" w:themeFill="accent3" w:themeFillTint="33"/>
          </w:tcPr>
          <w:p w14:paraId="3B7257EF" w14:textId="77777777" w:rsidR="00605F91" w:rsidRPr="004C1F7A" w:rsidRDefault="00605F91" w:rsidP="00FD29A4"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類型</w:t>
            </w:r>
          </w:p>
        </w:tc>
        <w:tc>
          <w:tcPr>
            <w:tcW w:w="3546" w:type="pct"/>
            <w:tcBorders>
              <w:top w:val="single" w:sz="12" w:space="0" w:color="auto"/>
              <w:bottom w:val="single" w:sz="4" w:space="0" w:color="000000"/>
            </w:tcBorders>
            <w:shd w:val="clear" w:color="auto" w:fill="EAF1DD" w:themeFill="accent3" w:themeFillTint="33"/>
          </w:tcPr>
          <w:p w14:paraId="2CA439AD" w14:textId="77777777" w:rsidR="00605F91" w:rsidRPr="004C1F7A" w:rsidRDefault="00605F91" w:rsidP="00FD29A4">
            <w:pPr>
              <w:pStyle w:val="22"/>
            </w:pPr>
            <w:r w:rsidRPr="004C1F7A">
              <w:t>API</w:t>
            </w:r>
            <w:r w:rsidRPr="004C1F7A">
              <w:rPr>
                <w:rFonts w:hint="eastAsia"/>
              </w:rPr>
              <w:t>路徑</w:t>
            </w:r>
          </w:p>
        </w:tc>
      </w:tr>
      <w:tr w:rsidR="00605F91" w:rsidRPr="004C1F7A" w14:paraId="183B7A5C" w14:textId="77777777" w:rsidTr="00FD29A4">
        <w:tc>
          <w:tcPr>
            <w:tcW w:w="727" w:type="pct"/>
            <w:tcBorders>
              <w:top w:val="single" w:sz="4" w:space="0" w:color="000000"/>
            </w:tcBorders>
          </w:tcPr>
          <w:p w14:paraId="0A1192D9" w14:textId="77777777" w:rsidR="00605F91" w:rsidRPr="004C1F7A" w:rsidRDefault="00605F91" w:rsidP="00FD29A4">
            <w:pPr>
              <w:pStyle w:val="22"/>
            </w:pPr>
            <w:r w:rsidRPr="004C1F7A">
              <w:t>UT</w:t>
            </w:r>
          </w:p>
        </w:tc>
        <w:tc>
          <w:tcPr>
            <w:tcW w:w="727" w:type="pct"/>
            <w:tcBorders>
              <w:top w:val="single" w:sz="4" w:space="0" w:color="000000"/>
            </w:tcBorders>
          </w:tcPr>
          <w:p w14:paraId="5F3B477A" w14:textId="285FD346" w:rsidR="00605F91" w:rsidRPr="004C1F7A" w:rsidRDefault="00605F91" w:rsidP="00FD29A4">
            <w:pPr>
              <w:pStyle w:val="22"/>
            </w:pPr>
            <w:r>
              <w:t>POST</w:t>
            </w:r>
          </w:p>
        </w:tc>
        <w:tc>
          <w:tcPr>
            <w:tcW w:w="3546" w:type="pct"/>
            <w:tcBorders>
              <w:top w:val="single" w:sz="4" w:space="0" w:color="000000"/>
            </w:tcBorders>
          </w:tcPr>
          <w:p w14:paraId="0031F974" w14:textId="1F43948A" w:rsidR="00605F91" w:rsidRPr="004C1F7A" w:rsidRDefault="00605F91" w:rsidP="00FD29A4">
            <w:pPr>
              <w:pStyle w:val="22"/>
            </w:pPr>
            <w:r>
              <w:rPr>
                <w:rFonts w:eastAsiaTheme="minorEastAsia" w:hint="eastAsia"/>
              </w:rPr>
              <w:t>http:/</w:t>
            </w:r>
            <w:r>
              <w:rPr>
                <w:rFonts w:eastAsiaTheme="minorEastAsia"/>
              </w:rPr>
              <w:t>/localhost:8080</w:t>
            </w:r>
            <w:r w:rsidRPr="009D6FF5">
              <w:rPr>
                <w:rFonts w:eastAsiaTheme="minorEastAsia"/>
              </w:rPr>
              <w:t>/</w:t>
            </w: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nsert</w:t>
            </w:r>
          </w:p>
        </w:tc>
      </w:tr>
    </w:tbl>
    <w:p w14:paraId="4D5B0AC7" w14:textId="77777777" w:rsidR="00605F91" w:rsidRPr="00605F91" w:rsidRDefault="00605F91" w:rsidP="00605F91">
      <w:pPr>
        <w:rPr>
          <w:rFonts w:hint="eastAsia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1244"/>
        <w:gridCol w:w="1246"/>
        <w:gridCol w:w="5636"/>
      </w:tblGrid>
      <w:tr w:rsidR="00684ED9" w:rsidRPr="00FF5DC0" w14:paraId="596FBE75" w14:textId="77777777" w:rsidTr="00684ED9">
        <w:tc>
          <w:tcPr>
            <w:tcW w:w="892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D6D23A6" w14:textId="77777777" w:rsidR="00684ED9" w:rsidRPr="003D1168" w:rsidRDefault="00684ED9" w:rsidP="008A37BC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欄位名稱</w:t>
            </w:r>
          </w:p>
        </w:tc>
        <w:tc>
          <w:tcPr>
            <w:tcW w:w="629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EFD92DD" w14:textId="77777777" w:rsidR="00684ED9" w:rsidRPr="003D1168" w:rsidRDefault="00684ED9" w:rsidP="008A37BC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資料型態</w:t>
            </w:r>
          </w:p>
        </w:tc>
        <w:tc>
          <w:tcPr>
            <w:tcW w:w="630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0F7EFFE" w14:textId="77777777" w:rsidR="00684ED9" w:rsidRPr="003D1168" w:rsidRDefault="00684ED9" w:rsidP="008A37BC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最大長度</w:t>
            </w:r>
          </w:p>
        </w:tc>
        <w:tc>
          <w:tcPr>
            <w:tcW w:w="2849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2BEB698" w14:textId="77777777" w:rsidR="00684ED9" w:rsidRPr="003D1168" w:rsidRDefault="00684ED9" w:rsidP="008A37BC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欄位說明</w:t>
            </w:r>
          </w:p>
        </w:tc>
      </w:tr>
      <w:tr w:rsidR="00684ED9" w:rsidRPr="00FF5DC0" w14:paraId="221EC2B8" w14:textId="77777777" w:rsidTr="00684ED9">
        <w:trPr>
          <w:trHeight w:val="307"/>
        </w:trPr>
        <w:tc>
          <w:tcPr>
            <w:tcW w:w="8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EA7528" w14:textId="7E665E15" w:rsidR="00684ED9" w:rsidRPr="005E7DC6" w:rsidRDefault="00EF443D" w:rsidP="008A37BC">
            <w:pPr>
              <w:pStyle w:val="22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ame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9D5386" w14:textId="77777777" w:rsidR="00684ED9" w:rsidRPr="005E7DC6" w:rsidRDefault="00684ED9" w:rsidP="008A37BC">
            <w:pPr>
              <w:pStyle w:val="22"/>
              <w:jc w:val="center"/>
              <w:rPr>
                <w:rFonts w:cs="Arial"/>
                <w:sz w:val="20"/>
                <w:szCs w:val="20"/>
              </w:rPr>
            </w:pPr>
            <w:r w:rsidRPr="005E7DC6">
              <w:rPr>
                <w:rFonts w:cs="Arial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9A2D45" w14:textId="77777777" w:rsidR="00684ED9" w:rsidRPr="00841563" w:rsidRDefault="00684ED9" w:rsidP="008A37BC">
            <w:pPr>
              <w:pStyle w:val="22"/>
              <w:jc w:val="center"/>
              <w:rPr>
                <w:rFonts w:eastAsiaTheme="minorEastAsia" w:cs="Arial"/>
                <w:sz w:val="20"/>
                <w:szCs w:val="20"/>
              </w:rPr>
            </w:pPr>
            <w:r>
              <w:rPr>
                <w:rFonts w:eastAsiaTheme="minorEastAsia" w:cs="Arial" w:hint="eastAsia"/>
                <w:color w:val="000000" w:themeColor="text1"/>
                <w:sz w:val="20"/>
                <w:szCs w:val="20"/>
              </w:rPr>
              <w:t>450</w:t>
            </w:r>
          </w:p>
        </w:tc>
        <w:tc>
          <w:tcPr>
            <w:tcW w:w="2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C797FE" w14:textId="77777777" w:rsidR="00684ED9" w:rsidRPr="00841563" w:rsidRDefault="00684ED9" w:rsidP="008A37BC">
            <w:pPr>
              <w:pStyle w:val="22"/>
              <w:rPr>
                <w:rFonts w:eastAsiaTheme="minorEastAsia" w:cs="Arial"/>
                <w:sz w:val="20"/>
                <w:szCs w:val="20"/>
              </w:rPr>
            </w:pPr>
            <w:r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欲正規化之地址</w:t>
            </w:r>
          </w:p>
        </w:tc>
      </w:tr>
      <w:tr w:rsidR="00684ED9" w:rsidRPr="00FF5DC0" w14:paraId="56875FEC" w14:textId="77777777" w:rsidTr="00684ED9">
        <w:trPr>
          <w:trHeight w:val="307"/>
        </w:trPr>
        <w:tc>
          <w:tcPr>
            <w:tcW w:w="8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20BF59" w14:textId="36727F45" w:rsidR="00684ED9" w:rsidRPr="00684ED9" w:rsidRDefault="00EF443D" w:rsidP="008A37BC">
            <w:pPr>
              <w:pStyle w:val="22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 w:rsidRPr="00EF443D">
              <w:rPr>
                <w:rFonts w:eastAsiaTheme="minorEastAsia" w:cs="Arial"/>
                <w:color w:val="000000" w:themeColor="text1"/>
                <w:sz w:val="20"/>
                <w:szCs w:val="20"/>
              </w:rPr>
              <w:t>author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597D25" w14:textId="77777777" w:rsidR="00684ED9" w:rsidRPr="005E7DC6" w:rsidRDefault="00684ED9" w:rsidP="008A37BC">
            <w:pPr>
              <w:pStyle w:val="22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5E7DC6">
              <w:rPr>
                <w:rFonts w:cs="Arial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22B6AD" w14:textId="77777777" w:rsidR="00684ED9" w:rsidRDefault="00684ED9" w:rsidP="008A37BC">
            <w:pPr>
              <w:pStyle w:val="22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 w:cs="Arial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C6FA90" w14:textId="77777777" w:rsidR="00684ED9" w:rsidRDefault="00684ED9" w:rsidP="00684ED9">
            <w:pPr>
              <w:pStyle w:val="22"/>
              <w:rPr>
                <w:rFonts w:eastAsiaTheme="minorEastAsia" w:cs="Arial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輸出之正規化地址是否包含里鄰（</w:t>
            </w:r>
            <w:r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Y:</w:t>
            </w:r>
            <w:r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包含</w:t>
            </w:r>
            <w:r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 xml:space="preserve"> N:</w:t>
            </w:r>
            <w:r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不包含）</w:t>
            </w:r>
          </w:p>
        </w:tc>
      </w:tr>
      <w:tr w:rsidR="00EF443D" w:rsidRPr="00FF5DC0" w14:paraId="10B73522" w14:textId="77777777" w:rsidTr="00684ED9">
        <w:trPr>
          <w:trHeight w:val="307"/>
        </w:trPr>
        <w:tc>
          <w:tcPr>
            <w:tcW w:w="8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031FEC" w14:textId="5648354E" w:rsidR="00EF443D" w:rsidRPr="00EF443D" w:rsidRDefault="00A84CDC" w:rsidP="008A37BC">
            <w:pPr>
              <w:pStyle w:val="22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  <w:shd w:val="clear" w:color="auto" w:fill="E8F2FE"/>
              </w:rPr>
              <w:t>ISBN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ECA4FC" w14:textId="52EDA24C" w:rsidR="00EF443D" w:rsidRPr="005E7DC6" w:rsidRDefault="00A84CDC" w:rsidP="008A37BC">
            <w:pPr>
              <w:pStyle w:val="22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 w:hint="eastAsia"/>
                <w:color w:val="000000" w:themeColor="text1"/>
                <w:sz w:val="20"/>
                <w:szCs w:val="20"/>
              </w:rPr>
              <w:t>I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nteger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8221F3" w14:textId="77777777" w:rsidR="00EF443D" w:rsidRDefault="00EF443D" w:rsidP="008A37BC">
            <w:pPr>
              <w:pStyle w:val="22"/>
              <w:jc w:val="center"/>
              <w:rPr>
                <w:rFonts w:eastAsiaTheme="minorEastAsia" w:cs="Arial"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D4F47" w14:textId="77777777" w:rsidR="00EF443D" w:rsidRDefault="00EF443D" w:rsidP="00684ED9">
            <w:pPr>
              <w:pStyle w:val="22"/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EF443D" w:rsidRPr="00FF5DC0" w14:paraId="06BEA15F" w14:textId="77777777" w:rsidTr="00684ED9">
        <w:trPr>
          <w:trHeight w:val="307"/>
        </w:trPr>
        <w:tc>
          <w:tcPr>
            <w:tcW w:w="8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7E00C3" w14:textId="09F33F9F" w:rsidR="00EF443D" w:rsidRPr="00EF443D" w:rsidRDefault="00A84CDC" w:rsidP="008A37BC">
            <w:pPr>
              <w:pStyle w:val="22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  <w:shd w:val="clear" w:color="auto" w:fill="E8F2FE"/>
              </w:rPr>
              <w:t>publisher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F02781" w14:textId="7DEE5ADA" w:rsidR="00EF443D" w:rsidRPr="005E7DC6" w:rsidRDefault="00A84CDC" w:rsidP="008A37BC">
            <w:pPr>
              <w:pStyle w:val="22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5E7DC6">
              <w:rPr>
                <w:rFonts w:cs="Arial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288AEE" w14:textId="77777777" w:rsidR="00EF443D" w:rsidRDefault="00EF443D" w:rsidP="008A37BC">
            <w:pPr>
              <w:pStyle w:val="22"/>
              <w:jc w:val="center"/>
              <w:rPr>
                <w:rFonts w:eastAsiaTheme="minorEastAsia" w:cs="Arial"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66AB19" w14:textId="77777777" w:rsidR="00EF443D" w:rsidRDefault="00EF443D" w:rsidP="00684ED9">
            <w:pPr>
              <w:pStyle w:val="22"/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4E1CD6" w:rsidRPr="00FF5DC0" w14:paraId="6E1EBA58" w14:textId="77777777" w:rsidTr="00684ED9">
        <w:trPr>
          <w:trHeight w:val="307"/>
        </w:trPr>
        <w:tc>
          <w:tcPr>
            <w:tcW w:w="8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90A87D" w14:textId="30FE8B35" w:rsidR="004E1CD6" w:rsidRPr="00EF443D" w:rsidRDefault="00A84CDC" w:rsidP="008A37BC">
            <w:pPr>
              <w:pStyle w:val="22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  <w:shd w:val="clear" w:color="auto" w:fill="E8F2FE"/>
              </w:rPr>
              <w:t>publishDate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9C8A38" w14:textId="1E4DC837" w:rsidR="004E1CD6" w:rsidRPr="005E7DC6" w:rsidRDefault="00A84CDC" w:rsidP="008A37BC">
            <w:pPr>
              <w:pStyle w:val="22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5E7DC6">
              <w:rPr>
                <w:rFonts w:cs="Arial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6F52C5" w14:textId="77777777" w:rsidR="004E1CD6" w:rsidRDefault="004E1CD6" w:rsidP="008A37BC">
            <w:pPr>
              <w:pStyle w:val="22"/>
              <w:jc w:val="center"/>
              <w:rPr>
                <w:rFonts w:eastAsiaTheme="minorEastAsia" w:cs="Arial"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C733E5" w14:textId="0D9650CB" w:rsidR="004E1CD6" w:rsidRDefault="00A84CDC" w:rsidP="00684ED9">
            <w:pPr>
              <w:pStyle w:val="22"/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yyyy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-MM-dd</w:t>
            </w:r>
          </w:p>
        </w:tc>
      </w:tr>
      <w:tr w:rsidR="004E1CD6" w:rsidRPr="00FF5DC0" w14:paraId="4B97F93B" w14:textId="77777777" w:rsidTr="00684ED9">
        <w:trPr>
          <w:trHeight w:val="307"/>
        </w:trPr>
        <w:tc>
          <w:tcPr>
            <w:tcW w:w="8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DFC039" w14:textId="61730989" w:rsidR="004E1CD6" w:rsidRPr="00EF443D" w:rsidRDefault="00A84CDC" w:rsidP="008A37BC">
            <w:pPr>
              <w:pStyle w:val="22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  <w:shd w:val="clear" w:color="auto" w:fill="E8F2FE"/>
              </w:rPr>
              <w:t>price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DE2718" w14:textId="32DE31E0" w:rsidR="004E1CD6" w:rsidRPr="005E7DC6" w:rsidRDefault="00A84CDC" w:rsidP="008A37BC">
            <w:pPr>
              <w:pStyle w:val="22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 w:hint="eastAsia"/>
                <w:color w:val="000000" w:themeColor="text1"/>
                <w:sz w:val="20"/>
                <w:szCs w:val="20"/>
              </w:rPr>
              <w:t>I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nteger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8E9C23" w14:textId="77777777" w:rsidR="004E1CD6" w:rsidRDefault="004E1CD6" w:rsidP="008A37BC">
            <w:pPr>
              <w:pStyle w:val="22"/>
              <w:jc w:val="center"/>
              <w:rPr>
                <w:rFonts w:eastAsiaTheme="minorEastAsia" w:cs="Arial"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08AB14" w14:textId="77777777" w:rsidR="004E1CD6" w:rsidRDefault="004E1CD6" w:rsidP="00684ED9">
            <w:pPr>
              <w:pStyle w:val="22"/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4E1CD6" w:rsidRPr="00FF5DC0" w14:paraId="21806B9F" w14:textId="77777777" w:rsidTr="00684ED9">
        <w:trPr>
          <w:trHeight w:val="307"/>
        </w:trPr>
        <w:tc>
          <w:tcPr>
            <w:tcW w:w="8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412A8C" w14:textId="77777777" w:rsidR="004E1CD6" w:rsidRPr="00EF443D" w:rsidRDefault="004E1CD6" w:rsidP="008A37BC">
            <w:pPr>
              <w:pStyle w:val="22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09F5BA" w14:textId="77777777" w:rsidR="004E1CD6" w:rsidRPr="005E7DC6" w:rsidRDefault="004E1CD6" w:rsidP="008A37BC">
            <w:pPr>
              <w:pStyle w:val="22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24DB9A" w14:textId="77777777" w:rsidR="004E1CD6" w:rsidRDefault="004E1CD6" w:rsidP="008A37BC">
            <w:pPr>
              <w:pStyle w:val="22"/>
              <w:jc w:val="center"/>
              <w:rPr>
                <w:rFonts w:eastAsiaTheme="minorEastAsia" w:cs="Arial"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0986AC" w14:textId="77777777" w:rsidR="004E1CD6" w:rsidRDefault="004E1CD6" w:rsidP="00684ED9">
            <w:pPr>
              <w:pStyle w:val="22"/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4E1CD6" w:rsidRPr="00FF5DC0" w14:paraId="0B854B01" w14:textId="77777777" w:rsidTr="00684ED9">
        <w:trPr>
          <w:trHeight w:val="307"/>
        </w:trPr>
        <w:tc>
          <w:tcPr>
            <w:tcW w:w="8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AD8568" w14:textId="77777777" w:rsidR="004E1CD6" w:rsidRPr="00EF443D" w:rsidRDefault="004E1CD6" w:rsidP="008A37BC">
            <w:pPr>
              <w:pStyle w:val="22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E3CE08" w14:textId="77777777" w:rsidR="004E1CD6" w:rsidRPr="005E7DC6" w:rsidRDefault="004E1CD6" w:rsidP="008A37BC">
            <w:pPr>
              <w:pStyle w:val="22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63EE4A" w14:textId="77777777" w:rsidR="004E1CD6" w:rsidRDefault="004E1CD6" w:rsidP="008A37BC">
            <w:pPr>
              <w:pStyle w:val="22"/>
              <w:jc w:val="center"/>
              <w:rPr>
                <w:rFonts w:eastAsiaTheme="minorEastAsia" w:cs="Arial"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B93724" w14:textId="77777777" w:rsidR="004E1CD6" w:rsidRDefault="004E1CD6" w:rsidP="00684ED9">
            <w:pPr>
              <w:pStyle w:val="22"/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2277B315" w14:textId="77777777" w:rsidR="00684ED9" w:rsidRDefault="00684ED9" w:rsidP="00684ED9">
      <w:pPr>
        <w:ind w:left="0"/>
      </w:pPr>
    </w:p>
    <w:p w14:paraId="651DF801" w14:textId="77777777" w:rsidR="00A97FB6" w:rsidRPr="00171AC9" w:rsidRDefault="00436DDB" w:rsidP="00A97FB6">
      <w:pPr>
        <w:ind w:left="0"/>
        <w:rPr>
          <w:rFonts w:ascii="細明體" w:eastAsia="細明體" w:hAnsi="細明體"/>
          <w:bCs/>
        </w:rPr>
      </w:pPr>
      <w:r w:rsidRPr="00171AC9">
        <w:rPr>
          <w:rFonts w:ascii="細明體" w:eastAsia="細明體" w:hAnsi="細明體" w:hint="eastAsia"/>
          <w:bCs/>
        </w:rPr>
        <w:t>OrgAddEz2請求電文範例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97FB6" w14:paraId="62B68006" w14:textId="77777777" w:rsidTr="008A37BC">
        <w:tc>
          <w:tcPr>
            <w:tcW w:w="9977" w:type="dxa"/>
          </w:tcPr>
          <w:p w14:paraId="49C0343A" w14:textId="77777777" w:rsidR="00A97FB6" w:rsidRPr="00885A6C" w:rsidRDefault="00A97FB6" w:rsidP="00A97FB6">
            <w:pPr>
              <w:shd w:val="clear" w:color="auto" w:fill="FFFFFE"/>
              <w:adjustRightInd/>
              <w:spacing w:line="270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&lt;?</w:t>
            </w:r>
            <w:r w:rsidRPr="00885A6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xml</w:t>
            </w: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885A6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"1.0"</w:t>
            </w: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885A6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"utf-8"?&gt;</w:t>
            </w:r>
          </w:p>
          <w:p w14:paraId="6DA06431" w14:textId="77777777" w:rsidR="00A97FB6" w:rsidRPr="00885A6C" w:rsidRDefault="00A97FB6" w:rsidP="00A97FB6">
            <w:pPr>
              <w:shd w:val="clear" w:color="auto" w:fill="FFFFFE"/>
              <w:adjustRightInd/>
              <w:spacing w:line="270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gramStart"/>
            <w:r w:rsidRPr="00885A6C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soap:Envelope</w:t>
            </w:r>
            <w:proofErr w:type="gramEnd"/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885A6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xmlns:xsi</w:t>
            </w: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"http://www.w3.org/2001/XMLSchema-instance"</w:t>
            </w: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885A6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xmlns:xsd</w:t>
            </w: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"http://www.w3.org/2001/XMLSchema"</w:t>
            </w: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885A6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xmlns:soap</w:t>
            </w: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"http://schemas.xmlsoap.org/soap/envelope/"&gt;</w:t>
            </w:r>
          </w:p>
          <w:p w14:paraId="3D30A4CF" w14:textId="77777777" w:rsidR="00A97FB6" w:rsidRPr="00885A6C" w:rsidRDefault="00A97FB6" w:rsidP="00A97FB6">
            <w:pPr>
              <w:shd w:val="clear" w:color="auto" w:fill="FFFFFE"/>
              <w:adjustRightInd/>
              <w:spacing w:line="270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885A6C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soap:Body</w:t>
            </w:r>
            <w:proofErr w:type="spellEnd"/>
            <w:proofErr w:type="gramEnd"/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0E2F8087" w14:textId="77777777" w:rsidR="00A97FB6" w:rsidRPr="00885A6C" w:rsidRDefault="00A97FB6" w:rsidP="00A97FB6">
            <w:pPr>
              <w:shd w:val="clear" w:color="auto" w:fill="FFFFFE"/>
              <w:adjustRightInd/>
              <w:spacing w:line="270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</w:t>
            </w: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885A6C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OrgAddEz2</w:t>
            </w: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885A6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</w:t>
            </w:r>
            <w:proofErr w:type="spellEnd"/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"http://tempuri.org/"&gt;</w:t>
            </w:r>
          </w:p>
          <w:p w14:paraId="4F628106" w14:textId="77777777" w:rsidR="00A97FB6" w:rsidRPr="00885A6C" w:rsidRDefault="00A97FB6" w:rsidP="00A97FB6">
            <w:pPr>
              <w:shd w:val="clear" w:color="auto" w:fill="FFFFFE"/>
              <w:adjustRightInd/>
              <w:spacing w:line="270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</w:t>
            </w: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885A6C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sInput</w:t>
            </w:r>
            <w:proofErr w:type="spellEnd"/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台北市興亞里</w:t>
            </w: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15</w:t>
            </w: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鄰一江街</w:t>
            </w: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號</w:t>
            </w: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885A6C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sInput</w:t>
            </w:r>
            <w:proofErr w:type="spellEnd"/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10FCB60C" w14:textId="77777777" w:rsidR="00A97FB6" w:rsidRPr="00885A6C" w:rsidRDefault="00A97FB6" w:rsidP="00A97FB6">
            <w:pPr>
              <w:shd w:val="clear" w:color="auto" w:fill="FFFFFE"/>
              <w:adjustRightInd/>
              <w:spacing w:line="270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</w:t>
            </w: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885A6C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bVillage</w:t>
            </w:r>
            <w:proofErr w:type="spellEnd"/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885A6C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bVillage</w:t>
            </w:r>
            <w:proofErr w:type="spellEnd"/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49E0AF4B" w14:textId="77777777" w:rsidR="00A97FB6" w:rsidRPr="00885A6C" w:rsidRDefault="00A97FB6" w:rsidP="00A97FB6">
            <w:pPr>
              <w:shd w:val="clear" w:color="auto" w:fill="FFFFFE"/>
              <w:adjustRightInd/>
              <w:spacing w:line="270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</w:t>
            </w: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885A6C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OrgAddEz2</w:t>
            </w: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4BB1AE48" w14:textId="77777777" w:rsidR="00A97FB6" w:rsidRPr="00885A6C" w:rsidRDefault="00A97FB6" w:rsidP="00A97FB6">
            <w:pPr>
              <w:shd w:val="clear" w:color="auto" w:fill="FFFFFE"/>
              <w:adjustRightInd/>
              <w:spacing w:line="270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885A6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 w:rsidRPr="00885A6C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soap:Body</w:t>
            </w:r>
            <w:proofErr w:type="spellEnd"/>
            <w:proofErr w:type="gramEnd"/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7A77D86B" w14:textId="77777777" w:rsidR="00A97FB6" w:rsidRPr="00A97FB6" w:rsidRDefault="00A97FB6" w:rsidP="00A97FB6">
            <w:pPr>
              <w:shd w:val="clear" w:color="auto" w:fill="FFFFFE"/>
              <w:adjustRightInd/>
              <w:spacing w:line="270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18"/>
                <w:szCs w:val="18"/>
              </w:rPr>
            </w:pPr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 w:rsidRPr="00885A6C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soap:Envelope</w:t>
            </w:r>
            <w:proofErr w:type="spellEnd"/>
            <w:proofErr w:type="gramEnd"/>
            <w:r w:rsidRPr="00885A6C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</w:tc>
      </w:tr>
    </w:tbl>
    <w:p w14:paraId="0E5A4977" w14:textId="77777777" w:rsidR="00885790" w:rsidRDefault="00885790" w:rsidP="005B2D5F">
      <w:pPr>
        <w:ind w:left="0"/>
      </w:pPr>
    </w:p>
    <w:p w14:paraId="38C10132" w14:textId="77777777" w:rsidR="00A7741D" w:rsidRDefault="00A7741D" w:rsidP="005B2D5F">
      <w:pPr>
        <w:ind w:left="0"/>
      </w:pPr>
    </w:p>
    <w:p w14:paraId="5F57A006" w14:textId="77777777" w:rsidR="00C047FA" w:rsidRPr="00841563" w:rsidRDefault="00C047FA" w:rsidP="00C047FA">
      <w:pPr>
        <w:pStyle w:val="4"/>
      </w:pPr>
      <w:bookmarkStart w:id="9" w:name="_Toc95226068"/>
      <w:r w:rsidRPr="00EB44EA">
        <w:rPr>
          <w:rFonts w:hint="eastAsia"/>
        </w:rPr>
        <w:t>下行／回應電文規格</w:t>
      </w:r>
      <w:bookmarkEnd w:id="9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1225"/>
        <w:gridCol w:w="1227"/>
        <w:gridCol w:w="5622"/>
      </w:tblGrid>
      <w:tr w:rsidR="00F97190" w:rsidRPr="00FF5DC0" w14:paraId="22501521" w14:textId="77777777" w:rsidTr="00F97190">
        <w:tc>
          <w:tcPr>
            <w:tcW w:w="896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FA2DD3F" w14:textId="77777777" w:rsidR="00F97190" w:rsidRPr="003D1168" w:rsidRDefault="00F97190" w:rsidP="008A37BC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欄位名稱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60E9645" w14:textId="77777777" w:rsidR="00F97190" w:rsidRPr="003D1168" w:rsidRDefault="00F97190" w:rsidP="008A37BC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資料型態</w:t>
            </w:r>
          </w:p>
        </w:tc>
        <w:tc>
          <w:tcPr>
            <w:tcW w:w="628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8A7D3D8" w14:textId="77777777" w:rsidR="00F97190" w:rsidRPr="003D1168" w:rsidRDefault="00F97190" w:rsidP="008A37BC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最大長度</w:t>
            </w:r>
          </w:p>
        </w:tc>
        <w:tc>
          <w:tcPr>
            <w:tcW w:w="2849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976EC32" w14:textId="77777777" w:rsidR="00F97190" w:rsidRPr="003D1168" w:rsidRDefault="00F97190" w:rsidP="008A37BC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欄位說明</w:t>
            </w:r>
          </w:p>
        </w:tc>
      </w:tr>
      <w:tr w:rsidR="00F97190" w:rsidRPr="00FF5DC0" w14:paraId="07DB2188" w14:textId="77777777" w:rsidTr="00F97190">
        <w:trPr>
          <w:trHeight w:val="307"/>
        </w:trPr>
        <w:tc>
          <w:tcPr>
            <w:tcW w:w="89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475A18" w14:textId="77777777" w:rsidR="00F97190" w:rsidRPr="005E7DC6" w:rsidRDefault="00F97190" w:rsidP="008A37BC">
            <w:pPr>
              <w:pStyle w:val="22"/>
              <w:rPr>
                <w:rFonts w:cs="Arial"/>
                <w:sz w:val="20"/>
                <w:szCs w:val="20"/>
              </w:rPr>
            </w:pPr>
            <w:r w:rsidRPr="00F97190">
              <w:rPr>
                <w:rFonts w:cs="Arial"/>
                <w:color w:val="000000" w:themeColor="text1"/>
                <w:sz w:val="20"/>
                <w:szCs w:val="20"/>
              </w:rPr>
              <w:t>OrgAddEz2Result</w:t>
            </w:r>
          </w:p>
        </w:tc>
        <w:tc>
          <w:tcPr>
            <w:tcW w:w="6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583305" w14:textId="77777777" w:rsidR="00F97190" w:rsidRPr="005E7DC6" w:rsidRDefault="00F97190" w:rsidP="008A37BC">
            <w:pPr>
              <w:pStyle w:val="22"/>
              <w:jc w:val="center"/>
              <w:rPr>
                <w:rFonts w:cs="Arial"/>
                <w:sz w:val="20"/>
                <w:szCs w:val="20"/>
              </w:rPr>
            </w:pPr>
            <w:r w:rsidRPr="005E7DC6">
              <w:rPr>
                <w:rFonts w:cs="Arial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AA1AA9" w14:textId="77777777" w:rsidR="00F97190" w:rsidRPr="00841563" w:rsidRDefault="00F97190" w:rsidP="008A37BC">
            <w:pPr>
              <w:pStyle w:val="22"/>
              <w:jc w:val="center"/>
              <w:rPr>
                <w:rFonts w:eastAsiaTheme="minorEastAsia" w:cs="Arial"/>
                <w:sz w:val="20"/>
                <w:szCs w:val="20"/>
              </w:rPr>
            </w:pPr>
          </w:p>
        </w:tc>
        <w:tc>
          <w:tcPr>
            <w:tcW w:w="2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CDA90C" w14:textId="77777777" w:rsidR="00F97190" w:rsidRPr="00986D10" w:rsidRDefault="00436DDB" w:rsidP="00986D10">
            <w:pPr>
              <w:pStyle w:val="22"/>
              <w:rPr>
                <w:rFonts w:eastAsiaTheme="minorEastAsia" w:cs="Arial"/>
                <w:color w:val="FF0000"/>
                <w:sz w:val="20"/>
                <w:szCs w:val="20"/>
              </w:rPr>
            </w:pPr>
            <w:r w:rsidRPr="00986D10">
              <w:rPr>
                <w:rFonts w:eastAsiaTheme="minorEastAsia" w:cs="Arial" w:hint="eastAsia"/>
                <w:bCs/>
                <w:iCs/>
                <w:color w:val="FF0000"/>
                <w:sz w:val="20"/>
                <w:szCs w:val="20"/>
              </w:rPr>
              <w:t>正規化字串</w:t>
            </w:r>
            <w:r w:rsidR="00986D10" w:rsidRPr="00986D10">
              <w:rPr>
                <w:rFonts w:eastAsiaTheme="minorEastAsia" w:cs="Arial" w:hint="eastAsia"/>
                <w:bCs/>
                <w:iCs/>
                <w:color w:val="FF0000"/>
                <w:sz w:val="20"/>
                <w:szCs w:val="20"/>
              </w:rPr>
              <w:t>１</w:t>
            </w:r>
            <w:r w:rsidRPr="00986D10">
              <w:rPr>
                <w:rFonts w:eastAsiaTheme="minorEastAsia" w:cs="Arial" w:hint="eastAsia"/>
                <w:bCs/>
                <w:iCs/>
                <w:color w:val="FF0000"/>
                <w:sz w:val="20"/>
                <w:szCs w:val="20"/>
              </w:rPr>
              <w:t>（＊</w:t>
            </w:r>
            <w:r w:rsidR="00885A6C" w:rsidRPr="00986D10">
              <w:rPr>
                <w:rFonts w:eastAsiaTheme="minorEastAsia" w:cs="Arial" w:hint="eastAsia"/>
                <w:bCs/>
                <w:iCs/>
                <w:color w:val="FF0000"/>
                <w:sz w:val="20"/>
                <w:szCs w:val="20"/>
              </w:rPr>
              <w:t>附錄１</w:t>
            </w:r>
            <w:r w:rsidR="00986D10" w:rsidRPr="00986D10">
              <w:rPr>
                <w:rFonts w:eastAsiaTheme="minorEastAsia" w:cs="Arial" w:hint="eastAsia"/>
                <w:bCs/>
                <w:iCs/>
                <w:color w:val="FF0000"/>
                <w:sz w:val="20"/>
                <w:szCs w:val="20"/>
              </w:rPr>
              <w:t>Ａ</w:t>
            </w:r>
            <w:r w:rsidRPr="00986D10">
              <w:rPr>
                <w:rFonts w:eastAsiaTheme="minorEastAsia" w:cs="Arial" w:hint="eastAsia"/>
                <w:bCs/>
                <w:iCs/>
                <w:color w:val="FF0000"/>
                <w:sz w:val="20"/>
                <w:szCs w:val="20"/>
              </w:rPr>
              <w:t>）</w:t>
            </w:r>
          </w:p>
        </w:tc>
      </w:tr>
    </w:tbl>
    <w:p w14:paraId="7CA20EA8" w14:textId="77777777" w:rsidR="00C047FA" w:rsidRDefault="00C047FA" w:rsidP="00F97190">
      <w:pPr>
        <w:ind w:left="0"/>
        <w:rPr>
          <w:rFonts w:eastAsiaTheme="minorEastAsia"/>
          <w:b/>
          <w:bCs/>
        </w:rPr>
      </w:pPr>
    </w:p>
    <w:p w14:paraId="70194255" w14:textId="77777777" w:rsidR="00F97190" w:rsidRPr="00171AC9" w:rsidRDefault="00436DDB" w:rsidP="00F97190">
      <w:pPr>
        <w:ind w:left="0"/>
        <w:rPr>
          <w:rFonts w:ascii="細明體" w:eastAsia="細明體" w:hAnsi="細明體"/>
          <w:bCs/>
        </w:rPr>
      </w:pPr>
      <w:r w:rsidRPr="00171AC9">
        <w:rPr>
          <w:rFonts w:ascii="細明體" w:eastAsia="細明體" w:hAnsi="細明體" w:hint="eastAsia"/>
          <w:bCs/>
        </w:rPr>
        <w:t>OrgAddEz2回應電文範例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97190" w14:paraId="63CF2C6D" w14:textId="77777777" w:rsidTr="008A37BC">
        <w:tc>
          <w:tcPr>
            <w:tcW w:w="9977" w:type="dxa"/>
          </w:tcPr>
          <w:p w14:paraId="1412A819" w14:textId="77777777" w:rsidR="00F97190" w:rsidRPr="00F97190" w:rsidRDefault="00F97190" w:rsidP="00F9719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&lt;?</w:t>
            </w:r>
            <w:r w:rsidRPr="00F97190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xml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F9719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"1.0"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F9719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"utf-8"?&gt;</w:t>
            </w:r>
          </w:p>
          <w:p w14:paraId="2AC78C3E" w14:textId="77777777" w:rsidR="00F97190" w:rsidRPr="00F97190" w:rsidRDefault="00F97190" w:rsidP="00F9719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gramStart"/>
            <w:r w:rsidRPr="00F9719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soap:Envelope</w:t>
            </w:r>
            <w:proofErr w:type="gramEnd"/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F9719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xmlns:soap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"http://schemas.xmlsoap.org/soap/envelope/"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F9719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xmlns:xsi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"http://www.w3.org/2001/XMLSchema-instance"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F9719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xmlns:xsd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"http://www.w3.org/2001/XMLSchema"&gt;</w:t>
            </w:r>
          </w:p>
          <w:p w14:paraId="445BF31A" w14:textId="77777777" w:rsidR="00F97190" w:rsidRPr="00F97190" w:rsidRDefault="00F97190" w:rsidP="00F9719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</w:t>
            </w: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F9719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soap:Body</w:t>
            </w:r>
            <w:proofErr w:type="spellEnd"/>
            <w:proofErr w:type="gramEnd"/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1689F85A" w14:textId="77777777" w:rsidR="00F97190" w:rsidRPr="00F97190" w:rsidRDefault="00F97190" w:rsidP="00F9719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  </w:t>
            </w: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F9719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OrgAddEz2Response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F9719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</w:t>
            </w:r>
            <w:proofErr w:type="spellEnd"/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"http://tempuri.org/"&gt;</w:t>
            </w:r>
          </w:p>
          <w:p w14:paraId="4609483F" w14:textId="77777777" w:rsidR="00F97190" w:rsidRPr="00F97190" w:rsidRDefault="00F97190" w:rsidP="00F9719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F9719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OrgAddEz2Result</w:t>
            </w: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104091|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臺北市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|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中山區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|</w:t>
            </w:r>
            <w:r w:rsidRPr="00F97190">
              <w:rPr>
                <w:rFonts w:ascii="Courier New" w:eastAsia="新細明體" w:hAnsi="Courier New" w:cs="Courier New"/>
                <w:b/>
                <w:kern w:val="0"/>
                <w:sz w:val="20"/>
                <w:szCs w:val="20"/>
              </w:rPr>
              <w:t>興亞里１５鄰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|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一江街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|||||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１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|||||N|</w:t>
            </w:r>
            <w:r w:rsidRPr="00F97190">
              <w:rPr>
                <w:rFonts w:ascii="Courier New" w:eastAsia="新細明體" w:hAnsi="Courier New" w:cs="Courier New"/>
                <w:b/>
                <w:color w:val="FF0000"/>
                <w:kern w:val="0"/>
                <w:sz w:val="20"/>
                <w:szCs w:val="20"/>
              </w:rPr>
              <w:t>臺北市中山區一江街１號</w:t>
            </w: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|||</w:t>
            </w:r>
          </w:p>
          <w:p w14:paraId="6D257186" w14:textId="77777777" w:rsidR="00F97190" w:rsidRPr="00F97190" w:rsidRDefault="00F97190" w:rsidP="00F9719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F9719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OrgAddEz2Result</w:t>
            </w: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50811D50" w14:textId="77777777" w:rsidR="00F97190" w:rsidRPr="00F97190" w:rsidRDefault="00F97190" w:rsidP="00F9719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  </w:t>
            </w: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F9719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OrgAddEz2Response</w:t>
            </w: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044E54D1" w14:textId="77777777" w:rsidR="00F97190" w:rsidRPr="00F97190" w:rsidRDefault="00F97190" w:rsidP="00F9719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9719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</w:t>
            </w: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 w:rsidRPr="00F9719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soap:Body</w:t>
            </w:r>
            <w:proofErr w:type="spellEnd"/>
            <w:proofErr w:type="gramEnd"/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4C1885BB" w14:textId="77777777" w:rsidR="00F97190" w:rsidRPr="00F97190" w:rsidRDefault="00F97190" w:rsidP="00F9719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 w:rsidRPr="00F9719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soap:Envelope</w:t>
            </w:r>
            <w:proofErr w:type="spellEnd"/>
            <w:proofErr w:type="gramEnd"/>
            <w:r w:rsidRPr="00F9719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</w:tc>
      </w:tr>
    </w:tbl>
    <w:p w14:paraId="1DE8351B" w14:textId="77777777" w:rsidR="00F97190" w:rsidRDefault="00F97190" w:rsidP="00F97190">
      <w:pPr>
        <w:rPr>
          <w:rFonts w:eastAsiaTheme="minorEastAsia"/>
        </w:rPr>
      </w:pPr>
    </w:p>
    <w:p w14:paraId="704A08AC" w14:textId="77777777" w:rsidR="00986D10" w:rsidRPr="00C047FA" w:rsidRDefault="00986D10" w:rsidP="00986D10">
      <w:pPr>
        <w:pStyle w:val="3"/>
      </w:pPr>
      <w:bookmarkStart w:id="10" w:name="_Toc95226069"/>
      <w:proofErr w:type="spellStart"/>
      <w:r w:rsidRPr="00C047FA">
        <w:rPr>
          <w:rFonts w:hint="eastAsia"/>
        </w:rPr>
        <w:t>OrgAdd</w:t>
      </w:r>
      <w:r>
        <w:rPr>
          <w:rFonts w:eastAsiaTheme="minorEastAsia" w:hint="eastAsia"/>
        </w:rPr>
        <w:t>New_Xml</w:t>
      </w:r>
      <w:proofErr w:type="spellEnd"/>
    </w:p>
    <w:p w14:paraId="633BB3B4" w14:textId="77777777" w:rsidR="00986D10" w:rsidRPr="00841563" w:rsidRDefault="00986D10" w:rsidP="00986D10">
      <w:pPr>
        <w:pStyle w:val="4"/>
      </w:pPr>
      <w:r w:rsidRPr="00EB44EA">
        <w:rPr>
          <w:rFonts w:hint="eastAsia"/>
        </w:rPr>
        <w:t>上行／請求電文規格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1244"/>
        <w:gridCol w:w="1246"/>
        <w:gridCol w:w="5636"/>
      </w:tblGrid>
      <w:tr w:rsidR="00986D10" w:rsidRPr="00FF5DC0" w14:paraId="7B8DFF47" w14:textId="77777777" w:rsidTr="00986D10">
        <w:tc>
          <w:tcPr>
            <w:tcW w:w="892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469FF19" w14:textId="77777777" w:rsidR="00986D10" w:rsidRPr="003D1168" w:rsidRDefault="00986D10" w:rsidP="00986D10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欄位名稱</w:t>
            </w:r>
          </w:p>
        </w:tc>
        <w:tc>
          <w:tcPr>
            <w:tcW w:w="629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16C1B79" w14:textId="77777777" w:rsidR="00986D10" w:rsidRPr="003D1168" w:rsidRDefault="00986D10" w:rsidP="00986D10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資料型態</w:t>
            </w:r>
          </w:p>
        </w:tc>
        <w:tc>
          <w:tcPr>
            <w:tcW w:w="630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B66F667" w14:textId="77777777" w:rsidR="00986D10" w:rsidRPr="003D1168" w:rsidRDefault="00986D10" w:rsidP="00986D10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最大長度</w:t>
            </w:r>
          </w:p>
        </w:tc>
        <w:tc>
          <w:tcPr>
            <w:tcW w:w="2849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807BA97" w14:textId="77777777" w:rsidR="00986D10" w:rsidRPr="003D1168" w:rsidRDefault="00986D10" w:rsidP="00986D10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欄位說明</w:t>
            </w:r>
          </w:p>
        </w:tc>
      </w:tr>
      <w:tr w:rsidR="00986D10" w:rsidRPr="00FF5DC0" w14:paraId="47F7F5BE" w14:textId="77777777" w:rsidTr="00986D10">
        <w:trPr>
          <w:trHeight w:val="307"/>
        </w:trPr>
        <w:tc>
          <w:tcPr>
            <w:tcW w:w="8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87517D" w14:textId="77777777" w:rsidR="00986D10" w:rsidRPr="005E7DC6" w:rsidRDefault="00986D10" w:rsidP="00986D10">
            <w:pPr>
              <w:pStyle w:val="22"/>
              <w:rPr>
                <w:rFonts w:cs="Arial"/>
                <w:sz w:val="20"/>
                <w:szCs w:val="20"/>
              </w:rPr>
            </w:pPr>
            <w:proofErr w:type="spellStart"/>
            <w:r w:rsidRPr="00841563">
              <w:rPr>
                <w:rFonts w:cs="Arial"/>
                <w:color w:val="000000" w:themeColor="text1"/>
                <w:sz w:val="20"/>
                <w:szCs w:val="20"/>
              </w:rPr>
              <w:t>sInput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4DE448" w14:textId="77777777" w:rsidR="00986D10" w:rsidRPr="005E7DC6" w:rsidRDefault="00986D10" w:rsidP="00986D10">
            <w:pPr>
              <w:pStyle w:val="22"/>
              <w:jc w:val="center"/>
              <w:rPr>
                <w:rFonts w:cs="Arial"/>
                <w:sz w:val="20"/>
                <w:szCs w:val="20"/>
              </w:rPr>
            </w:pPr>
            <w:r w:rsidRPr="005E7DC6">
              <w:rPr>
                <w:rFonts w:cs="Arial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3B56A7" w14:textId="77777777" w:rsidR="00986D10" w:rsidRPr="00841563" w:rsidRDefault="00986D10" w:rsidP="00986D10">
            <w:pPr>
              <w:pStyle w:val="22"/>
              <w:jc w:val="center"/>
              <w:rPr>
                <w:rFonts w:eastAsiaTheme="minorEastAsia" w:cs="Arial"/>
                <w:sz w:val="20"/>
                <w:szCs w:val="20"/>
              </w:rPr>
            </w:pPr>
            <w:r>
              <w:rPr>
                <w:rFonts w:eastAsiaTheme="minorEastAsia" w:cs="Arial" w:hint="eastAsia"/>
                <w:color w:val="000000" w:themeColor="text1"/>
                <w:sz w:val="20"/>
                <w:szCs w:val="20"/>
              </w:rPr>
              <w:t>450</w:t>
            </w:r>
          </w:p>
        </w:tc>
        <w:tc>
          <w:tcPr>
            <w:tcW w:w="2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781CDD" w14:textId="77777777" w:rsidR="00986D10" w:rsidRPr="00841563" w:rsidRDefault="00986D10" w:rsidP="00986D10">
            <w:pPr>
              <w:pStyle w:val="22"/>
              <w:rPr>
                <w:rFonts w:eastAsiaTheme="minorEastAsia" w:cs="Arial"/>
                <w:sz w:val="20"/>
                <w:szCs w:val="20"/>
              </w:rPr>
            </w:pPr>
            <w:r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欲正規化之地址</w:t>
            </w:r>
          </w:p>
        </w:tc>
      </w:tr>
      <w:tr w:rsidR="00986D10" w:rsidRPr="00FF5DC0" w14:paraId="571BFF6A" w14:textId="77777777" w:rsidTr="00986D10">
        <w:trPr>
          <w:trHeight w:val="307"/>
        </w:trPr>
        <w:tc>
          <w:tcPr>
            <w:tcW w:w="8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9B615A" w14:textId="77777777" w:rsidR="00986D10" w:rsidRPr="00684ED9" w:rsidRDefault="00986D10" w:rsidP="00986D10">
            <w:pPr>
              <w:pStyle w:val="22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eastAsiaTheme="minorEastAsia" w:cs="Arial" w:hint="eastAsia"/>
                <w:color w:val="000000" w:themeColor="text1"/>
                <w:sz w:val="20"/>
                <w:szCs w:val="20"/>
              </w:rPr>
              <w:t>bVillage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F27FAD" w14:textId="77777777" w:rsidR="00986D10" w:rsidRPr="005E7DC6" w:rsidRDefault="00986D10" w:rsidP="00986D10">
            <w:pPr>
              <w:pStyle w:val="22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5E7DC6">
              <w:rPr>
                <w:rFonts w:cs="Arial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1902B6" w14:textId="77777777" w:rsidR="00986D10" w:rsidRDefault="00986D10" w:rsidP="00986D10">
            <w:pPr>
              <w:pStyle w:val="22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 w:cs="Arial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89EB7D" w14:textId="77777777" w:rsidR="00986D10" w:rsidRDefault="00986D10" w:rsidP="00986D10">
            <w:pPr>
              <w:pStyle w:val="22"/>
              <w:rPr>
                <w:rFonts w:eastAsiaTheme="minorEastAsia" w:cs="Arial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輸出之正規化地址是否包含里鄰（</w:t>
            </w:r>
            <w:r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Y:</w:t>
            </w:r>
            <w:r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包含</w:t>
            </w:r>
            <w:r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 xml:space="preserve"> N:</w:t>
            </w:r>
            <w:r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不包含）</w:t>
            </w:r>
          </w:p>
        </w:tc>
      </w:tr>
      <w:tr w:rsidR="00986D10" w:rsidRPr="00FF5DC0" w14:paraId="70A10550" w14:textId="77777777" w:rsidTr="00986D10">
        <w:trPr>
          <w:trHeight w:val="307"/>
        </w:trPr>
        <w:tc>
          <w:tcPr>
            <w:tcW w:w="8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2259A6" w14:textId="77777777" w:rsidR="00986D10" w:rsidRDefault="00986D10" w:rsidP="00986D10">
            <w:pPr>
              <w:pStyle w:val="22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eastAsiaTheme="minorEastAsia" w:cs="Arial" w:hint="eastAsia"/>
                <w:color w:val="000000" w:themeColor="text1"/>
                <w:sz w:val="20"/>
                <w:szCs w:val="20"/>
              </w:rPr>
              <w:t>bGoogle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D634D6" w14:textId="77777777" w:rsidR="00986D10" w:rsidRPr="00986D10" w:rsidRDefault="00986D10" w:rsidP="00986D10">
            <w:pPr>
              <w:pStyle w:val="22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 w:cs="Arial" w:hint="eastAsia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B5AF11" w14:textId="77777777" w:rsidR="00986D10" w:rsidRDefault="00986D10" w:rsidP="00986D10">
            <w:pPr>
              <w:pStyle w:val="22"/>
              <w:jc w:val="center"/>
              <w:rPr>
                <w:rFonts w:eastAsiaTheme="minorEastAsia" w:cs="Arial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 w:cs="Arial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09D0EF" w14:textId="77777777" w:rsidR="00986D10" w:rsidRDefault="00986D10" w:rsidP="00986D10">
            <w:pPr>
              <w:pStyle w:val="22"/>
              <w:rPr>
                <w:rFonts w:eastAsiaTheme="minorEastAsia" w:cs="Arial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是否執行經緯度查詢並取回經緯度座標</w:t>
            </w:r>
          </w:p>
        </w:tc>
      </w:tr>
    </w:tbl>
    <w:p w14:paraId="6C55B982" w14:textId="77777777" w:rsidR="00986D10" w:rsidRPr="00986D10" w:rsidRDefault="00986D10" w:rsidP="00986D10">
      <w:pPr>
        <w:ind w:left="0"/>
      </w:pPr>
    </w:p>
    <w:p w14:paraId="2FBAA7BD" w14:textId="77777777" w:rsidR="00986D10" w:rsidRPr="00171AC9" w:rsidRDefault="00986D10" w:rsidP="00986D10">
      <w:pPr>
        <w:ind w:left="0"/>
        <w:rPr>
          <w:rFonts w:ascii="細明體" w:eastAsia="細明體" w:hAnsi="細明體"/>
          <w:bCs/>
        </w:rPr>
      </w:pPr>
      <w:proofErr w:type="spellStart"/>
      <w:r w:rsidRPr="00171AC9">
        <w:rPr>
          <w:rFonts w:ascii="細明體" w:eastAsia="細明體" w:hAnsi="細明體" w:hint="eastAsia"/>
          <w:bCs/>
        </w:rPr>
        <w:t>OrgAdd</w:t>
      </w:r>
      <w:r w:rsidR="004E254B" w:rsidRPr="00171AC9">
        <w:rPr>
          <w:rFonts w:ascii="細明體" w:eastAsia="細明體" w:hAnsi="細明體" w:hint="eastAsia"/>
          <w:bCs/>
        </w:rPr>
        <w:t>New_Xml</w:t>
      </w:r>
      <w:proofErr w:type="spellEnd"/>
      <w:r w:rsidRPr="00171AC9">
        <w:rPr>
          <w:rFonts w:ascii="細明體" w:eastAsia="細明體" w:hAnsi="細明體" w:hint="eastAsia"/>
          <w:bCs/>
        </w:rPr>
        <w:t>請求電文範例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86D10" w14:paraId="73E0CA5F" w14:textId="77777777" w:rsidTr="00986D10">
        <w:tc>
          <w:tcPr>
            <w:tcW w:w="9977" w:type="dxa"/>
          </w:tcPr>
          <w:p w14:paraId="26C1CCB6" w14:textId="77777777" w:rsidR="00986D10" w:rsidRPr="00986D10" w:rsidRDefault="00986D10" w:rsidP="00986D1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&lt;?</w:t>
            </w:r>
            <w:r w:rsidRPr="00986D10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xml</w:t>
            </w: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986D1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"1.0"</w:t>
            </w: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986D1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"utf-8"?&gt;</w:t>
            </w:r>
          </w:p>
          <w:p w14:paraId="73D72DCB" w14:textId="77777777" w:rsidR="00986D10" w:rsidRPr="00986D10" w:rsidRDefault="00986D10" w:rsidP="00986D1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gramStart"/>
            <w:r w:rsidRPr="00986D1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soap:Envelope</w:t>
            </w:r>
            <w:proofErr w:type="gramEnd"/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986D1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xmlns:xsi</w:t>
            </w: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"http://www.w3.org/2001/XMLSchema-instance"</w:t>
            </w: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986D1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xmlns:xsd</w:t>
            </w: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"http://www.w3.org/2001/XMLSchema"</w:t>
            </w: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986D1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xmlns:soap</w:t>
            </w: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"http://schemas.xmlsoap.org/soap/envelope/"&gt;</w:t>
            </w:r>
          </w:p>
          <w:p w14:paraId="2104B01F" w14:textId="77777777" w:rsidR="00986D10" w:rsidRPr="00986D10" w:rsidRDefault="00986D10" w:rsidP="00986D1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986D1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soap:Body</w:t>
            </w:r>
            <w:proofErr w:type="spellEnd"/>
            <w:proofErr w:type="gramEnd"/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4BE553FA" w14:textId="77777777" w:rsidR="00986D10" w:rsidRPr="00986D10" w:rsidRDefault="00986D10" w:rsidP="00986D1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</w:t>
            </w: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986D1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OrgAddNew_Xml</w:t>
            </w:r>
            <w:proofErr w:type="spellEnd"/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986D1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</w:t>
            </w:r>
            <w:proofErr w:type="spellEnd"/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"http://tempuri.org/"&gt;</w:t>
            </w:r>
          </w:p>
          <w:p w14:paraId="37D378EF" w14:textId="77777777" w:rsidR="00986D10" w:rsidRPr="00986D10" w:rsidRDefault="00986D10" w:rsidP="00986D1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</w:t>
            </w: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986D1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sInput</w:t>
            </w:r>
            <w:proofErr w:type="spellEnd"/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台北市興亞里</w:t>
            </w: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15</w:t>
            </w: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鄰一江街</w:t>
            </w: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號</w:t>
            </w: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986D1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sInput</w:t>
            </w:r>
            <w:proofErr w:type="spellEnd"/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46D33DDE" w14:textId="77777777" w:rsidR="00986D10" w:rsidRPr="00986D10" w:rsidRDefault="00986D10" w:rsidP="00986D1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</w:t>
            </w: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986D1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bVillage</w:t>
            </w:r>
            <w:proofErr w:type="spellEnd"/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986D1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bVillage</w:t>
            </w:r>
            <w:proofErr w:type="spellEnd"/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30F94DB5" w14:textId="77777777" w:rsidR="00986D10" w:rsidRPr="00986D10" w:rsidRDefault="00986D10" w:rsidP="00986D1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</w:t>
            </w: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986D1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bGoogle</w:t>
            </w:r>
            <w:proofErr w:type="spellEnd"/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986D1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bGoogle</w:t>
            </w:r>
            <w:proofErr w:type="spellEnd"/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6726ED59" w14:textId="77777777" w:rsidR="00986D10" w:rsidRPr="00986D10" w:rsidRDefault="00986D10" w:rsidP="00986D1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</w:t>
            </w: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986D1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OrgAddNew_Xml</w:t>
            </w:r>
            <w:proofErr w:type="spellEnd"/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5B6C4BF1" w14:textId="77777777" w:rsidR="00986D10" w:rsidRPr="00986D10" w:rsidRDefault="00986D10" w:rsidP="00986D1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986D1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 w:rsidRPr="00986D1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soap:Body</w:t>
            </w:r>
            <w:proofErr w:type="spellEnd"/>
            <w:proofErr w:type="gramEnd"/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64AA49DF" w14:textId="77777777" w:rsidR="00986D10" w:rsidRPr="00986D10" w:rsidRDefault="00986D10" w:rsidP="00986D1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 w:rsidRPr="00986D10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soap:Envelope</w:t>
            </w:r>
            <w:proofErr w:type="spellEnd"/>
            <w:proofErr w:type="gramEnd"/>
            <w:r w:rsidRPr="00986D10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</w:tc>
      </w:tr>
    </w:tbl>
    <w:p w14:paraId="11C0A0F7" w14:textId="77777777" w:rsidR="00986D10" w:rsidRDefault="00986D10" w:rsidP="00986D10">
      <w:pPr>
        <w:ind w:left="0"/>
      </w:pPr>
    </w:p>
    <w:p w14:paraId="25EBE059" w14:textId="77777777" w:rsidR="00986D10" w:rsidRDefault="00986D10" w:rsidP="00986D10">
      <w:pPr>
        <w:ind w:left="0"/>
      </w:pPr>
    </w:p>
    <w:p w14:paraId="650A8E25" w14:textId="77777777" w:rsidR="00986D10" w:rsidRPr="00841563" w:rsidRDefault="00986D10" w:rsidP="00986D10">
      <w:pPr>
        <w:pStyle w:val="4"/>
      </w:pPr>
      <w:r w:rsidRPr="00EB44EA">
        <w:rPr>
          <w:rFonts w:hint="eastAsia"/>
        </w:rPr>
        <w:t>下行／回應電文規格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1225"/>
        <w:gridCol w:w="1227"/>
        <w:gridCol w:w="5622"/>
      </w:tblGrid>
      <w:tr w:rsidR="00986D10" w:rsidRPr="00FF5DC0" w14:paraId="3122AF44" w14:textId="77777777" w:rsidTr="00986D10">
        <w:tc>
          <w:tcPr>
            <w:tcW w:w="896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0FC1D25" w14:textId="77777777" w:rsidR="00986D10" w:rsidRPr="003D1168" w:rsidRDefault="00986D10" w:rsidP="00986D10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欄位名稱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2F7105F" w14:textId="77777777" w:rsidR="00986D10" w:rsidRPr="003D1168" w:rsidRDefault="00986D10" w:rsidP="00986D10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資料型態</w:t>
            </w:r>
          </w:p>
        </w:tc>
        <w:tc>
          <w:tcPr>
            <w:tcW w:w="628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B3BF6FD" w14:textId="77777777" w:rsidR="00986D10" w:rsidRPr="003D1168" w:rsidRDefault="00986D10" w:rsidP="00986D10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最大長度</w:t>
            </w:r>
          </w:p>
        </w:tc>
        <w:tc>
          <w:tcPr>
            <w:tcW w:w="2849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67EFFA8" w14:textId="77777777" w:rsidR="00986D10" w:rsidRPr="003D1168" w:rsidRDefault="00986D10" w:rsidP="00986D10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欄位說明</w:t>
            </w:r>
          </w:p>
        </w:tc>
      </w:tr>
      <w:tr w:rsidR="00986D10" w:rsidRPr="00FF5DC0" w14:paraId="4087CDB8" w14:textId="77777777" w:rsidTr="00986D10">
        <w:trPr>
          <w:trHeight w:val="307"/>
        </w:trPr>
        <w:tc>
          <w:tcPr>
            <w:tcW w:w="89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AA9860" w14:textId="77777777" w:rsidR="00986D10" w:rsidRPr="005E7DC6" w:rsidRDefault="00986D10" w:rsidP="00986D10">
            <w:pPr>
              <w:pStyle w:val="22"/>
              <w:rPr>
                <w:rFonts w:cs="Arial"/>
                <w:sz w:val="20"/>
                <w:szCs w:val="20"/>
              </w:rPr>
            </w:pPr>
            <w:r w:rsidRPr="00F97190">
              <w:rPr>
                <w:rFonts w:cs="Arial"/>
                <w:color w:val="000000" w:themeColor="text1"/>
                <w:sz w:val="20"/>
                <w:szCs w:val="20"/>
              </w:rPr>
              <w:t>OrgAddEz2Result</w:t>
            </w:r>
          </w:p>
        </w:tc>
        <w:tc>
          <w:tcPr>
            <w:tcW w:w="6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A45818" w14:textId="77777777" w:rsidR="00986D10" w:rsidRPr="005E7DC6" w:rsidRDefault="00986D10" w:rsidP="00986D10">
            <w:pPr>
              <w:pStyle w:val="22"/>
              <w:jc w:val="center"/>
              <w:rPr>
                <w:rFonts w:cs="Arial"/>
                <w:sz w:val="20"/>
                <w:szCs w:val="20"/>
              </w:rPr>
            </w:pPr>
            <w:r w:rsidRPr="005E7DC6">
              <w:rPr>
                <w:rFonts w:cs="Arial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D4538E" w14:textId="77777777" w:rsidR="00986D10" w:rsidRPr="00841563" w:rsidRDefault="00986D10" w:rsidP="00986D10">
            <w:pPr>
              <w:pStyle w:val="22"/>
              <w:jc w:val="center"/>
              <w:rPr>
                <w:rFonts w:eastAsiaTheme="minorEastAsia" w:cs="Arial"/>
                <w:sz w:val="20"/>
                <w:szCs w:val="20"/>
              </w:rPr>
            </w:pPr>
          </w:p>
        </w:tc>
        <w:tc>
          <w:tcPr>
            <w:tcW w:w="2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964954" w14:textId="77777777" w:rsidR="00986D10" w:rsidRPr="00841563" w:rsidRDefault="00986D10" w:rsidP="00986D10">
            <w:pPr>
              <w:pStyle w:val="22"/>
              <w:rPr>
                <w:rFonts w:eastAsiaTheme="minorEastAsia" w:cs="Arial"/>
                <w:sz w:val="20"/>
                <w:szCs w:val="20"/>
              </w:rPr>
            </w:pPr>
            <w:r w:rsidRPr="00986D10">
              <w:rPr>
                <w:rFonts w:eastAsiaTheme="minorEastAsia" w:cs="Arial" w:hint="eastAsia"/>
                <w:bCs/>
                <w:iCs/>
                <w:color w:val="FF0000"/>
                <w:sz w:val="20"/>
                <w:szCs w:val="20"/>
              </w:rPr>
              <w:t>正規化字串２（＊附錄１Ｂ）</w:t>
            </w:r>
          </w:p>
        </w:tc>
      </w:tr>
    </w:tbl>
    <w:p w14:paraId="34EBDA25" w14:textId="77777777" w:rsidR="00986D10" w:rsidRDefault="00986D10" w:rsidP="00986D10">
      <w:pPr>
        <w:ind w:left="0"/>
        <w:rPr>
          <w:rFonts w:eastAsiaTheme="minorEastAsia"/>
          <w:b/>
          <w:bCs/>
        </w:rPr>
      </w:pPr>
    </w:p>
    <w:p w14:paraId="571C9029" w14:textId="77777777" w:rsidR="00986D10" w:rsidRPr="00171AC9" w:rsidRDefault="004E254B" w:rsidP="00986D10">
      <w:pPr>
        <w:ind w:left="0"/>
        <w:rPr>
          <w:rFonts w:ascii="細明體" w:eastAsia="細明體" w:hAnsi="細明體"/>
          <w:bCs/>
        </w:rPr>
      </w:pPr>
      <w:proofErr w:type="spellStart"/>
      <w:r w:rsidRPr="00171AC9">
        <w:rPr>
          <w:rFonts w:ascii="細明體" w:eastAsia="細明體" w:hAnsi="細明體" w:hint="eastAsia"/>
          <w:bCs/>
        </w:rPr>
        <w:t>OrgAddNew_Xml</w:t>
      </w:r>
      <w:proofErr w:type="spellEnd"/>
      <w:r w:rsidR="00986D10" w:rsidRPr="00171AC9">
        <w:rPr>
          <w:rFonts w:ascii="細明體" w:eastAsia="細明體" w:hAnsi="細明體" w:hint="eastAsia"/>
          <w:bCs/>
        </w:rPr>
        <w:t>回應電文範例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86D10" w14:paraId="3B0386CA" w14:textId="77777777" w:rsidTr="00986D10">
        <w:tc>
          <w:tcPr>
            <w:tcW w:w="9977" w:type="dxa"/>
          </w:tcPr>
          <w:p w14:paraId="7DD3631C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&lt;?</w:t>
            </w:r>
            <w:r w:rsidRPr="005B32F6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xml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5B32F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"1.0"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5B32F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"utf-8"?&gt;</w:t>
            </w:r>
          </w:p>
          <w:p w14:paraId="318E30CB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gramStart"/>
            <w:r w:rsidRPr="005B32F6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soap:Envelope</w:t>
            </w:r>
            <w:proofErr w:type="gramEnd"/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5B32F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xmlns:soap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"http://schemas.xmlsoap.org/soap/envelope/"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5B32F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xmlns:xsi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"http://www.w3.org/2001/XMLSchema-instance"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5B32F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xmlns:xsd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"http://www.w3.org/2001/XMLSchema"&gt;</w:t>
            </w:r>
          </w:p>
          <w:p w14:paraId="36F2ACE5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</w:t>
            </w:r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5B32F6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soap:Body</w:t>
            </w:r>
            <w:proofErr w:type="spellEnd"/>
            <w:proofErr w:type="gramEnd"/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16DF9C2B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  </w:t>
            </w:r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OrgAddNew_XmlResponse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"http://tempuri.org/"&gt;</w:t>
            </w:r>
          </w:p>
          <w:p w14:paraId="1B76E255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OrgAddNew_XmlResult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正規化結果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3AD5A002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郵遞區號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&amp;gt;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104091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&amp;lt;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郵遞區號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3068515B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縣市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臺北市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縣市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2D05E7BA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鄉鎮區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中山區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鄉鎮區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569791FA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里鄰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興亞里１５鄰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里鄰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0FC801A2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街路名稱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一江街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街路名稱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06F36737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鄰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鄰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42CB67C5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巷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巷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1058D2A7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弄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弄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3A95FB3A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衖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衖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26D3C081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號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１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號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248CE5F0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樓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樓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4C5DF031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其它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其它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4AD476FE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錯誤說明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錯誤說明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53E5DD64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錯誤碼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錯誤碼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346B2D7B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是否為郵箱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是否為郵箱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0EBC8D98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完整地址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臺北市中山區一江街１號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完整地址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7290C5C0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建議地址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建議地址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36FF462B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經度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經度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7A33BD5A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緯度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緯度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</w:p>
          <w:p w14:paraId="2DF42ED1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正規化結果</w:t>
            </w:r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&amp;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gt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2A00FF"/>
                <w:kern w:val="0"/>
                <w:sz w:val="20"/>
                <w:szCs w:val="20"/>
              </w:rPr>
              <w:t>;</w:t>
            </w:r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OrgAddNew_XmlResult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0BB4CAFD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  </w:t>
            </w:r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5B32F6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OrgAddNew_XmlResponse</w:t>
            </w:r>
            <w:proofErr w:type="spellEnd"/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31DC1531" w14:textId="77777777" w:rsidR="005B32F6" w:rsidRPr="005B32F6" w:rsidRDefault="005B32F6" w:rsidP="005B32F6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</w:t>
            </w:r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 w:rsidRPr="005B32F6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soap:Body</w:t>
            </w:r>
            <w:proofErr w:type="spellEnd"/>
            <w:proofErr w:type="gramEnd"/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6325C500" w14:textId="77777777" w:rsidR="00986D10" w:rsidRPr="00F97190" w:rsidRDefault="005B32F6" w:rsidP="00986D10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 w:rsidRPr="005B32F6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soap:Envelope</w:t>
            </w:r>
            <w:proofErr w:type="spellEnd"/>
            <w:proofErr w:type="gramEnd"/>
            <w:r w:rsidRPr="005B32F6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</w:tc>
      </w:tr>
    </w:tbl>
    <w:p w14:paraId="1156BB8B" w14:textId="77777777" w:rsidR="00986D10" w:rsidRDefault="00986D10" w:rsidP="00986D10">
      <w:pPr>
        <w:rPr>
          <w:rFonts w:eastAsiaTheme="minorEastAsia"/>
        </w:rPr>
      </w:pPr>
    </w:p>
    <w:p w14:paraId="476573E6" w14:textId="77777777" w:rsidR="00986D10" w:rsidRDefault="00986D10" w:rsidP="00986D10">
      <w:pPr>
        <w:rPr>
          <w:rFonts w:eastAsiaTheme="minorEastAsia"/>
        </w:rPr>
      </w:pPr>
    </w:p>
    <w:p w14:paraId="1A1C256F" w14:textId="77777777" w:rsidR="00F97190" w:rsidRDefault="00F97190" w:rsidP="00F97190">
      <w:pPr>
        <w:pStyle w:val="2"/>
      </w:pPr>
      <w:r w:rsidRPr="00FF6655">
        <w:rPr>
          <w:rFonts w:eastAsiaTheme="minorEastAsia" w:hint="eastAsia"/>
        </w:rPr>
        <w:t>地址</w:t>
      </w:r>
      <w:r>
        <w:rPr>
          <w:rFonts w:eastAsiaTheme="minorEastAsia" w:hint="eastAsia"/>
        </w:rPr>
        <w:t>中翻英</w:t>
      </w:r>
      <w:bookmarkEnd w:id="10"/>
    </w:p>
    <w:p w14:paraId="44D4D5DC" w14:textId="77777777" w:rsidR="00FF6655" w:rsidRDefault="003F0AD2" w:rsidP="00DA5898">
      <w:pPr>
        <w:pStyle w:val="3"/>
        <w:numPr>
          <w:ilvl w:val="2"/>
          <w:numId w:val="4"/>
        </w:numPr>
        <w:rPr>
          <w:rFonts w:eastAsiaTheme="minorEastAsia"/>
        </w:rPr>
      </w:pPr>
      <w:bookmarkStart w:id="11" w:name="_Toc95226070"/>
      <w:r w:rsidRPr="003F0AD2">
        <w:t>TranC2E</w:t>
      </w:r>
      <w:bookmarkEnd w:id="11"/>
    </w:p>
    <w:p w14:paraId="341D3E27" w14:textId="77777777" w:rsidR="003F0AD2" w:rsidRPr="00841563" w:rsidRDefault="003F0AD2" w:rsidP="003F0AD2">
      <w:pPr>
        <w:pStyle w:val="4"/>
      </w:pPr>
      <w:bookmarkStart w:id="12" w:name="_Toc95226071"/>
      <w:r w:rsidRPr="00EB44EA">
        <w:rPr>
          <w:rFonts w:hint="eastAsia"/>
        </w:rPr>
        <w:t>上行／請求電文規格</w:t>
      </w:r>
      <w:bookmarkEnd w:id="12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1244"/>
        <w:gridCol w:w="1246"/>
        <w:gridCol w:w="5636"/>
      </w:tblGrid>
      <w:tr w:rsidR="003F0AD2" w:rsidRPr="00FF5DC0" w14:paraId="0DECE150" w14:textId="77777777" w:rsidTr="004202BB">
        <w:tc>
          <w:tcPr>
            <w:tcW w:w="892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0E620DA" w14:textId="77777777" w:rsidR="003F0AD2" w:rsidRPr="003D1168" w:rsidRDefault="003F0AD2" w:rsidP="004202BB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欄位名稱</w:t>
            </w:r>
          </w:p>
        </w:tc>
        <w:tc>
          <w:tcPr>
            <w:tcW w:w="629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7873E5B" w14:textId="77777777" w:rsidR="003F0AD2" w:rsidRPr="003D1168" w:rsidRDefault="003F0AD2" w:rsidP="004202BB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資料型態</w:t>
            </w:r>
          </w:p>
        </w:tc>
        <w:tc>
          <w:tcPr>
            <w:tcW w:w="630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A70303B" w14:textId="77777777" w:rsidR="003F0AD2" w:rsidRPr="003D1168" w:rsidRDefault="003F0AD2" w:rsidP="004202BB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最大長度</w:t>
            </w:r>
          </w:p>
        </w:tc>
        <w:tc>
          <w:tcPr>
            <w:tcW w:w="2849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CF714FC" w14:textId="77777777" w:rsidR="003F0AD2" w:rsidRPr="003D1168" w:rsidRDefault="003F0AD2" w:rsidP="004202BB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欄位說明</w:t>
            </w:r>
          </w:p>
        </w:tc>
      </w:tr>
      <w:tr w:rsidR="003F0AD2" w:rsidRPr="00FF5DC0" w14:paraId="43110EC0" w14:textId="77777777" w:rsidTr="004202BB">
        <w:trPr>
          <w:trHeight w:val="307"/>
        </w:trPr>
        <w:tc>
          <w:tcPr>
            <w:tcW w:w="8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8C84C4" w14:textId="77777777" w:rsidR="003F0AD2" w:rsidRPr="005E7DC6" w:rsidRDefault="003F0AD2" w:rsidP="004202BB">
            <w:pPr>
              <w:pStyle w:val="22"/>
              <w:rPr>
                <w:rFonts w:cs="Arial"/>
                <w:sz w:val="20"/>
                <w:szCs w:val="20"/>
              </w:rPr>
            </w:pPr>
            <w:proofErr w:type="spellStart"/>
            <w:r w:rsidRPr="00841563">
              <w:rPr>
                <w:rFonts w:cs="Arial"/>
                <w:color w:val="000000" w:themeColor="text1"/>
                <w:sz w:val="20"/>
                <w:szCs w:val="20"/>
              </w:rPr>
              <w:t>sInput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CE30B7" w14:textId="77777777" w:rsidR="003F0AD2" w:rsidRPr="005E7DC6" w:rsidRDefault="003F0AD2" w:rsidP="004202BB">
            <w:pPr>
              <w:pStyle w:val="22"/>
              <w:jc w:val="center"/>
              <w:rPr>
                <w:rFonts w:cs="Arial"/>
                <w:sz w:val="20"/>
                <w:szCs w:val="20"/>
              </w:rPr>
            </w:pPr>
            <w:r w:rsidRPr="005E7DC6">
              <w:rPr>
                <w:rFonts w:cs="Arial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2FAA56" w14:textId="77777777" w:rsidR="003F0AD2" w:rsidRPr="00841563" w:rsidRDefault="003F0AD2" w:rsidP="004202BB">
            <w:pPr>
              <w:pStyle w:val="22"/>
              <w:jc w:val="center"/>
              <w:rPr>
                <w:rFonts w:eastAsiaTheme="minorEastAsia" w:cs="Arial"/>
                <w:sz w:val="20"/>
                <w:szCs w:val="20"/>
              </w:rPr>
            </w:pPr>
            <w:r>
              <w:rPr>
                <w:rFonts w:eastAsiaTheme="minorEastAsia" w:cs="Arial" w:hint="eastAsia"/>
                <w:color w:val="000000" w:themeColor="text1"/>
                <w:sz w:val="20"/>
                <w:szCs w:val="20"/>
              </w:rPr>
              <w:t>450</w:t>
            </w:r>
          </w:p>
        </w:tc>
        <w:tc>
          <w:tcPr>
            <w:tcW w:w="2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A64E27" w14:textId="77777777" w:rsidR="003F0AD2" w:rsidRPr="00841563" w:rsidRDefault="003F0AD2" w:rsidP="007E3710">
            <w:pPr>
              <w:pStyle w:val="22"/>
              <w:rPr>
                <w:rFonts w:eastAsiaTheme="minorEastAsia" w:cs="Arial"/>
                <w:sz w:val="20"/>
                <w:szCs w:val="20"/>
              </w:rPr>
            </w:pPr>
            <w:r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欲中翻英的地址字串</w:t>
            </w:r>
            <w:r w:rsidR="007E3710"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。此欄位</w:t>
            </w:r>
            <w:r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可以是尚未正規化之地址，也可以是</w:t>
            </w:r>
            <w:r w:rsidR="007E3710"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執行正規化時回應的正規化字串</w:t>
            </w:r>
          </w:p>
        </w:tc>
      </w:tr>
    </w:tbl>
    <w:p w14:paraId="006FBAD7" w14:textId="77777777" w:rsidR="003F0AD2" w:rsidRPr="00684ED9" w:rsidRDefault="003F0AD2" w:rsidP="003F0AD2">
      <w:pPr>
        <w:ind w:left="0"/>
        <w:rPr>
          <w:rFonts w:eastAsiaTheme="minorEastAsia"/>
          <w:b/>
          <w:bCs/>
        </w:rPr>
      </w:pPr>
    </w:p>
    <w:p w14:paraId="595F6A79" w14:textId="77777777" w:rsidR="003F0AD2" w:rsidRPr="00171AC9" w:rsidRDefault="004202BB" w:rsidP="003F0AD2">
      <w:pPr>
        <w:ind w:left="0"/>
        <w:rPr>
          <w:rFonts w:ascii="細明體" w:eastAsia="細明體" w:hAnsi="細明體"/>
          <w:bCs/>
        </w:rPr>
      </w:pPr>
      <w:r w:rsidRPr="00171AC9">
        <w:rPr>
          <w:rFonts w:ascii="細明體" w:eastAsia="細明體" w:hAnsi="細明體"/>
          <w:bCs/>
        </w:rPr>
        <w:t>TranC2E</w:t>
      </w:r>
      <w:r w:rsidR="003F0AD2" w:rsidRPr="00171AC9">
        <w:rPr>
          <w:rFonts w:ascii="細明體" w:eastAsia="細明體" w:hAnsi="細明體" w:hint="eastAsia"/>
          <w:bCs/>
        </w:rPr>
        <w:t>請求電文範例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F0AD2" w14:paraId="6AE3CA6F" w14:textId="77777777" w:rsidTr="004202BB">
        <w:tc>
          <w:tcPr>
            <w:tcW w:w="9977" w:type="dxa"/>
          </w:tcPr>
          <w:p w14:paraId="3C848FC8" w14:textId="77777777" w:rsidR="004202BB" w:rsidRPr="004202BB" w:rsidRDefault="004202BB" w:rsidP="004202BB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&lt;?</w:t>
            </w:r>
            <w:r w:rsidRPr="004202BB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xml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4202B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"1.0"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4202B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"utf-8"?&gt;</w:t>
            </w:r>
          </w:p>
          <w:p w14:paraId="448CB935" w14:textId="77777777" w:rsidR="004202BB" w:rsidRPr="004202BB" w:rsidRDefault="004202BB" w:rsidP="004202BB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gramStart"/>
            <w:r w:rsidRPr="004202BB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soap:Envelope</w:t>
            </w:r>
            <w:proofErr w:type="gramEnd"/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4202B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xmlns:xsi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"http://www.w3.org/2001/XMLSchema-instance"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4202B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xmlns:xsd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"http://www.w3.org/2001/XMLSchema"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4202B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xmlns:soap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"http://schemas.xmlsoap.org/soap/envelope/"&gt;</w:t>
            </w:r>
          </w:p>
          <w:p w14:paraId="65AA0004" w14:textId="77777777" w:rsidR="004202BB" w:rsidRPr="004202BB" w:rsidRDefault="004202BB" w:rsidP="004202BB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4202BB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soap:Body</w:t>
            </w:r>
            <w:proofErr w:type="spellEnd"/>
            <w:proofErr w:type="gramEnd"/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45CF8A85" w14:textId="77777777" w:rsidR="004202BB" w:rsidRPr="004202BB" w:rsidRDefault="004202BB" w:rsidP="004202BB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4202BB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TranC2E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4202B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</w:t>
            </w:r>
            <w:proofErr w:type="spellEnd"/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"http://tempuri.org/"&gt;</w:t>
            </w:r>
          </w:p>
          <w:p w14:paraId="4601EDD4" w14:textId="77777777" w:rsidR="004202BB" w:rsidRPr="004202BB" w:rsidRDefault="004202BB" w:rsidP="004202BB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4202BB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sInput</w:t>
            </w:r>
            <w:proofErr w:type="spellEnd"/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台北市興亞里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15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鄰一江街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號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4202BB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sInput</w:t>
            </w:r>
            <w:proofErr w:type="spellEnd"/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530DABDE" w14:textId="77777777" w:rsidR="004202BB" w:rsidRPr="004202BB" w:rsidRDefault="004202BB" w:rsidP="004202BB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4202BB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TranC2E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4E8732EC" w14:textId="77777777" w:rsidR="004202BB" w:rsidRPr="004202BB" w:rsidRDefault="004202BB" w:rsidP="004202BB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 w:rsidRPr="004202BB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soap:Body</w:t>
            </w:r>
            <w:proofErr w:type="spellEnd"/>
            <w:proofErr w:type="gramEnd"/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33B96851" w14:textId="77777777" w:rsidR="003F0AD2" w:rsidRPr="00684ED9" w:rsidRDefault="004202BB" w:rsidP="004202BB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 w:rsidRPr="004202BB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soap:Envelope</w:t>
            </w:r>
            <w:proofErr w:type="spellEnd"/>
            <w:proofErr w:type="gramEnd"/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</w:tc>
      </w:tr>
    </w:tbl>
    <w:p w14:paraId="3FD9EA74" w14:textId="77777777" w:rsidR="003F0AD2" w:rsidRDefault="003F0AD2" w:rsidP="003F0AD2">
      <w:pPr>
        <w:ind w:left="0"/>
        <w:rPr>
          <w:rFonts w:eastAsiaTheme="minorEastAsia"/>
          <w:b/>
          <w:bCs/>
        </w:rPr>
      </w:pPr>
    </w:p>
    <w:p w14:paraId="26042DCC" w14:textId="77777777" w:rsidR="003F0AD2" w:rsidRPr="00841563" w:rsidRDefault="003F0AD2" w:rsidP="003F0AD2">
      <w:pPr>
        <w:pStyle w:val="4"/>
      </w:pPr>
      <w:bookmarkStart w:id="13" w:name="_Toc95226072"/>
      <w:r w:rsidRPr="00EB44EA">
        <w:rPr>
          <w:rFonts w:hint="eastAsia"/>
        </w:rPr>
        <w:t>下行／回應電文規格</w:t>
      </w:r>
      <w:bookmarkEnd w:id="13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1240"/>
        <w:gridCol w:w="1242"/>
        <w:gridCol w:w="5636"/>
      </w:tblGrid>
      <w:tr w:rsidR="003F0AD2" w:rsidRPr="00FF5DC0" w14:paraId="721F36A8" w14:textId="77777777" w:rsidTr="004202BB">
        <w:tc>
          <w:tcPr>
            <w:tcW w:w="896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95DB3CB" w14:textId="77777777" w:rsidR="003F0AD2" w:rsidRPr="003D1168" w:rsidRDefault="003F0AD2" w:rsidP="004202BB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欄位名稱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AC72D90" w14:textId="77777777" w:rsidR="003F0AD2" w:rsidRPr="003D1168" w:rsidRDefault="003F0AD2" w:rsidP="004202BB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資料型態</w:t>
            </w:r>
          </w:p>
        </w:tc>
        <w:tc>
          <w:tcPr>
            <w:tcW w:w="628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62BDDB4" w14:textId="77777777" w:rsidR="003F0AD2" w:rsidRPr="003D1168" w:rsidRDefault="003F0AD2" w:rsidP="004202BB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最大長度</w:t>
            </w:r>
          </w:p>
        </w:tc>
        <w:tc>
          <w:tcPr>
            <w:tcW w:w="2849" w:type="pct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BE52DEB" w14:textId="77777777" w:rsidR="003F0AD2" w:rsidRPr="003D1168" w:rsidRDefault="003F0AD2" w:rsidP="004202BB">
            <w:pPr>
              <w:pStyle w:val="22"/>
              <w:rPr>
                <w:rFonts w:cs="Arial"/>
              </w:rPr>
            </w:pPr>
            <w:r w:rsidRPr="003D1168">
              <w:rPr>
                <w:rFonts w:cs="Arial"/>
              </w:rPr>
              <w:t>欄位說明</w:t>
            </w:r>
          </w:p>
        </w:tc>
      </w:tr>
      <w:tr w:rsidR="003F0AD2" w:rsidRPr="00FF5DC0" w14:paraId="70E9C1C5" w14:textId="77777777" w:rsidTr="004202BB">
        <w:trPr>
          <w:trHeight w:val="307"/>
        </w:trPr>
        <w:tc>
          <w:tcPr>
            <w:tcW w:w="89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80C444" w14:textId="77777777" w:rsidR="003F0AD2" w:rsidRPr="005E7DC6" w:rsidRDefault="004202BB" w:rsidP="004202BB">
            <w:pPr>
              <w:pStyle w:val="22"/>
              <w:rPr>
                <w:rFonts w:cs="Arial"/>
                <w:sz w:val="20"/>
                <w:szCs w:val="20"/>
              </w:rPr>
            </w:pPr>
            <w:r w:rsidRPr="004202BB">
              <w:rPr>
                <w:rFonts w:cs="Arial"/>
                <w:color w:val="000000" w:themeColor="text1"/>
                <w:sz w:val="20"/>
                <w:szCs w:val="20"/>
              </w:rPr>
              <w:t xml:space="preserve">TranC2E </w:t>
            </w:r>
            <w:r w:rsidR="003F0AD2" w:rsidRPr="00F97190">
              <w:rPr>
                <w:rFonts w:cs="Arial"/>
                <w:color w:val="000000" w:themeColor="text1"/>
                <w:sz w:val="20"/>
                <w:szCs w:val="20"/>
              </w:rPr>
              <w:t>Result</w:t>
            </w:r>
          </w:p>
        </w:tc>
        <w:tc>
          <w:tcPr>
            <w:tcW w:w="6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F63AA6" w14:textId="77777777" w:rsidR="003F0AD2" w:rsidRPr="005E7DC6" w:rsidRDefault="003F0AD2" w:rsidP="004202BB">
            <w:pPr>
              <w:pStyle w:val="22"/>
              <w:jc w:val="center"/>
              <w:rPr>
                <w:rFonts w:cs="Arial"/>
                <w:sz w:val="20"/>
                <w:szCs w:val="20"/>
              </w:rPr>
            </w:pPr>
            <w:r w:rsidRPr="005E7DC6">
              <w:rPr>
                <w:rFonts w:cs="Arial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34B2E4" w14:textId="77777777" w:rsidR="003F0AD2" w:rsidRPr="00841563" w:rsidRDefault="003F0AD2" w:rsidP="004202BB">
            <w:pPr>
              <w:pStyle w:val="22"/>
              <w:jc w:val="center"/>
              <w:rPr>
                <w:rFonts w:eastAsiaTheme="minorEastAsia" w:cs="Arial"/>
                <w:sz w:val="20"/>
                <w:szCs w:val="20"/>
              </w:rPr>
            </w:pPr>
          </w:p>
        </w:tc>
        <w:tc>
          <w:tcPr>
            <w:tcW w:w="2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BFC4B2" w14:textId="77777777" w:rsidR="003F0AD2" w:rsidRPr="00841563" w:rsidRDefault="002B7BF5" w:rsidP="002B7BF5">
            <w:pPr>
              <w:pStyle w:val="22"/>
              <w:rPr>
                <w:rFonts w:eastAsiaTheme="minorEastAsia" w:cs="Arial"/>
                <w:sz w:val="20"/>
                <w:szCs w:val="20"/>
              </w:rPr>
            </w:pPr>
            <w:r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中翻英字串</w:t>
            </w:r>
            <w:r w:rsidR="003F0AD2"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（</w:t>
            </w:r>
            <w:r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＊</w:t>
            </w:r>
            <w:r w:rsidR="00885A6C"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附錄３</w:t>
            </w:r>
            <w:r w:rsidR="003F0AD2">
              <w:rPr>
                <w:rFonts w:eastAsiaTheme="minorEastAsia" w:cs="Arial" w:hint="eastAsia"/>
                <w:bCs/>
                <w:iCs/>
                <w:color w:val="000000" w:themeColor="text1"/>
                <w:sz w:val="20"/>
                <w:szCs w:val="20"/>
              </w:rPr>
              <w:t>）</w:t>
            </w:r>
          </w:p>
        </w:tc>
      </w:tr>
    </w:tbl>
    <w:p w14:paraId="52BB8BFD" w14:textId="77777777" w:rsidR="003F0AD2" w:rsidRPr="0097655F" w:rsidRDefault="003F0AD2" w:rsidP="003F0AD2">
      <w:pPr>
        <w:ind w:left="0"/>
        <w:rPr>
          <w:rFonts w:eastAsiaTheme="minorEastAsia"/>
        </w:rPr>
      </w:pPr>
    </w:p>
    <w:p w14:paraId="7FF658A0" w14:textId="77777777" w:rsidR="003F0AD2" w:rsidRPr="00171AC9" w:rsidRDefault="004202BB" w:rsidP="003F0AD2">
      <w:pPr>
        <w:ind w:left="0"/>
        <w:rPr>
          <w:rFonts w:ascii="細明體" w:eastAsia="細明體" w:hAnsi="細明體"/>
          <w:bCs/>
        </w:rPr>
      </w:pPr>
      <w:r w:rsidRPr="00171AC9">
        <w:rPr>
          <w:rFonts w:ascii="細明體" w:eastAsia="細明體" w:hAnsi="細明體"/>
          <w:bCs/>
        </w:rPr>
        <w:t>TranC2E</w:t>
      </w:r>
      <w:r w:rsidR="003F0AD2" w:rsidRPr="00171AC9">
        <w:rPr>
          <w:rFonts w:ascii="細明體" w:eastAsia="細明體" w:hAnsi="細明體" w:hint="eastAsia"/>
          <w:bCs/>
        </w:rPr>
        <w:t>回應電文範例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F0AD2" w14:paraId="157BF5EE" w14:textId="77777777" w:rsidTr="004202BB">
        <w:tc>
          <w:tcPr>
            <w:tcW w:w="9977" w:type="dxa"/>
          </w:tcPr>
          <w:p w14:paraId="28B2EBA9" w14:textId="77777777" w:rsidR="004202BB" w:rsidRPr="004202BB" w:rsidRDefault="004202BB" w:rsidP="004202BB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&lt;?</w:t>
            </w:r>
            <w:r w:rsidRPr="004202BB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xml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4202B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"1.0"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4202B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"utf-8"?&gt;</w:t>
            </w:r>
          </w:p>
          <w:p w14:paraId="73077DD8" w14:textId="77777777" w:rsidR="004202BB" w:rsidRPr="004202BB" w:rsidRDefault="004202BB" w:rsidP="004202BB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gramStart"/>
            <w:r w:rsidRPr="004202BB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soap:Envelope</w:t>
            </w:r>
            <w:proofErr w:type="gramEnd"/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4202B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xmlns:soap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"http://schemas.xmlsoap.org/soap/envelope/"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4202B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xmlns:xsi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"http://www.w3.org/2001/XMLSchema-instance"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r w:rsidRPr="004202B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xmlns:xsd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"http://www.w3.org/2001/XMLSchema"&gt;</w:t>
            </w:r>
          </w:p>
          <w:p w14:paraId="0173C44E" w14:textId="77777777" w:rsidR="004202BB" w:rsidRPr="004202BB" w:rsidRDefault="004202BB" w:rsidP="004202BB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4202BB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soap:Body</w:t>
            </w:r>
            <w:proofErr w:type="spellEnd"/>
            <w:proofErr w:type="gramEnd"/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513E8920" w14:textId="77777777" w:rsidR="004202BB" w:rsidRPr="004202BB" w:rsidRDefault="004202BB" w:rsidP="004202BB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  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4202BB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TranC2EResponse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4202B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xmlns</w:t>
            </w:r>
            <w:proofErr w:type="spellEnd"/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"http://tempuri.org/"&gt;</w:t>
            </w:r>
          </w:p>
          <w:p w14:paraId="671F7195" w14:textId="77777777" w:rsidR="004202BB" w:rsidRPr="004202BB" w:rsidRDefault="004202BB" w:rsidP="004202BB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      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4202BB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TranC2EResult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No. 1, Yijiang St., Zhongshan Dist., Taipei City 104091, Taiwan (</w:t>
            </w:r>
            <w:proofErr w:type="gramStart"/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R.O.C.)|</w:t>
            </w:r>
            <w:proofErr w:type="gramEnd"/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4202BB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TranC2EResult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3C554815" w14:textId="77777777" w:rsidR="004202BB" w:rsidRPr="004202BB" w:rsidRDefault="004202BB" w:rsidP="004202BB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    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4202BB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TranC2EResponse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2EBB1723" w14:textId="77777777" w:rsidR="004202BB" w:rsidRPr="004202BB" w:rsidRDefault="004202BB" w:rsidP="004202BB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202B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    </w:t>
            </w: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 w:rsidRPr="004202BB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soap:Body</w:t>
            </w:r>
            <w:proofErr w:type="spellEnd"/>
            <w:proofErr w:type="gramEnd"/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5A735475" w14:textId="77777777" w:rsidR="003F0AD2" w:rsidRPr="004202BB" w:rsidRDefault="004202BB" w:rsidP="004202BB">
            <w:pPr>
              <w:shd w:val="clear" w:color="auto" w:fill="FFFFFE"/>
              <w:adjustRightInd/>
              <w:spacing w:line="301" w:lineRule="atLeast"/>
              <w:ind w:left="0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 w:rsidRPr="004202BB">
              <w:rPr>
                <w:rFonts w:ascii="Courier New" w:eastAsia="新細明體" w:hAnsi="Courier New" w:cs="Courier New"/>
                <w:color w:val="800000"/>
                <w:kern w:val="0"/>
                <w:sz w:val="20"/>
                <w:szCs w:val="20"/>
              </w:rPr>
              <w:t>soap:Envelope</w:t>
            </w:r>
            <w:proofErr w:type="spellEnd"/>
            <w:proofErr w:type="gramEnd"/>
            <w:r w:rsidRPr="004202BB">
              <w:rPr>
                <w:rFonts w:ascii="Courier New" w:eastAsia="新細明體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</w:tc>
      </w:tr>
    </w:tbl>
    <w:p w14:paraId="4F9674BD" w14:textId="77777777" w:rsidR="003F0AD2" w:rsidRDefault="003F0AD2">
      <w:pPr>
        <w:adjustRightInd/>
        <w:ind w:left="0"/>
        <w:rPr>
          <w:b/>
          <w:bCs/>
        </w:rPr>
      </w:pPr>
      <w:r>
        <w:rPr>
          <w:b/>
          <w:bCs/>
        </w:rPr>
        <w:br w:type="page"/>
      </w:r>
    </w:p>
    <w:p w14:paraId="5A096939" w14:textId="77777777" w:rsidR="00024D99" w:rsidRPr="00024D99" w:rsidRDefault="00024D99" w:rsidP="00024D99">
      <w:pPr>
        <w:pStyle w:val="1"/>
        <w:numPr>
          <w:ilvl w:val="0"/>
          <w:numId w:val="0"/>
        </w:numPr>
        <w:rPr>
          <w:rFonts w:ascii="新細明體" w:eastAsia="新細明體" w:hAnsi="新細明體"/>
          <w:b/>
        </w:rPr>
      </w:pPr>
      <w:bookmarkStart w:id="14" w:name="_Toc23003822"/>
      <w:bookmarkStart w:id="15" w:name="_Toc95226073"/>
      <w:r w:rsidRPr="00024D99">
        <w:rPr>
          <w:rFonts w:ascii="新細明體" w:eastAsia="新細明體" w:hAnsi="新細明體" w:hint="eastAsia"/>
          <w:b/>
          <w:bCs/>
          <w:kern w:val="0"/>
        </w:rPr>
        <w:t>附錄１</w:t>
      </w:r>
      <w:r w:rsidR="00986D10">
        <w:rPr>
          <w:rFonts w:ascii="新細明體" w:eastAsia="新細明體" w:hAnsi="新細明體" w:hint="eastAsia"/>
          <w:b/>
          <w:bCs/>
          <w:kern w:val="0"/>
        </w:rPr>
        <w:t>Ａ</w:t>
      </w:r>
      <w:r w:rsidRPr="00024D99">
        <w:rPr>
          <w:rFonts w:ascii="新細明體" w:eastAsia="新細明體" w:hAnsi="新細明體" w:hint="eastAsia"/>
          <w:b/>
          <w:bCs/>
          <w:kern w:val="0"/>
        </w:rPr>
        <w:t xml:space="preserve">  </w:t>
      </w:r>
      <w:bookmarkEnd w:id="14"/>
      <w:r w:rsidRPr="00024D99">
        <w:rPr>
          <w:rFonts w:eastAsiaTheme="minorEastAsia" w:hint="eastAsia"/>
          <w:b/>
          <w:bCs/>
        </w:rPr>
        <w:t>正規化字串</w:t>
      </w:r>
      <w:r w:rsidR="00986D10">
        <w:rPr>
          <w:rFonts w:eastAsiaTheme="minorEastAsia" w:hint="eastAsia"/>
          <w:b/>
          <w:bCs/>
        </w:rPr>
        <w:t>１</w:t>
      </w:r>
      <w:r w:rsidRPr="00024D99">
        <w:rPr>
          <w:rFonts w:hint="eastAsia"/>
          <w:b/>
          <w:bCs/>
        </w:rPr>
        <w:t>格式說明</w:t>
      </w:r>
      <w:bookmarkEnd w:id="15"/>
      <w:r w:rsidRPr="00024D99">
        <w:rPr>
          <w:rFonts w:ascii="新細明體" w:eastAsia="新細明體" w:hAnsi="新細明體" w:hint="eastAsia"/>
          <w:b/>
          <w:bCs/>
          <w:kern w:val="0"/>
        </w:rPr>
        <w:t xml:space="preserve">         </w:t>
      </w:r>
      <w:r w:rsidRPr="00024D99">
        <w:rPr>
          <w:rFonts w:ascii="新細明體" w:eastAsia="新細明體" w:hAnsi="新細明體" w:hint="eastAsia"/>
          <w:b/>
        </w:rPr>
        <w:t xml:space="preserve">                                     </w:t>
      </w:r>
    </w:p>
    <w:p w14:paraId="3616A57F" w14:textId="77777777" w:rsidR="0097655F" w:rsidRDefault="0097655F" w:rsidP="0097655F">
      <w:pPr>
        <w:rPr>
          <w:rFonts w:ascii="新細明體" w:eastAsiaTheme="minorEastAsia" w:hAnsi="新細明體"/>
          <w:szCs w:val="24"/>
        </w:rPr>
      </w:pPr>
      <w:r>
        <w:rPr>
          <w:rFonts w:eastAsiaTheme="minorEastAsia" w:hint="eastAsia"/>
        </w:rPr>
        <w:t>正規化字串</w:t>
      </w:r>
      <w:r w:rsidR="00986D10">
        <w:rPr>
          <w:rFonts w:eastAsiaTheme="minorEastAsia" w:hint="eastAsia"/>
        </w:rPr>
        <w:t>１</w:t>
      </w:r>
      <w:r>
        <w:rPr>
          <w:rFonts w:eastAsiaTheme="minorEastAsia" w:hint="eastAsia"/>
        </w:rPr>
        <w:t>為多個欄位之間以半形</w:t>
      </w:r>
      <w:r w:rsidRPr="00277436">
        <w:rPr>
          <w:rFonts w:ascii="新細明體" w:hAnsi="新細明體"/>
          <w:szCs w:val="24"/>
        </w:rPr>
        <w:t>“</w:t>
      </w:r>
      <w:r w:rsidRPr="00277436">
        <w:rPr>
          <w:rFonts w:ascii="新細明體" w:hAnsi="新細明體" w:hint="eastAsia"/>
          <w:szCs w:val="24"/>
        </w:rPr>
        <w:t>|</w:t>
      </w:r>
      <w:r w:rsidRPr="00277436">
        <w:rPr>
          <w:rFonts w:ascii="新細明體" w:hAnsi="新細明體"/>
          <w:szCs w:val="24"/>
        </w:rPr>
        <w:t>”</w:t>
      </w:r>
      <w:r>
        <w:rPr>
          <w:rFonts w:eastAsiaTheme="minorEastAsia" w:hint="eastAsia"/>
        </w:rPr>
        <w:t>組合而成的字串，故將之以半形</w:t>
      </w:r>
      <w:r w:rsidRPr="00277436">
        <w:rPr>
          <w:rFonts w:ascii="新細明體" w:hAnsi="新細明體"/>
          <w:szCs w:val="24"/>
        </w:rPr>
        <w:t>“</w:t>
      </w:r>
      <w:r w:rsidRPr="00277436">
        <w:rPr>
          <w:rFonts w:ascii="新細明體" w:hAnsi="新細明體" w:hint="eastAsia"/>
          <w:szCs w:val="24"/>
        </w:rPr>
        <w:t>|</w:t>
      </w:r>
      <w:r w:rsidRPr="00277436">
        <w:rPr>
          <w:rFonts w:ascii="新細明體" w:hAnsi="新細明體"/>
          <w:szCs w:val="24"/>
        </w:rPr>
        <w:t>”</w:t>
      </w:r>
      <w:r>
        <w:rPr>
          <w:rFonts w:ascii="新細明體" w:eastAsiaTheme="minorEastAsia" w:hAnsi="新細明體" w:hint="eastAsia"/>
          <w:szCs w:val="24"/>
        </w:rPr>
        <w:t>分割後，可得到以下欄位：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1044"/>
        <w:gridCol w:w="2977"/>
        <w:gridCol w:w="1842"/>
        <w:gridCol w:w="3119"/>
      </w:tblGrid>
      <w:tr w:rsidR="00EF62F8" w:rsidRPr="00610B93" w14:paraId="03667797" w14:textId="77777777" w:rsidTr="000F7FE1">
        <w:tc>
          <w:tcPr>
            <w:tcW w:w="1044" w:type="dxa"/>
            <w:vAlign w:val="center"/>
          </w:tcPr>
          <w:p w14:paraId="1DD7C14C" w14:textId="77777777" w:rsidR="00EF62F8" w:rsidRPr="00610B93" w:rsidRDefault="00EF62F8" w:rsidP="000F7FE1">
            <w:pPr>
              <w:pStyle w:val="22"/>
              <w:jc w:val="center"/>
              <w:rPr>
                <w:rFonts w:ascii="細明體" w:eastAsia="細明體" w:hAnsi="細明體" w:cs="Arial"/>
              </w:rPr>
            </w:pPr>
            <w:r w:rsidRPr="00610B93">
              <w:rPr>
                <w:rFonts w:ascii="細明體" w:eastAsia="細明體" w:hAnsi="細明體" w:cs="Arial"/>
              </w:rPr>
              <w:t>欄位</w:t>
            </w:r>
            <w:r w:rsidRPr="00610B93">
              <w:rPr>
                <w:rFonts w:ascii="細明體" w:eastAsia="細明體" w:hAnsi="細明體" w:cs="Arial" w:hint="eastAsia"/>
              </w:rPr>
              <w:t>序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791F3103" w14:textId="77777777" w:rsidR="00EF62F8" w:rsidRPr="00610B93" w:rsidRDefault="00EF62F8" w:rsidP="000F7FE1">
            <w:pPr>
              <w:pStyle w:val="22"/>
              <w:ind w:leftChars="13" w:left="31" w:firstLineChars="13" w:firstLine="31"/>
              <w:jc w:val="center"/>
              <w:rPr>
                <w:rFonts w:ascii="細明體" w:eastAsia="細明體" w:hAnsi="細明體" w:cs="Arial"/>
              </w:rPr>
            </w:pPr>
            <w:r w:rsidRPr="00610B93">
              <w:rPr>
                <w:rFonts w:ascii="細明體" w:eastAsia="細明體" w:hAnsi="細明體" w:cs="Arial" w:hint="eastAsia"/>
              </w:rPr>
              <w:t>欄位內容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3CA826F8" w14:textId="77777777" w:rsidR="00EF62F8" w:rsidRPr="00610B93" w:rsidRDefault="00EF62F8" w:rsidP="000F7FE1">
            <w:pPr>
              <w:pStyle w:val="22"/>
              <w:jc w:val="center"/>
              <w:rPr>
                <w:rFonts w:ascii="細明體" w:eastAsia="細明體" w:hAnsi="細明體" w:cs="Arial"/>
              </w:rPr>
            </w:pPr>
            <w:r w:rsidRPr="00610B93">
              <w:rPr>
                <w:rFonts w:ascii="細明體" w:eastAsia="細明體" w:hAnsi="細明體" w:cs="Arial"/>
              </w:rPr>
              <w:t>欄位</w:t>
            </w:r>
            <w:r w:rsidRPr="00610B93">
              <w:rPr>
                <w:rFonts w:ascii="細明體" w:eastAsia="細明體" w:hAnsi="細明體" w:cs="Arial" w:hint="eastAsia"/>
              </w:rPr>
              <w:t>序</w:t>
            </w:r>
          </w:p>
        </w:tc>
        <w:tc>
          <w:tcPr>
            <w:tcW w:w="3119" w:type="dxa"/>
            <w:vAlign w:val="center"/>
          </w:tcPr>
          <w:p w14:paraId="19EBBAB5" w14:textId="77777777" w:rsidR="00EF62F8" w:rsidRPr="00610B93" w:rsidRDefault="00EF62F8" w:rsidP="000F7FE1">
            <w:pPr>
              <w:pStyle w:val="22"/>
              <w:ind w:leftChars="13" w:left="31" w:firstLineChars="13" w:firstLine="31"/>
              <w:jc w:val="center"/>
              <w:rPr>
                <w:rFonts w:ascii="細明體" w:eastAsia="細明體" w:hAnsi="細明體" w:cs="Arial"/>
              </w:rPr>
            </w:pPr>
            <w:r w:rsidRPr="00610B93">
              <w:rPr>
                <w:rFonts w:ascii="細明體" w:eastAsia="細明體" w:hAnsi="細明體" w:cs="Arial" w:hint="eastAsia"/>
              </w:rPr>
              <w:t>欄位內容</w:t>
            </w:r>
          </w:p>
        </w:tc>
      </w:tr>
      <w:tr w:rsidR="00EF62F8" w:rsidRPr="00610B93" w14:paraId="487708B4" w14:textId="77777777" w:rsidTr="000F7FE1">
        <w:tc>
          <w:tcPr>
            <w:tcW w:w="1044" w:type="dxa"/>
            <w:vAlign w:val="center"/>
          </w:tcPr>
          <w:p w14:paraId="0D069A6D" w14:textId="77777777" w:rsidR="00EF62F8" w:rsidRPr="00610B93" w:rsidRDefault="00EF62F8" w:rsidP="000F7FE1">
            <w:pPr>
              <w:pStyle w:val="22"/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515EEE69" w14:textId="77777777" w:rsidR="00EF62F8" w:rsidRPr="00610B93" w:rsidRDefault="00EF62F8" w:rsidP="000F7FE1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郵遞區號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41ED0F6E" w14:textId="77777777" w:rsidR="00EF62F8" w:rsidRPr="00610B93" w:rsidRDefault="00EF62F8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119" w:type="dxa"/>
            <w:vAlign w:val="center"/>
          </w:tcPr>
          <w:p w14:paraId="3E75CE45" w14:textId="77777777" w:rsidR="00EF62F8" w:rsidRPr="00610B93" w:rsidRDefault="00EF62F8" w:rsidP="000F7FE1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樓</w:t>
            </w:r>
          </w:p>
        </w:tc>
      </w:tr>
      <w:tr w:rsidR="00EF62F8" w:rsidRPr="00610B93" w14:paraId="3FE5FF8A" w14:textId="77777777" w:rsidTr="000F7FE1">
        <w:tc>
          <w:tcPr>
            <w:tcW w:w="1044" w:type="dxa"/>
            <w:vAlign w:val="center"/>
          </w:tcPr>
          <w:p w14:paraId="1995C0DA" w14:textId="77777777" w:rsidR="00EF62F8" w:rsidRPr="00610B93" w:rsidRDefault="00EF62F8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21142E69" w14:textId="77777777" w:rsidR="00EF62F8" w:rsidRPr="00610B93" w:rsidRDefault="00EF62F8" w:rsidP="000F7FE1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縣市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1E452300" w14:textId="77777777" w:rsidR="00EF62F8" w:rsidRPr="00610B93" w:rsidRDefault="00EF62F8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3119" w:type="dxa"/>
            <w:vAlign w:val="center"/>
          </w:tcPr>
          <w:p w14:paraId="5D5C7AF5" w14:textId="77777777" w:rsidR="00EF62F8" w:rsidRPr="00610B93" w:rsidRDefault="00EF62F8" w:rsidP="000F7FE1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其它</w:t>
            </w:r>
          </w:p>
        </w:tc>
      </w:tr>
      <w:tr w:rsidR="00EF62F8" w:rsidRPr="00610B93" w14:paraId="2F93B024" w14:textId="77777777" w:rsidTr="000F7FE1">
        <w:tc>
          <w:tcPr>
            <w:tcW w:w="1044" w:type="dxa"/>
            <w:vAlign w:val="center"/>
          </w:tcPr>
          <w:p w14:paraId="7589389B" w14:textId="77777777" w:rsidR="00EF62F8" w:rsidRPr="00610B93" w:rsidRDefault="00EF62F8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2C4D8C98" w14:textId="77777777" w:rsidR="00EF62F8" w:rsidRPr="00610B93" w:rsidRDefault="00EF62F8" w:rsidP="000F7FE1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鄉鎮區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3617677B" w14:textId="77777777" w:rsidR="00EF62F8" w:rsidRPr="00610B93" w:rsidRDefault="00EF62F8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119" w:type="dxa"/>
            <w:vAlign w:val="center"/>
          </w:tcPr>
          <w:p w14:paraId="3AE99F5E" w14:textId="77777777" w:rsidR="00EF62F8" w:rsidRPr="00610B93" w:rsidRDefault="00EF62F8" w:rsidP="000F7FE1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錯誤說明（＊</w:t>
            </w:r>
            <w:r w:rsidR="00885A6C" w:rsidRPr="00610B93">
              <w:rPr>
                <w:rFonts w:ascii="細明體" w:eastAsia="細明體" w:hAnsi="細明體"/>
              </w:rPr>
              <w:t>附錄２</w:t>
            </w:r>
            <w:r w:rsidRPr="00610B93">
              <w:rPr>
                <w:rFonts w:ascii="細明體" w:eastAsia="細明體" w:hAnsi="細明體"/>
              </w:rPr>
              <w:t>）</w:t>
            </w:r>
          </w:p>
        </w:tc>
      </w:tr>
      <w:tr w:rsidR="00EF62F8" w:rsidRPr="00610B93" w14:paraId="065286C9" w14:textId="77777777" w:rsidTr="000F7FE1">
        <w:tc>
          <w:tcPr>
            <w:tcW w:w="1044" w:type="dxa"/>
            <w:vAlign w:val="center"/>
          </w:tcPr>
          <w:p w14:paraId="4FD92A7F" w14:textId="77777777" w:rsidR="00EF62F8" w:rsidRPr="00610B93" w:rsidRDefault="00EF62F8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594026AC" w14:textId="77777777" w:rsidR="00EF62F8" w:rsidRPr="00610B93" w:rsidRDefault="00EF62F8" w:rsidP="000F7FE1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里鄰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0D187AD7" w14:textId="77777777" w:rsidR="00EF62F8" w:rsidRPr="00610B93" w:rsidRDefault="00EF62F8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3119" w:type="dxa"/>
            <w:vAlign w:val="center"/>
          </w:tcPr>
          <w:p w14:paraId="7F2D4239" w14:textId="77777777" w:rsidR="00EF62F8" w:rsidRPr="00610B93" w:rsidRDefault="00EF62F8" w:rsidP="000F7FE1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錯誤碼（＊</w:t>
            </w:r>
            <w:r w:rsidR="00885A6C" w:rsidRPr="00610B93">
              <w:rPr>
                <w:rFonts w:ascii="細明體" w:eastAsia="細明體" w:hAnsi="細明體"/>
              </w:rPr>
              <w:t>附錄２</w:t>
            </w:r>
            <w:r w:rsidRPr="00610B93">
              <w:rPr>
                <w:rFonts w:ascii="細明體" w:eastAsia="細明體" w:hAnsi="細明體"/>
              </w:rPr>
              <w:t>）</w:t>
            </w:r>
          </w:p>
        </w:tc>
      </w:tr>
      <w:tr w:rsidR="00EF62F8" w:rsidRPr="00610B93" w14:paraId="62B6A55F" w14:textId="77777777" w:rsidTr="000F7FE1">
        <w:tc>
          <w:tcPr>
            <w:tcW w:w="1044" w:type="dxa"/>
            <w:vAlign w:val="center"/>
          </w:tcPr>
          <w:p w14:paraId="27098D16" w14:textId="77777777" w:rsidR="00EF62F8" w:rsidRPr="00610B93" w:rsidRDefault="00EF62F8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34764415" w14:textId="77777777" w:rsidR="00EF62F8" w:rsidRPr="00610B93" w:rsidRDefault="00EF62F8" w:rsidP="000F7FE1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街路</w:t>
            </w:r>
            <w:r w:rsidR="00D75927" w:rsidRPr="00610B93">
              <w:rPr>
                <w:rFonts w:ascii="細明體" w:eastAsia="細明體" w:hAnsi="細明體" w:hint="eastAsia"/>
              </w:rPr>
              <w:t>名稱</w:t>
            </w:r>
            <w:r w:rsidRPr="00610B93">
              <w:rPr>
                <w:rFonts w:ascii="細明體" w:eastAsia="細明體" w:hAnsi="細明體"/>
              </w:rPr>
              <w:t>/郵局名稱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381EB139" w14:textId="77777777" w:rsidR="00EF62F8" w:rsidRPr="00610B93" w:rsidRDefault="00EF62F8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3119" w:type="dxa"/>
            <w:vAlign w:val="center"/>
          </w:tcPr>
          <w:p w14:paraId="0C819826" w14:textId="77777777" w:rsidR="00EF62F8" w:rsidRPr="00610B93" w:rsidRDefault="00EF62F8" w:rsidP="000F7FE1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是否為郵箱</w:t>
            </w:r>
          </w:p>
        </w:tc>
      </w:tr>
      <w:tr w:rsidR="00EF62F8" w:rsidRPr="00610B93" w14:paraId="1600AA8F" w14:textId="77777777" w:rsidTr="000F7FE1">
        <w:tc>
          <w:tcPr>
            <w:tcW w:w="1044" w:type="dxa"/>
            <w:vAlign w:val="center"/>
          </w:tcPr>
          <w:p w14:paraId="13F316DD" w14:textId="77777777" w:rsidR="00EF62F8" w:rsidRPr="00610B93" w:rsidRDefault="00EF62F8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6FC0DE98" w14:textId="77777777" w:rsidR="00EF62F8" w:rsidRPr="00610B93" w:rsidRDefault="00EF62F8" w:rsidP="000F7FE1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鄰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552863E7" w14:textId="77777777" w:rsidR="00EF62F8" w:rsidRPr="00610B93" w:rsidRDefault="00EF62F8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119" w:type="dxa"/>
            <w:vAlign w:val="center"/>
          </w:tcPr>
          <w:p w14:paraId="098D8A56" w14:textId="77777777" w:rsidR="00EF62F8" w:rsidRPr="00610B93" w:rsidRDefault="00EF62F8" w:rsidP="000F7FE1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完整地址</w:t>
            </w:r>
          </w:p>
        </w:tc>
      </w:tr>
      <w:tr w:rsidR="00EF62F8" w:rsidRPr="00610B93" w14:paraId="153EB209" w14:textId="77777777" w:rsidTr="000F7FE1">
        <w:tc>
          <w:tcPr>
            <w:tcW w:w="1044" w:type="dxa"/>
            <w:vAlign w:val="center"/>
          </w:tcPr>
          <w:p w14:paraId="329BF4F6" w14:textId="77777777" w:rsidR="00EF62F8" w:rsidRPr="00610B93" w:rsidRDefault="00EF62F8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24114002" w14:textId="77777777" w:rsidR="00EF62F8" w:rsidRPr="00610B93" w:rsidRDefault="00EF62F8" w:rsidP="000F7FE1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巷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44D160DF" w14:textId="77777777" w:rsidR="00EF62F8" w:rsidRPr="00610B93" w:rsidRDefault="00EF62F8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3119" w:type="dxa"/>
            <w:vAlign w:val="center"/>
          </w:tcPr>
          <w:p w14:paraId="2F7E242D" w14:textId="77777777" w:rsidR="00EF62F8" w:rsidRPr="00610B93" w:rsidRDefault="00001C21" w:rsidP="000F7FE1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 w:hint="eastAsia"/>
              </w:rPr>
              <w:t>&lt;保留欄位&gt;</w:t>
            </w:r>
          </w:p>
        </w:tc>
      </w:tr>
      <w:tr w:rsidR="00001C21" w:rsidRPr="00610B93" w14:paraId="569D0025" w14:textId="77777777" w:rsidTr="000F7FE1">
        <w:tc>
          <w:tcPr>
            <w:tcW w:w="1044" w:type="dxa"/>
            <w:vAlign w:val="center"/>
          </w:tcPr>
          <w:p w14:paraId="2140B506" w14:textId="77777777" w:rsidR="00001C21" w:rsidRPr="00610B93" w:rsidRDefault="00001C21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4A6D7208" w14:textId="77777777" w:rsidR="00001C21" w:rsidRPr="00610B93" w:rsidRDefault="00001C21" w:rsidP="000F7FE1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弄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63BC885A" w14:textId="77777777" w:rsidR="00001C21" w:rsidRPr="00610B93" w:rsidRDefault="00001C21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3119" w:type="dxa"/>
            <w:vAlign w:val="center"/>
          </w:tcPr>
          <w:p w14:paraId="52C7D0AB" w14:textId="77777777" w:rsidR="00001C21" w:rsidRPr="00610B93" w:rsidRDefault="00001C21" w:rsidP="006042CC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 w:hint="eastAsia"/>
              </w:rPr>
              <w:t>&lt;保留欄位&gt;</w:t>
            </w:r>
          </w:p>
        </w:tc>
      </w:tr>
      <w:tr w:rsidR="00001C21" w:rsidRPr="00610B93" w14:paraId="0EEE9902" w14:textId="77777777" w:rsidTr="000F7FE1">
        <w:tc>
          <w:tcPr>
            <w:tcW w:w="1044" w:type="dxa"/>
            <w:vAlign w:val="center"/>
          </w:tcPr>
          <w:p w14:paraId="601B64FB" w14:textId="77777777" w:rsidR="00001C21" w:rsidRPr="00610B93" w:rsidRDefault="00001C21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15FDCD59" w14:textId="77777777" w:rsidR="00001C21" w:rsidRPr="00610B93" w:rsidRDefault="00001C21" w:rsidP="000F7FE1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衖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44BB92D8" w14:textId="77777777" w:rsidR="00001C21" w:rsidRPr="00610B93" w:rsidRDefault="00001C21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3119" w:type="dxa"/>
            <w:vAlign w:val="center"/>
          </w:tcPr>
          <w:p w14:paraId="6AFD3531" w14:textId="77777777" w:rsidR="00001C21" w:rsidRPr="00610B93" w:rsidRDefault="00001C21" w:rsidP="006042CC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 w:hint="eastAsia"/>
              </w:rPr>
              <w:t>&lt;保留欄位&gt;</w:t>
            </w:r>
          </w:p>
        </w:tc>
      </w:tr>
      <w:tr w:rsidR="00EF62F8" w:rsidRPr="00610B93" w14:paraId="0B780216" w14:textId="77777777" w:rsidTr="000F7FE1">
        <w:tc>
          <w:tcPr>
            <w:tcW w:w="1044" w:type="dxa"/>
            <w:vAlign w:val="center"/>
          </w:tcPr>
          <w:p w14:paraId="72708D1B" w14:textId="77777777" w:rsidR="00EF62F8" w:rsidRPr="00610B93" w:rsidRDefault="00EF62F8" w:rsidP="000F7FE1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62E24B87" w14:textId="77777777" w:rsidR="00EF62F8" w:rsidRPr="00610B93" w:rsidRDefault="00EF62F8" w:rsidP="000F7FE1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號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1E786AAA" w14:textId="77777777" w:rsidR="00EF62F8" w:rsidRPr="00610B93" w:rsidRDefault="00EF62F8" w:rsidP="000F7FE1">
            <w:pPr>
              <w:ind w:left="0"/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0CA0AF76" w14:textId="77777777" w:rsidR="00EF62F8" w:rsidRPr="00610B93" w:rsidRDefault="00EF62F8" w:rsidP="000F7FE1">
            <w:pPr>
              <w:jc w:val="center"/>
              <w:rPr>
                <w:rFonts w:ascii="細明體" w:eastAsia="細明體" w:hAnsi="細明體"/>
              </w:rPr>
            </w:pPr>
          </w:p>
        </w:tc>
      </w:tr>
    </w:tbl>
    <w:p w14:paraId="15F4ACA8" w14:textId="77777777" w:rsidR="000F7FE1" w:rsidRDefault="000F7FE1" w:rsidP="0097655F">
      <w:pPr>
        <w:ind w:left="0"/>
        <w:rPr>
          <w:rFonts w:eastAsiaTheme="minorEastAsia"/>
          <w:b/>
          <w:bCs/>
        </w:rPr>
      </w:pPr>
    </w:p>
    <w:p w14:paraId="66907861" w14:textId="77777777" w:rsidR="00986D10" w:rsidRPr="00024D99" w:rsidRDefault="00986D10" w:rsidP="00986D10">
      <w:pPr>
        <w:pStyle w:val="1"/>
        <w:numPr>
          <w:ilvl w:val="0"/>
          <w:numId w:val="0"/>
        </w:numPr>
        <w:rPr>
          <w:rFonts w:ascii="新細明體" w:eastAsia="新細明體" w:hAnsi="新細明體"/>
          <w:b/>
        </w:rPr>
      </w:pPr>
      <w:r w:rsidRPr="00024D99">
        <w:rPr>
          <w:rFonts w:ascii="新細明體" w:eastAsia="新細明體" w:hAnsi="新細明體" w:hint="eastAsia"/>
          <w:b/>
          <w:bCs/>
          <w:kern w:val="0"/>
        </w:rPr>
        <w:t>附錄１</w:t>
      </w:r>
      <w:r>
        <w:rPr>
          <w:rFonts w:ascii="新細明體" w:eastAsia="新細明體" w:hAnsi="新細明體" w:hint="eastAsia"/>
          <w:b/>
          <w:bCs/>
          <w:kern w:val="0"/>
        </w:rPr>
        <w:t>Ｂ</w:t>
      </w:r>
      <w:r w:rsidRPr="00024D99">
        <w:rPr>
          <w:rFonts w:ascii="新細明體" w:eastAsia="新細明體" w:hAnsi="新細明體" w:hint="eastAsia"/>
          <w:b/>
          <w:bCs/>
          <w:kern w:val="0"/>
        </w:rPr>
        <w:t xml:space="preserve">  </w:t>
      </w:r>
      <w:r w:rsidRPr="00024D99">
        <w:rPr>
          <w:rFonts w:eastAsiaTheme="minorEastAsia" w:hint="eastAsia"/>
          <w:b/>
          <w:bCs/>
        </w:rPr>
        <w:t>正規化字串</w:t>
      </w:r>
      <w:r>
        <w:rPr>
          <w:rFonts w:eastAsiaTheme="minorEastAsia" w:hint="eastAsia"/>
          <w:b/>
          <w:bCs/>
        </w:rPr>
        <w:t>２</w:t>
      </w:r>
      <w:r w:rsidRPr="00024D99">
        <w:rPr>
          <w:rFonts w:hint="eastAsia"/>
          <w:b/>
          <w:bCs/>
        </w:rPr>
        <w:t>格式說明</w:t>
      </w:r>
      <w:r>
        <w:rPr>
          <w:rFonts w:eastAsiaTheme="minorEastAsia" w:hint="eastAsia"/>
          <w:b/>
          <w:bCs/>
        </w:rPr>
        <w:t>（回傳字串為</w:t>
      </w:r>
      <w:r>
        <w:rPr>
          <w:rFonts w:eastAsiaTheme="minorEastAsia" w:hint="eastAsia"/>
          <w:b/>
          <w:bCs/>
        </w:rPr>
        <w:t>Xml</w:t>
      </w:r>
      <w:r>
        <w:rPr>
          <w:rFonts w:eastAsiaTheme="minorEastAsia" w:hint="eastAsia"/>
          <w:b/>
          <w:bCs/>
        </w:rPr>
        <w:t>格式）</w:t>
      </w:r>
      <w:r w:rsidRPr="00024D99">
        <w:rPr>
          <w:rFonts w:ascii="新細明體" w:eastAsia="新細明體" w:hAnsi="新細明體" w:hint="eastAsia"/>
          <w:b/>
          <w:bCs/>
          <w:kern w:val="0"/>
        </w:rPr>
        <w:t xml:space="preserve">         </w:t>
      </w:r>
      <w:r w:rsidRPr="00024D99">
        <w:rPr>
          <w:rFonts w:ascii="新細明體" w:eastAsia="新細明體" w:hAnsi="新細明體" w:hint="eastAsia"/>
          <w:b/>
        </w:rPr>
        <w:t xml:space="preserve">                                     </w:t>
      </w:r>
    </w:p>
    <w:p w14:paraId="4F6708CA" w14:textId="77777777" w:rsidR="00986D10" w:rsidRDefault="00986D10" w:rsidP="00986D10">
      <w:pPr>
        <w:rPr>
          <w:rFonts w:ascii="新細明體" w:eastAsiaTheme="minorEastAsia" w:hAnsi="新細明體"/>
          <w:szCs w:val="24"/>
        </w:rPr>
      </w:pPr>
      <w:r>
        <w:rPr>
          <w:rFonts w:eastAsiaTheme="minorEastAsia" w:hint="eastAsia"/>
        </w:rPr>
        <w:t>正規化字串２為多個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標籤欄位組成的字串，</w:t>
      </w:r>
      <w:r w:rsidR="009357BA">
        <w:rPr>
          <w:rFonts w:eastAsiaTheme="minorEastAsia" w:hint="eastAsia"/>
        </w:rPr>
        <w:t>外層以</w:t>
      </w:r>
      <w:r w:rsidR="009357BA" w:rsidRPr="009357BA">
        <w:rPr>
          <w:rFonts w:eastAsiaTheme="minorEastAsia" w:hint="eastAsia"/>
          <w:b/>
          <w:color w:val="0070C0"/>
        </w:rPr>
        <w:t>正規化結果</w:t>
      </w:r>
      <w:r w:rsidR="009357BA">
        <w:rPr>
          <w:rFonts w:eastAsiaTheme="minorEastAsia" w:hint="eastAsia"/>
        </w:rPr>
        <w:t>標籤封裝。</w:t>
      </w:r>
      <w:r w:rsidR="007A1B68">
        <w:rPr>
          <w:rFonts w:eastAsiaTheme="minorEastAsia" w:hint="eastAsia"/>
        </w:rPr>
        <w:t>各欄位標籤及說明分述如下</w:t>
      </w:r>
      <w:r>
        <w:rPr>
          <w:rFonts w:ascii="新細明體" w:eastAsiaTheme="minorEastAsia" w:hAnsi="新細明體" w:hint="eastAsia"/>
          <w:szCs w:val="24"/>
        </w:rPr>
        <w:t>：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1044"/>
        <w:gridCol w:w="2977"/>
        <w:gridCol w:w="1842"/>
        <w:gridCol w:w="3119"/>
      </w:tblGrid>
      <w:tr w:rsidR="00986D10" w:rsidRPr="00610B93" w14:paraId="7CC6EA65" w14:textId="77777777" w:rsidTr="00986D10">
        <w:tc>
          <w:tcPr>
            <w:tcW w:w="1044" w:type="dxa"/>
            <w:vAlign w:val="center"/>
          </w:tcPr>
          <w:p w14:paraId="3EC90845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</w:rPr>
            </w:pPr>
            <w:r w:rsidRPr="00610B93">
              <w:rPr>
                <w:rFonts w:ascii="細明體" w:eastAsia="細明體" w:hAnsi="細明體" w:cs="Arial"/>
              </w:rPr>
              <w:t>欄位</w:t>
            </w:r>
            <w:r w:rsidRPr="00610B93">
              <w:rPr>
                <w:rFonts w:ascii="細明體" w:eastAsia="細明體" w:hAnsi="細明體" w:cs="Arial" w:hint="eastAsia"/>
              </w:rPr>
              <w:t>序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414F2592" w14:textId="77777777" w:rsidR="00986D10" w:rsidRPr="00610B93" w:rsidRDefault="00986D10" w:rsidP="00986D10">
            <w:pPr>
              <w:pStyle w:val="22"/>
              <w:ind w:leftChars="13" w:left="31" w:firstLineChars="13" w:firstLine="31"/>
              <w:jc w:val="center"/>
              <w:rPr>
                <w:rFonts w:ascii="細明體" w:eastAsia="細明體" w:hAnsi="細明體" w:cs="Arial"/>
              </w:rPr>
            </w:pPr>
            <w:r w:rsidRPr="00610B93">
              <w:rPr>
                <w:rFonts w:ascii="細明體" w:eastAsia="細明體" w:hAnsi="細明體" w:cs="Arial" w:hint="eastAsia"/>
              </w:rPr>
              <w:t>欄位</w:t>
            </w:r>
            <w:r w:rsidR="007A1B68" w:rsidRPr="00610B93">
              <w:rPr>
                <w:rFonts w:ascii="細明體" w:eastAsia="細明體" w:hAnsi="細明體" w:cs="Arial" w:hint="eastAsia"/>
              </w:rPr>
              <w:t>標籤／</w:t>
            </w:r>
            <w:r w:rsidRPr="00610B93">
              <w:rPr>
                <w:rFonts w:ascii="細明體" w:eastAsia="細明體" w:hAnsi="細明體" w:cs="Arial" w:hint="eastAsia"/>
              </w:rPr>
              <w:t>內容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1461181A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</w:rPr>
            </w:pPr>
            <w:r w:rsidRPr="00610B93">
              <w:rPr>
                <w:rFonts w:ascii="細明體" w:eastAsia="細明體" w:hAnsi="細明體" w:cs="Arial"/>
              </w:rPr>
              <w:t>欄位</w:t>
            </w:r>
            <w:r w:rsidRPr="00610B93">
              <w:rPr>
                <w:rFonts w:ascii="細明體" w:eastAsia="細明體" w:hAnsi="細明體" w:cs="Arial" w:hint="eastAsia"/>
              </w:rPr>
              <w:t>序</w:t>
            </w:r>
          </w:p>
        </w:tc>
        <w:tc>
          <w:tcPr>
            <w:tcW w:w="3119" w:type="dxa"/>
            <w:vAlign w:val="center"/>
          </w:tcPr>
          <w:p w14:paraId="6BE64A8D" w14:textId="77777777" w:rsidR="00986D10" w:rsidRPr="00610B93" w:rsidRDefault="00986D10" w:rsidP="00986D10">
            <w:pPr>
              <w:pStyle w:val="22"/>
              <w:ind w:leftChars="13" w:left="31" w:firstLineChars="13" w:firstLine="31"/>
              <w:jc w:val="center"/>
              <w:rPr>
                <w:rFonts w:ascii="細明體" w:eastAsia="細明體" w:hAnsi="細明體" w:cs="Arial"/>
              </w:rPr>
            </w:pPr>
            <w:r w:rsidRPr="00610B93">
              <w:rPr>
                <w:rFonts w:ascii="細明體" w:eastAsia="細明體" w:hAnsi="細明體" w:cs="Arial" w:hint="eastAsia"/>
              </w:rPr>
              <w:t>欄位</w:t>
            </w:r>
            <w:r w:rsidR="007A1B68" w:rsidRPr="00610B93">
              <w:rPr>
                <w:rFonts w:ascii="細明體" w:eastAsia="細明體" w:hAnsi="細明體" w:cs="Arial" w:hint="eastAsia"/>
              </w:rPr>
              <w:t>標籤／</w:t>
            </w:r>
            <w:r w:rsidRPr="00610B93">
              <w:rPr>
                <w:rFonts w:ascii="細明體" w:eastAsia="細明體" w:hAnsi="細明體" w:cs="Arial" w:hint="eastAsia"/>
              </w:rPr>
              <w:t>內容</w:t>
            </w:r>
          </w:p>
        </w:tc>
      </w:tr>
      <w:tr w:rsidR="00986D10" w:rsidRPr="00610B93" w14:paraId="0BFC73A1" w14:textId="77777777" w:rsidTr="00986D10">
        <w:tc>
          <w:tcPr>
            <w:tcW w:w="1044" w:type="dxa"/>
            <w:vAlign w:val="center"/>
          </w:tcPr>
          <w:p w14:paraId="761B2989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0B156EEC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郵遞區號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504D1AD7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119" w:type="dxa"/>
            <w:vAlign w:val="center"/>
          </w:tcPr>
          <w:p w14:paraId="390B9268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樓</w:t>
            </w:r>
          </w:p>
        </w:tc>
      </w:tr>
      <w:tr w:rsidR="00986D10" w:rsidRPr="00610B93" w14:paraId="36CCD295" w14:textId="77777777" w:rsidTr="00986D10">
        <w:tc>
          <w:tcPr>
            <w:tcW w:w="1044" w:type="dxa"/>
            <w:vAlign w:val="center"/>
          </w:tcPr>
          <w:p w14:paraId="6EECA4C7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077A5677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縣市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7B53C38E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3119" w:type="dxa"/>
            <w:vAlign w:val="center"/>
          </w:tcPr>
          <w:p w14:paraId="578224DB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其它</w:t>
            </w:r>
          </w:p>
        </w:tc>
      </w:tr>
      <w:tr w:rsidR="00986D10" w:rsidRPr="00610B93" w14:paraId="590EF67B" w14:textId="77777777" w:rsidTr="00986D10">
        <w:tc>
          <w:tcPr>
            <w:tcW w:w="1044" w:type="dxa"/>
            <w:vAlign w:val="center"/>
          </w:tcPr>
          <w:p w14:paraId="6AB75C9E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176905F9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鄉鎮區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3316DC80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119" w:type="dxa"/>
            <w:vAlign w:val="center"/>
          </w:tcPr>
          <w:p w14:paraId="0F15F970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錯誤說明（＊附錄２）</w:t>
            </w:r>
          </w:p>
        </w:tc>
      </w:tr>
      <w:tr w:rsidR="00986D10" w:rsidRPr="00610B93" w14:paraId="72349F3E" w14:textId="77777777" w:rsidTr="00986D10">
        <w:tc>
          <w:tcPr>
            <w:tcW w:w="1044" w:type="dxa"/>
            <w:vAlign w:val="center"/>
          </w:tcPr>
          <w:p w14:paraId="2E12C0C0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20794717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里鄰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67A8FFD1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3119" w:type="dxa"/>
            <w:vAlign w:val="center"/>
          </w:tcPr>
          <w:p w14:paraId="596AD32F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錯誤碼（＊附錄２）</w:t>
            </w:r>
          </w:p>
        </w:tc>
      </w:tr>
      <w:tr w:rsidR="00986D10" w:rsidRPr="00610B93" w14:paraId="28DCC280" w14:textId="77777777" w:rsidTr="00986D10">
        <w:tc>
          <w:tcPr>
            <w:tcW w:w="1044" w:type="dxa"/>
            <w:vAlign w:val="center"/>
          </w:tcPr>
          <w:p w14:paraId="67CE0050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64EEE164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街路</w:t>
            </w:r>
            <w:r w:rsidRPr="00610B93">
              <w:rPr>
                <w:rFonts w:ascii="細明體" w:eastAsia="細明體" w:hAnsi="細明體" w:hint="eastAsia"/>
              </w:rPr>
              <w:t>名稱</w:t>
            </w:r>
            <w:r w:rsidRPr="00610B93">
              <w:rPr>
                <w:rFonts w:ascii="細明體" w:eastAsia="細明體" w:hAnsi="細明體"/>
              </w:rPr>
              <w:t>/郵局名稱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3B499B7C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3119" w:type="dxa"/>
            <w:vAlign w:val="center"/>
          </w:tcPr>
          <w:p w14:paraId="11DEBBF1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是否為郵箱</w:t>
            </w:r>
          </w:p>
        </w:tc>
      </w:tr>
      <w:tr w:rsidR="00986D10" w:rsidRPr="00610B93" w14:paraId="6FAF7F65" w14:textId="77777777" w:rsidTr="00986D10">
        <w:tc>
          <w:tcPr>
            <w:tcW w:w="1044" w:type="dxa"/>
            <w:vAlign w:val="center"/>
          </w:tcPr>
          <w:p w14:paraId="381E79F3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043923C4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鄰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1F1DCA6E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119" w:type="dxa"/>
            <w:vAlign w:val="center"/>
          </w:tcPr>
          <w:p w14:paraId="54EBA897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完整地址</w:t>
            </w:r>
          </w:p>
        </w:tc>
      </w:tr>
      <w:tr w:rsidR="00986D10" w:rsidRPr="00610B93" w14:paraId="42D3CC51" w14:textId="77777777" w:rsidTr="00986D10">
        <w:tc>
          <w:tcPr>
            <w:tcW w:w="1044" w:type="dxa"/>
            <w:vAlign w:val="center"/>
          </w:tcPr>
          <w:p w14:paraId="3AB73E07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22D36198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巷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2253CFE6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3119" w:type="dxa"/>
            <w:vAlign w:val="center"/>
          </w:tcPr>
          <w:p w14:paraId="045B6F91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  <w:color w:val="FF0000"/>
              </w:rPr>
            </w:pPr>
            <w:r w:rsidRPr="00610B93">
              <w:rPr>
                <w:rFonts w:ascii="細明體" w:eastAsia="細明體" w:hAnsi="細明體"/>
                <w:color w:val="FF0000"/>
              </w:rPr>
              <w:t>建議地址</w:t>
            </w:r>
          </w:p>
        </w:tc>
      </w:tr>
      <w:tr w:rsidR="00986D10" w:rsidRPr="00610B93" w14:paraId="10455B2C" w14:textId="77777777" w:rsidTr="00986D10">
        <w:tc>
          <w:tcPr>
            <w:tcW w:w="1044" w:type="dxa"/>
            <w:vAlign w:val="center"/>
          </w:tcPr>
          <w:p w14:paraId="52521392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31C5A134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弄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05C62794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3119" w:type="dxa"/>
            <w:vAlign w:val="center"/>
          </w:tcPr>
          <w:p w14:paraId="1DE90A85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  <w:color w:val="FF0000"/>
              </w:rPr>
            </w:pPr>
            <w:r w:rsidRPr="00610B93">
              <w:rPr>
                <w:rFonts w:ascii="細明體" w:eastAsia="細明體" w:hAnsi="細明體" w:hint="eastAsia"/>
                <w:color w:val="FF0000"/>
              </w:rPr>
              <w:t>緯度（＊註）</w:t>
            </w:r>
          </w:p>
        </w:tc>
      </w:tr>
      <w:tr w:rsidR="00986D10" w:rsidRPr="00610B93" w14:paraId="26E056C0" w14:textId="77777777" w:rsidTr="00986D10">
        <w:tc>
          <w:tcPr>
            <w:tcW w:w="1044" w:type="dxa"/>
            <w:vAlign w:val="center"/>
          </w:tcPr>
          <w:p w14:paraId="4FC76C11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3089B426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衖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2DD0E5D4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3119" w:type="dxa"/>
            <w:vAlign w:val="center"/>
          </w:tcPr>
          <w:p w14:paraId="420DCF8E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  <w:color w:val="FF0000"/>
              </w:rPr>
            </w:pPr>
            <w:r w:rsidRPr="00610B93">
              <w:rPr>
                <w:rFonts w:ascii="細明體" w:eastAsia="細明體" w:hAnsi="細明體" w:hint="eastAsia"/>
                <w:color w:val="FF0000"/>
              </w:rPr>
              <w:t>經度（＊註）</w:t>
            </w:r>
          </w:p>
        </w:tc>
      </w:tr>
      <w:tr w:rsidR="00986D10" w:rsidRPr="00610B93" w14:paraId="6C8523F5" w14:textId="77777777" w:rsidTr="00986D10">
        <w:tc>
          <w:tcPr>
            <w:tcW w:w="1044" w:type="dxa"/>
            <w:vAlign w:val="center"/>
          </w:tcPr>
          <w:p w14:paraId="076CC744" w14:textId="77777777" w:rsidR="00986D10" w:rsidRPr="00610B93" w:rsidRDefault="00986D10" w:rsidP="00986D10">
            <w:pPr>
              <w:pStyle w:val="22"/>
              <w:jc w:val="center"/>
              <w:rPr>
                <w:rFonts w:ascii="細明體" w:eastAsia="細明體" w:hAnsi="細明體" w:cs="Arial"/>
                <w:color w:val="000000" w:themeColor="text1"/>
                <w:sz w:val="20"/>
                <w:szCs w:val="20"/>
              </w:rPr>
            </w:pPr>
            <w:r w:rsidRPr="00610B93">
              <w:rPr>
                <w:rFonts w:ascii="細明體" w:eastAsia="細明體" w:hAnsi="細明體" w:cs="Arial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14:paraId="73252210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</w:rPr>
            </w:pPr>
            <w:r w:rsidRPr="00610B93">
              <w:rPr>
                <w:rFonts w:ascii="細明體" w:eastAsia="細明體" w:hAnsi="細明體"/>
              </w:rPr>
              <w:t>號</w:t>
            </w:r>
          </w:p>
        </w:tc>
        <w:tc>
          <w:tcPr>
            <w:tcW w:w="1842" w:type="dxa"/>
            <w:tcBorders>
              <w:left w:val="double" w:sz="4" w:space="0" w:color="auto"/>
            </w:tcBorders>
            <w:vAlign w:val="center"/>
          </w:tcPr>
          <w:p w14:paraId="7298C003" w14:textId="77777777" w:rsidR="00986D10" w:rsidRPr="00610B93" w:rsidRDefault="00986D10" w:rsidP="00986D10">
            <w:pPr>
              <w:ind w:left="0"/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690B2B33" w14:textId="77777777" w:rsidR="00986D10" w:rsidRPr="00610B93" w:rsidRDefault="00986D10" w:rsidP="00986D10">
            <w:pPr>
              <w:jc w:val="center"/>
              <w:rPr>
                <w:rFonts w:ascii="細明體" w:eastAsia="細明體" w:hAnsi="細明體"/>
              </w:rPr>
            </w:pPr>
          </w:p>
        </w:tc>
      </w:tr>
    </w:tbl>
    <w:p w14:paraId="4AC16570" w14:textId="77777777" w:rsidR="00986D10" w:rsidRPr="0065549A" w:rsidRDefault="00986D10" w:rsidP="00986D10">
      <w:pPr>
        <w:ind w:left="0"/>
        <w:rPr>
          <w:rFonts w:eastAsiaTheme="minorEastAsia"/>
          <w:bCs/>
          <w:color w:val="FF0000"/>
        </w:rPr>
      </w:pPr>
      <w:r w:rsidRPr="0065549A">
        <w:rPr>
          <w:rFonts w:eastAsiaTheme="minorEastAsia" w:hint="eastAsia"/>
          <w:bCs/>
          <w:color w:val="FF0000"/>
        </w:rPr>
        <w:t>註：經緯度非屬本專案功能，欄位回傳值無意義</w:t>
      </w:r>
    </w:p>
    <w:p w14:paraId="785D6834" w14:textId="77777777" w:rsidR="00986D10" w:rsidRDefault="00986D10" w:rsidP="00986D10">
      <w:pPr>
        <w:ind w:left="0"/>
        <w:rPr>
          <w:rFonts w:eastAsiaTheme="minorEastAsia"/>
          <w:b/>
          <w:bCs/>
        </w:rPr>
      </w:pPr>
    </w:p>
    <w:p w14:paraId="32739006" w14:textId="77777777" w:rsidR="00986D10" w:rsidRPr="00986D10" w:rsidRDefault="00986D10" w:rsidP="0097655F">
      <w:pPr>
        <w:ind w:left="0"/>
        <w:rPr>
          <w:rFonts w:eastAsiaTheme="minorEastAsia"/>
          <w:b/>
          <w:bCs/>
        </w:rPr>
      </w:pPr>
    </w:p>
    <w:p w14:paraId="1668F6D8" w14:textId="77777777" w:rsidR="0097655F" w:rsidRPr="00746AAB" w:rsidRDefault="00024D99" w:rsidP="00024D99">
      <w:pPr>
        <w:pStyle w:val="1"/>
        <w:numPr>
          <w:ilvl w:val="0"/>
          <w:numId w:val="0"/>
        </w:numPr>
        <w:rPr>
          <w:rFonts w:ascii="新細明體" w:hAnsi="新細明體" w:cs="新細明體"/>
          <w:kern w:val="0"/>
        </w:rPr>
      </w:pPr>
      <w:bookmarkStart w:id="16" w:name="_Toc95226074"/>
      <w:r w:rsidRPr="00024D99">
        <w:rPr>
          <w:rFonts w:ascii="新細明體" w:eastAsia="新細明體" w:hAnsi="新細明體" w:hint="eastAsia"/>
          <w:b/>
          <w:bCs/>
          <w:kern w:val="0"/>
        </w:rPr>
        <w:t>附錄</w:t>
      </w:r>
      <w:r>
        <w:rPr>
          <w:rFonts w:ascii="新細明體" w:eastAsia="新細明體" w:hAnsi="新細明體" w:hint="eastAsia"/>
          <w:b/>
          <w:bCs/>
          <w:kern w:val="0"/>
        </w:rPr>
        <w:t>２</w:t>
      </w:r>
      <w:r w:rsidRPr="00024D99">
        <w:rPr>
          <w:rFonts w:ascii="新細明體" w:eastAsia="新細明體" w:hAnsi="新細明體" w:hint="eastAsia"/>
          <w:b/>
          <w:bCs/>
          <w:kern w:val="0"/>
        </w:rPr>
        <w:t xml:space="preserve">  </w:t>
      </w:r>
      <w:r w:rsidR="0097655F" w:rsidRPr="00746AAB">
        <w:rPr>
          <w:rFonts w:eastAsiaTheme="minorEastAsia" w:hint="eastAsia"/>
          <w:b/>
          <w:bCs/>
        </w:rPr>
        <w:t>錯</w:t>
      </w:r>
      <w:r w:rsidR="0097655F" w:rsidRPr="00746AAB">
        <w:rPr>
          <w:rFonts w:ascii="新細明體" w:hAnsi="新細明體" w:cs="新細明體"/>
          <w:b/>
          <w:kern w:val="0"/>
        </w:rPr>
        <w:t>誤碼對照表</w:t>
      </w:r>
      <w:bookmarkEnd w:id="16"/>
    </w:p>
    <w:tbl>
      <w:tblPr>
        <w:tblW w:w="808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7"/>
        <w:gridCol w:w="6664"/>
      </w:tblGrid>
      <w:tr w:rsidR="0097655F" w:rsidRPr="003C3ED1" w14:paraId="76B42F91" w14:textId="77777777" w:rsidTr="004202BB">
        <w:trPr>
          <w:trHeight w:val="32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noWrap/>
            <w:vAlign w:val="center"/>
          </w:tcPr>
          <w:p w14:paraId="53D28CF1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錯誤碼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4F75D689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錯誤說明</w:t>
            </w:r>
          </w:p>
        </w:tc>
      </w:tr>
      <w:tr w:rsidR="0097655F" w:rsidRPr="003C3ED1" w14:paraId="7C7954C7" w14:textId="77777777" w:rsidTr="004202BB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991B9CB" w14:textId="1C96C795" w:rsidR="0097655F" w:rsidRPr="003C3ED1" w:rsidRDefault="008A6E55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>
              <w:rPr>
                <w:rFonts w:ascii="新細明體" w:hAnsi="新細明體" w:cs="新細明體"/>
                <w:color w:val="000000"/>
                <w:kern w:val="0"/>
                <w:sz w:val="20"/>
              </w:rPr>
              <w:t>400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1A524" w14:textId="587BB9C1" w:rsidR="0097655F" w:rsidRPr="003C3ED1" w:rsidRDefault="008A6E55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資料庫中不存在此客戶</w:t>
            </w:r>
            <w:r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I</w:t>
            </w:r>
            <w:r>
              <w:rPr>
                <w:rFonts w:ascii="新細明體" w:hAnsi="新細明體" w:cs="新細明體"/>
                <w:color w:val="000000"/>
                <w:kern w:val="0"/>
                <w:sz w:val="20"/>
              </w:rPr>
              <w:t>D</w:t>
            </w:r>
            <w:r w:rsidR="00E94DF8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或請求格式有誤</w:t>
            </w:r>
          </w:p>
        </w:tc>
      </w:tr>
      <w:tr w:rsidR="0097655F" w:rsidRPr="003C3ED1" w14:paraId="4B5BA6B1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5B65C6A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Err02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42DBE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街路名稱不在所輸入的縣市中</w:t>
            </w:r>
          </w:p>
        </w:tc>
      </w:tr>
      <w:tr w:rsidR="0097655F" w:rsidRPr="003C3ED1" w14:paraId="0CD1A0EE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616B7E2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Err03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91BF1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巷弄號在資料庫中沒有合適資料</w:t>
            </w:r>
          </w:p>
        </w:tc>
      </w:tr>
      <w:tr w:rsidR="0097655F" w:rsidRPr="003C3ED1" w14:paraId="3E5CD25B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1177CAA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Err04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65F8F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地址字串中出現二個</w:t>
            </w: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[</w:t>
            </w: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號</w:t>
            </w: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]</w:t>
            </w:r>
          </w:p>
        </w:tc>
      </w:tr>
      <w:tr w:rsidR="0097655F" w:rsidRPr="003C3ED1" w14:paraId="7604A606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9FECBFF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Err05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4AE70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地址字串中無法分析出街路名稱</w:t>
            </w:r>
          </w:p>
        </w:tc>
      </w:tr>
      <w:tr w:rsidR="0097655F" w:rsidRPr="003C3ED1" w14:paraId="09C8C593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B621BE2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Err06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46F8F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地址字串中出現二個</w:t>
            </w: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[</w:t>
            </w: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巷</w:t>
            </w: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]</w:t>
            </w:r>
          </w:p>
        </w:tc>
      </w:tr>
      <w:tr w:rsidR="0097655F" w:rsidRPr="003C3ED1" w14:paraId="0447C943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6505F5B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Err07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726CA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地址字串中出現二個</w:t>
            </w: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[</w:t>
            </w: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弄</w:t>
            </w: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]</w:t>
            </w:r>
          </w:p>
        </w:tc>
      </w:tr>
      <w:tr w:rsidR="0097655F" w:rsidRPr="00977529" w14:paraId="1FCE0463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100B374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Err08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1581D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eastAsia="新細明體" w:hAnsi="新細明體" w:cs="新細明體" w:hint="eastAsia"/>
                <w:sz w:val="20"/>
              </w:rPr>
              <w:t>舊制縣轄市街路已變更或移除</w:t>
            </w:r>
          </w:p>
        </w:tc>
      </w:tr>
      <w:tr w:rsidR="0097655F" w:rsidRPr="00977529" w14:paraId="6B4C38AC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D8B181E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Err09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8FBAF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eastAsia="新細明體" w:hAnsi="新細明體" w:cs="新細明體" w:hint="eastAsia"/>
                <w:kern w:val="0"/>
                <w:sz w:val="20"/>
              </w:rPr>
              <w:t>查無合適郵政信箱</w:t>
            </w:r>
          </w:p>
        </w:tc>
      </w:tr>
      <w:tr w:rsidR="0097655F" w:rsidRPr="00977529" w14:paraId="0B2A9D50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626FEFD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Err10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12E51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eastAsia="新細明體" w:hAnsi="新細明體" w:cs="新細明體" w:hint="eastAsia"/>
                <w:kern w:val="0"/>
                <w:sz w:val="20"/>
              </w:rPr>
              <w:t>無法確定街路所屬行政區</w:t>
            </w:r>
          </w:p>
        </w:tc>
      </w:tr>
      <w:tr w:rsidR="0097655F" w:rsidRPr="00977529" w14:paraId="167D4CB5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CE1CF44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Err11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95ACC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eastAsia="新細明體" w:hAnsi="新細明體" w:cs="新細明體" w:hint="eastAsia"/>
                <w:kern w:val="0"/>
                <w:sz w:val="20"/>
              </w:rPr>
              <w:t>縣市或行政區發生異動</w:t>
            </w:r>
          </w:p>
        </w:tc>
      </w:tr>
      <w:tr w:rsidR="0097655F" w:rsidRPr="00977529" w14:paraId="119791C4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FF47453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Err12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7350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eastAsia="新細明體" w:hAnsi="新細明體" w:cs="新細明體" w:hint="eastAsia"/>
                <w:kern w:val="0"/>
                <w:sz w:val="20"/>
              </w:rPr>
              <w:t>地址字串解析不出巷弄號</w:t>
            </w:r>
          </w:p>
        </w:tc>
      </w:tr>
      <w:tr w:rsidR="0097655F" w:rsidRPr="00977529" w14:paraId="049A0858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BFCD89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Err13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D0FF6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eastAsia="新細明體" w:hAnsi="新細明體" w:cs="新細明體" w:hint="eastAsia"/>
                <w:kern w:val="0"/>
                <w:sz w:val="20"/>
              </w:rPr>
              <w:t>地址字串中含有無法判定的符號</w:t>
            </w:r>
          </w:p>
        </w:tc>
      </w:tr>
      <w:tr w:rsidR="0097655F" w:rsidRPr="00977529" w14:paraId="511ADAFC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43EBF62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Err14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0DAE9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eastAsia="新細明體" w:hAnsi="新細明體" w:cs="新細明體" w:hint="eastAsia"/>
                <w:kern w:val="0"/>
                <w:sz w:val="20"/>
              </w:rPr>
              <w:t>地址字串中沒有</w:t>
            </w: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[</w:t>
            </w:r>
            <w:r w:rsidRPr="00977529">
              <w:rPr>
                <w:rFonts w:ascii="新細明體" w:eastAsia="新細明體" w:hAnsi="新細明體" w:cs="新細明體" w:hint="eastAsia"/>
                <w:kern w:val="0"/>
                <w:sz w:val="20"/>
              </w:rPr>
              <w:t>號</w:t>
            </w: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]</w:t>
            </w:r>
          </w:p>
        </w:tc>
      </w:tr>
      <w:tr w:rsidR="0097655F" w:rsidRPr="00977529" w14:paraId="3A11F19C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E4FD42F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Err15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BD25D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eastAsia="新細明體" w:hAnsi="新細明體" w:cs="新細明體" w:hint="eastAsia"/>
                <w:sz w:val="20"/>
              </w:rPr>
              <w:t>地址字串中出現</w:t>
            </w:r>
            <w:r w:rsidRPr="00977529">
              <w:rPr>
                <w:sz w:val="20"/>
              </w:rPr>
              <w:t>[</w:t>
            </w:r>
            <w:r w:rsidRPr="00977529">
              <w:rPr>
                <w:rFonts w:ascii="新細明體" w:eastAsia="新細明體" w:hAnsi="新細明體" w:cs="新細明體" w:hint="eastAsia"/>
                <w:sz w:val="20"/>
              </w:rPr>
              <w:t>市市</w:t>
            </w:r>
            <w:r w:rsidRPr="00977529">
              <w:rPr>
                <w:sz w:val="20"/>
              </w:rPr>
              <w:t>]</w:t>
            </w:r>
          </w:p>
        </w:tc>
      </w:tr>
      <w:tr w:rsidR="0097655F" w:rsidRPr="00977529" w14:paraId="6B6661AB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D6EAD82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Err16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34B22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eastAsia="新細明體" w:hAnsi="新細明體" w:cs="新細明體" w:hint="eastAsia"/>
                <w:kern w:val="0"/>
                <w:sz w:val="20"/>
              </w:rPr>
              <w:t>地址字串中出現</w:t>
            </w: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[</w:t>
            </w:r>
            <w:r w:rsidRPr="00977529">
              <w:rPr>
                <w:rFonts w:ascii="新細明體" w:eastAsia="新細明體" w:hAnsi="新細明體" w:cs="新細明體" w:hint="eastAsia"/>
                <w:kern w:val="0"/>
                <w:sz w:val="20"/>
              </w:rPr>
              <w:t>市縣</w:t>
            </w: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]</w:t>
            </w:r>
          </w:p>
        </w:tc>
      </w:tr>
      <w:tr w:rsidR="0097655F" w:rsidRPr="00977529" w14:paraId="4F6BE066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1BDC2F3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Err17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CB86B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eastAsia="新細明體" w:hAnsi="新細明體" w:cs="新細明體" w:hint="eastAsia"/>
                <w:kern w:val="0"/>
                <w:sz w:val="20"/>
              </w:rPr>
              <w:t>地址字串中出現</w:t>
            </w: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[</w:t>
            </w:r>
            <w:r w:rsidRPr="00977529">
              <w:rPr>
                <w:rFonts w:ascii="新細明體" w:eastAsia="新細明體" w:hAnsi="新細明體" w:cs="新細明體" w:hint="eastAsia"/>
                <w:kern w:val="0"/>
                <w:sz w:val="20"/>
              </w:rPr>
              <w:t>縣縣</w:t>
            </w: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]</w:t>
            </w:r>
          </w:p>
        </w:tc>
      </w:tr>
      <w:tr w:rsidR="0097655F" w:rsidRPr="00977529" w14:paraId="50A67B14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88C88E3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Err18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C5284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eastAsia="新細明體" w:hAnsi="新細明體" w:cs="新細明體" w:hint="eastAsia"/>
                <w:kern w:val="0"/>
                <w:sz w:val="20"/>
              </w:rPr>
              <w:t>地址字串中出現</w:t>
            </w: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[</w:t>
            </w:r>
            <w:r w:rsidRPr="00977529">
              <w:rPr>
                <w:rFonts w:ascii="新細明體" w:eastAsia="新細明體" w:hAnsi="新細明體" w:cs="新細明體" w:hint="eastAsia"/>
                <w:kern w:val="0"/>
                <w:sz w:val="20"/>
              </w:rPr>
              <w:t>縣市</w:t>
            </w: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]</w:t>
            </w:r>
          </w:p>
        </w:tc>
      </w:tr>
      <w:tr w:rsidR="0097655F" w:rsidRPr="00977529" w14:paraId="6AC4D7ED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DCC820A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Err19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56FF5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eastAsia="新細明體" w:hAnsi="新細明體" w:cs="新細明體" w:hint="eastAsia"/>
                <w:sz w:val="20"/>
              </w:rPr>
              <w:t>地址字串中出現二個</w:t>
            </w:r>
            <w:r w:rsidRPr="00977529">
              <w:rPr>
                <w:sz w:val="20"/>
              </w:rPr>
              <w:t>[</w:t>
            </w:r>
            <w:r w:rsidRPr="00977529">
              <w:rPr>
                <w:rFonts w:ascii="新細明體" w:eastAsia="新細明體" w:hAnsi="新細明體" w:cs="新細明體" w:hint="eastAsia"/>
                <w:sz w:val="20"/>
              </w:rPr>
              <w:t>市</w:t>
            </w:r>
            <w:r w:rsidRPr="00977529">
              <w:rPr>
                <w:sz w:val="20"/>
              </w:rPr>
              <w:t>]</w:t>
            </w:r>
          </w:p>
        </w:tc>
      </w:tr>
      <w:tr w:rsidR="0097655F" w:rsidRPr="00977529" w14:paraId="1CAB7E74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C9C9BB5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Err20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E24ED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eastAsia="新細明體" w:hAnsi="新細明體" w:cs="新細明體" w:hint="eastAsia"/>
                <w:kern w:val="0"/>
                <w:sz w:val="20"/>
              </w:rPr>
              <w:t>地址字串中出現二個</w:t>
            </w: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[</w:t>
            </w:r>
            <w:r w:rsidRPr="00977529">
              <w:rPr>
                <w:rFonts w:ascii="新細明體" w:eastAsia="新細明體" w:hAnsi="新細明體" w:cs="新細明體" w:hint="eastAsia"/>
                <w:kern w:val="0"/>
                <w:sz w:val="20"/>
              </w:rPr>
              <w:t>縣</w:t>
            </w: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]</w:t>
            </w:r>
          </w:p>
        </w:tc>
      </w:tr>
      <w:tr w:rsidR="0097655F" w:rsidRPr="00977529" w14:paraId="26224727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A1EE042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Err21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E460E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eastAsia="新細明體" w:hAnsi="新細明體" w:cs="新細明體" w:hint="eastAsia"/>
                <w:sz w:val="20"/>
              </w:rPr>
              <w:t>地址字串中出現二個</w:t>
            </w:r>
            <w:r w:rsidRPr="00977529">
              <w:rPr>
                <w:sz w:val="20"/>
              </w:rPr>
              <w:t>[</w:t>
            </w:r>
            <w:r w:rsidRPr="00977529">
              <w:rPr>
                <w:rFonts w:ascii="新細明體" w:eastAsia="新細明體" w:hAnsi="新細明體" w:cs="新細明體" w:hint="eastAsia"/>
                <w:sz w:val="20"/>
              </w:rPr>
              <w:t>村</w:t>
            </w:r>
            <w:r w:rsidRPr="00977529">
              <w:rPr>
                <w:sz w:val="20"/>
              </w:rPr>
              <w:t>]</w:t>
            </w:r>
          </w:p>
        </w:tc>
      </w:tr>
      <w:tr w:rsidR="0097655F" w:rsidRPr="00510000" w14:paraId="015D827B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C106243" w14:textId="77777777" w:rsidR="0097655F" w:rsidRPr="00510000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510000">
              <w:rPr>
                <w:rFonts w:ascii="新細明體" w:hAnsi="新細明體" w:cs="新細明體" w:hint="eastAsia"/>
                <w:kern w:val="0"/>
                <w:sz w:val="20"/>
              </w:rPr>
              <w:t>Err22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65591" w14:textId="77777777" w:rsidR="0097655F" w:rsidRPr="00510000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510000">
              <w:rPr>
                <w:rFonts w:ascii="新細明體" w:eastAsia="新細明體" w:hAnsi="新細明體" w:cs="新細明體" w:hint="eastAsia"/>
                <w:kern w:val="0"/>
                <w:sz w:val="20"/>
              </w:rPr>
              <w:t>縣市或街路前後有多餘的字元</w:t>
            </w:r>
          </w:p>
        </w:tc>
      </w:tr>
      <w:tr w:rsidR="0097655F" w:rsidRPr="00977529" w14:paraId="272DE5CC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B636440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Err23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9D49A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細明體" w:eastAsia="細明體" w:hint="eastAsia"/>
                <w:noProof/>
                <w:kern w:val="0"/>
                <w:sz w:val="20"/>
              </w:rPr>
              <w:t>在字串中發現過多行政區</w:t>
            </w:r>
          </w:p>
        </w:tc>
      </w:tr>
      <w:tr w:rsidR="0097655F" w:rsidRPr="00977529" w14:paraId="23F0DC16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6D59263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Err24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D9A2F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eastAsia="新細明體" w:hAnsi="新細明體" w:cs="新細明體" w:hint="eastAsia"/>
                <w:kern w:val="0"/>
                <w:sz w:val="20"/>
              </w:rPr>
              <w:t>無法判別縣市鄉鎮區</w:t>
            </w:r>
          </w:p>
        </w:tc>
      </w:tr>
      <w:tr w:rsidR="0097655F" w:rsidRPr="00977529" w14:paraId="3037DC2A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A37F7C1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新細明體" w:hAnsi="新細明體" w:cs="新細明體" w:hint="eastAsia"/>
                <w:kern w:val="0"/>
                <w:sz w:val="20"/>
              </w:rPr>
              <w:t>Err25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8970F" w14:textId="77777777" w:rsidR="0097655F" w:rsidRPr="00977529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977529">
              <w:rPr>
                <w:rFonts w:ascii="細明體" w:eastAsia="細明體" w:hint="eastAsia"/>
                <w:noProof/>
                <w:kern w:val="0"/>
                <w:sz w:val="20"/>
              </w:rPr>
              <w:t>地址字串中含有空白</w:t>
            </w:r>
          </w:p>
        </w:tc>
      </w:tr>
      <w:tr w:rsidR="0097655F" w:rsidRPr="003C3ED1" w14:paraId="2B47D6ED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A05F632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Err26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2DA92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地址字串中樓層格式輸入有誤</w:t>
            </w:r>
          </w:p>
        </w:tc>
      </w:tr>
      <w:tr w:rsidR="0097655F" w:rsidRPr="003C3ED1" w14:paraId="663250F4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0D0B4D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Err27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78B92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地址街路名稱前或後夾雜多餘字元</w:t>
            </w:r>
          </w:p>
        </w:tc>
      </w:tr>
      <w:tr w:rsidR="0097655F" w:rsidRPr="003C3ED1" w14:paraId="4AA3A372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3589694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Err28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581DB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地址字串中出現</w:t>
            </w: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[</w:t>
            </w: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號樓</w:t>
            </w: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]</w:t>
            </w:r>
          </w:p>
        </w:tc>
      </w:tr>
      <w:tr w:rsidR="0097655F" w:rsidRPr="003C3ED1" w14:paraId="689DAECB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2C2340B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Err29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457D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地址字串中</w:t>
            </w: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[</w:t>
            </w: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鄰</w:t>
            </w: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]</w:t>
            </w: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位置有誤</w:t>
            </w:r>
          </w:p>
        </w:tc>
      </w:tr>
      <w:tr w:rsidR="0097655F" w:rsidRPr="00510000" w14:paraId="48502E66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4477F30" w14:textId="77777777" w:rsidR="0097655F" w:rsidRPr="00510000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510000">
              <w:rPr>
                <w:rFonts w:ascii="新細明體" w:hAnsi="新細明體" w:cs="新細明體" w:hint="eastAsia"/>
                <w:kern w:val="0"/>
                <w:sz w:val="20"/>
              </w:rPr>
              <w:t>Err30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6F4F5" w14:textId="77777777" w:rsidR="0097655F" w:rsidRPr="00510000" w:rsidRDefault="0097655F" w:rsidP="004202BB">
            <w:pPr>
              <w:rPr>
                <w:rFonts w:ascii="新細明體" w:hAnsi="新細明體" w:cs="新細明體"/>
                <w:kern w:val="0"/>
                <w:sz w:val="20"/>
              </w:rPr>
            </w:pPr>
            <w:r w:rsidRPr="00510000">
              <w:rPr>
                <w:rFonts w:ascii="新細明體" w:eastAsia="新細明體" w:hAnsi="新細明體" w:cs="新細明體" w:hint="eastAsia"/>
                <w:noProof/>
                <w:kern w:val="0"/>
                <w:sz w:val="20"/>
              </w:rPr>
              <w:t>地址字串中出現</w:t>
            </w:r>
            <w:r w:rsidRPr="00510000">
              <w:rPr>
                <w:rFonts w:ascii="新細明體" w:hAnsi="新細明體"/>
                <w:noProof/>
                <w:kern w:val="0"/>
                <w:sz w:val="20"/>
              </w:rPr>
              <w:t>[</w:t>
            </w:r>
            <w:r w:rsidRPr="00510000">
              <w:rPr>
                <w:rFonts w:ascii="新細明體" w:eastAsia="新細明體" w:hAnsi="新細明體" w:cs="新細明體" w:hint="eastAsia"/>
                <w:noProof/>
                <w:kern w:val="0"/>
                <w:sz w:val="20"/>
              </w:rPr>
              <w:t>弄號</w:t>
            </w:r>
            <w:r w:rsidRPr="00510000">
              <w:rPr>
                <w:rFonts w:ascii="新細明體" w:hAnsi="新細明體"/>
                <w:noProof/>
                <w:kern w:val="0"/>
                <w:sz w:val="20"/>
              </w:rPr>
              <w:t>]</w:t>
            </w:r>
          </w:p>
        </w:tc>
      </w:tr>
      <w:tr w:rsidR="0097655F" w:rsidRPr="003C3ED1" w14:paraId="7B6C1261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710DF43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Err31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1EFDE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地址字串中出現</w:t>
            </w: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[</w:t>
            </w: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巷號</w:t>
            </w: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]</w:t>
            </w:r>
          </w:p>
        </w:tc>
      </w:tr>
      <w:tr w:rsidR="0097655F" w:rsidRPr="003C3ED1" w14:paraId="7E66D7C8" w14:textId="77777777" w:rsidTr="004202BB">
        <w:trPr>
          <w:trHeight w:val="330"/>
        </w:trPr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C0A0174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Err32</w:t>
            </w:r>
          </w:p>
        </w:tc>
        <w:tc>
          <w:tcPr>
            <w:tcW w:w="66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6C6D6" w14:textId="77777777" w:rsidR="0097655F" w:rsidRPr="003C3ED1" w:rsidRDefault="0097655F" w:rsidP="004202BB">
            <w:pPr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地址字串中出現</w:t>
            </w: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[</w:t>
            </w:r>
            <w:r w:rsidRPr="003C3ED1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</w:rPr>
              <w:t>巷弄</w:t>
            </w:r>
            <w:r w:rsidRPr="003C3ED1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]</w:t>
            </w:r>
          </w:p>
        </w:tc>
      </w:tr>
    </w:tbl>
    <w:p w14:paraId="4A70FDE7" w14:textId="77777777" w:rsidR="0097655F" w:rsidRDefault="0097655F" w:rsidP="0097655F">
      <w:pPr>
        <w:ind w:left="0"/>
        <w:rPr>
          <w:rFonts w:eastAsiaTheme="minorEastAsia"/>
        </w:rPr>
      </w:pPr>
    </w:p>
    <w:p w14:paraId="6BC976A2" w14:textId="77777777" w:rsidR="007F5BE9" w:rsidRDefault="007F5BE9">
      <w:pPr>
        <w:adjustRightInd/>
        <w:ind w:left="0"/>
        <w:rPr>
          <w:rFonts w:eastAsiaTheme="minorEastAsia"/>
        </w:rPr>
      </w:pPr>
    </w:p>
    <w:p w14:paraId="2AD91E63" w14:textId="77777777" w:rsidR="002B7BF5" w:rsidRPr="00024D99" w:rsidRDefault="00024D99" w:rsidP="00024D99">
      <w:pPr>
        <w:pStyle w:val="1"/>
        <w:numPr>
          <w:ilvl w:val="0"/>
          <w:numId w:val="0"/>
        </w:numPr>
        <w:rPr>
          <w:rFonts w:eastAsiaTheme="majorEastAsia" w:cs="Arial"/>
          <w:b/>
          <w:bCs/>
        </w:rPr>
      </w:pPr>
      <w:bookmarkStart w:id="17" w:name="_Toc95226075"/>
      <w:r w:rsidRPr="00024D99">
        <w:rPr>
          <w:rFonts w:ascii="新細明體" w:eastAsia="新細明體" w:hAnsi="新細明體" w:hint="eastAsia"/>
          <w:b/>
          <w:bCs/>
          <w:kern w:val="0"/>
        </w:rPr>
        <w:t xml:space="preserve">附錄３  </w:t>
      </w:r>
      <w:r w:rsidR="002B7BF5" w:rsidRPr="00024D99">
        <w:rPr>
          <w:rFonts w:eastAsiaTheme="majorEastAsia" w:hAnsiTheme="majorEastAsia" w:cs="Arial"/>
          <w:b/>
          <w:bCs/>
        </w:rPr>
        <w:t>中翻英字串格式說明</w:t>
      </w:r>
      <w:bookmarkEnd w:id="17"/>
    </w:p>
    <w:p w14:paraId="666F876A" w14:textId="77777777" w:rsidR="002B7BF5" w:rsidRDefault="002B7BF5" w:rsidP="002B7BF5">
      <w:pPr>
        <w:rPr>
          <w:rFonts w:ascii="新細明體" w:eastAsiaTheme="minorEastAsia" w:hAnsi="新細明體"/>
          <w:szCs w:val="24"/>
        </w:rPr>
      </w:pPr>
      <w:r>
        <w:rPr>
          <w:rFonts w:eastAsiaTheme="minorEastAsia" w:hint="eastAsia"/>
        </w:rPr>
        <w:t>中翻英字串為兩個欄位之間以半形</w:t>
      </w:r>
      <w:r w:rsidRPr="00277436">
        <w:rPr>
          <w:rFonts w:ascii="新細明體" w:hAnsi="新細明體"/>
          <w:szCs w:val="24"/>
        </w:rPr>
        <w:t>“</w:t>
      </w:r>
      <w:r w:rsidRPr="00277436">
        <w:rPr>
          <w:rFonts w:ascii="新細明體" w:hAnsi="新細明體" w:hint="eastAsia"/>
          <w:szCs w:val="24"/>
        </w:rPr>
        <w:t>|</w:t>
      </w:r>
      <w:r w:rsidRPr="00277436">
        <w:rPr>
          <w:rFonts w:ascii="新細明體" w:hAnsi="新細明體"/>
          <w:szCs w:val="24"/>
        </w:rPr>
        <w:t>”</w:t>
      </w:r>
      <w:r>
        <w:rPr>
          <w:rFonts w:eastAsiaTheme="minorEastAsia" w:hint="eastAsia"/>
        </w:rPr>
        <w:t>組合而成的字串，故將之以半形</w:t>
      </w:r>
      <w:r w:rsidRPr="00277436">
        <w:rPr>
          <w:rFonts w:ascii="新細明體" w:hAnsi="新細明體"/>
          <w:szCs w:val="24"/>
        </w:rPr>
        <w:t>“</w:t>
      </w:r>
      <w:r w:rsidRPr="00277436">
        <w:rPr>
          <w:rFonts w:ascii="新細明體" w:hAnsi="新細明體" w:hint="eastAsia"/>
          <w:szCs w:val="24"/>
        </w:rPr>
        <w:t>|</w:t>
      </w:r>
      <w:r w:rsidRPr="00277436">
        <w:rPr>
          <w:rFonts w:ascii="新細明體" w:hAnsi="新細明體"/>
          <w:szCs w:val="24"/>
        </w:rPr>
        <w:t>”</w:t>
      </w:r>
      <w:r>
        <w:rPr>
          <w:rFonts w:ascii="新細明體" w:eastAsiaTheme="minorEastAsia" w:hAnsi="新細明體" w:hint="eastAsia"/>
          <w:szCs w:val="24"/>
        </w:rPr>
        <w:t>分割後，可得到以下欄位：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1044"/>
        <w:gridCol w:w="7320"/>
      </w:tblGrid>
      <w:tr w:rsidR="002B7BF5" w14:paraId="2AF1F1B2" w14:textId="77777777" w:rsidTr="002B7BF5">
        <w:tc>
          <w:tcPr>
            <w:tcW w:w="1044" w:type="dxa"/>
            <w:vAlign w:val="center"/>
          </w:tcPr>
          <w:p w14:paraId="5FAAEA56" w14:textId="77777777" w:rsidR="002B7BF5" w:rsidRPr="004202BB" w:rsidRDefault="002B7BF5" w:rsidP="00746AAB">
            <w:pPr>
              <w:pStyle w:val="22"/>
              <w:jc w:val="center"/>
              <w:rPr>
                <w:rFonts w:asciiTheme="minorEastAsia" w:eastAsiaTheme="minorEastAsia" w:hAnsiTheme="minorEastAsia" w:cs="Arial"/>
              </w:rPr>
            </w:pPr>
            <w:r w:rsidRPr="004202BB">
              <w:rPr>
                <w:rFonts w:asciiTheme="minorEastAsia" w:eastAsiaTheme="minorEastAsia" w:hAnsiTheme="minorEastAsia" w:cs="Arial"/>
              </w:rPr>
              <w:t>欄位</w:t>
            </w:r>
            <w:r w:rsidRPr="004202BB">
              <w:rPr>
                <w:rFonts w:asciiTheme="minorEastAsia" w:eastAsiaTheme="minorEastAsia" w:hAnsiTheme="minorEastAsia" w:cs="Arial" w:hint="eastAsia"/>
              </w:rPr>
              <w:t>序</w:t>
            </w:r>
          </w:p>
        </w:tc>
        <w:tc>
          <w:tcPr>
            <w:tcW w:w="7320" w:type="dxa"/>
            <w:tcBorders>
              <w:right w:val="single" w:sz="4" w:space="0" w:color="000000"/>
            </w:tcBorders>
            <w:vAlign w:val="center"/>
          </w:tcPr>
          <w:p w14:paraId="3AECD69C" w14:textId="77777777" w:rsidR="002B7BF5" w:rsidRPr="004202BB" w:rsidRDefault="002B7BF5" w:rsidP="00746AAB">
            <w:pPr>
              <w:pStyle w:val="22"/>
              <w:ind w:leftChars="13" w:left="31" w:firstLineChars="13" w:firstLine="31"/>
              <w:jc w:val="center"/>
              <w:rPr>
                <w:rFonts w:asciiTheme="minorEastAsia" w:eastAsiaTheme="minorEastAsia" w:hAnsiTheme="minorEastAsia" w:cs="Arial"/>
              </w:rPr>
            </w:pPr>
            <w:r w:rsidRPr="004202BB">
              <w:rPr>
                <w:rFonts w:asciiTheme="minorEastAsia" w:eastAsiaTheme="minorEastAsia" w:hAnsiTheme="minorEastAsia" w:cs="Arial" w:hint="eastAsia"/>
              </w:rPr>
              <w:t>欄位內容</w:t>
            </w:r>
          </w:p>
        </w:tc>
      </w:tr>
      <w:tr w:rsidR="002B7BF5" w14:paraId="02E5EBB6" w14:textId="77777777" w:rsidTr="002B7BF5">
        <w:tc>
          <w:tcPr>
            <w:tcW w:w="1044" w:type="dxa"/>
            <w:vAlign w:val="center"/>
          </w:tcPr>
          <w:p w14:paraId="1ED1F708" w14:textId="77777777" w:rsidR="002B7BF5" w:rsidRPr="004202BB" w:rsidRDefault="002B7BF5" w:rsidP="00746AAB">
            <w:pPr>
              <w:pStyle w:val="22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4202BB">
              <w:rPr>
                <w:rFonts w:asciiTheme="minorEastAsia" w:eastAsiaTheme="minorEastAsia" w:hAnsiTheme="minorEastAsia" w:cs="Arial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20" w:type="dxa"/>
            <w:tcBorders>
              <w:right w:val="single" w:sz="4" w:space="0" w:color="000000"/>
            </w:tcBorders>
          </w:tcPr>
          <w:p w14:paraId="77FEBEAD" w14:textId="77777777" w:rsidR="002B7BF5" w:rsidRPr="002B7BF5" w:rsidRDefault="002B7BF5" w:rsidP="002B7B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英文地址（中翻英失敗時，本欄位為空字串）</w:t>
            </w:r>
          </w:p>
        </w:tc>
      </w:tr>
      <w:tr w:rsidR="002B7BF5" w14:paraId="2553EFE1" w14:textId="77777777" w:rsidTr="002B7BF5">
        <w:tc>
          <w:tcPr>
            <w:tcW w:w="1044" w:type="dxa"/>
            <w:vAlign w:val="center"/>
          </w:tcPr>
          <w:p w14:paraId="49905825" w14:textId="77777777" w:rsidR="002B7BF5" w:rsidRPr="004202BB" w:rsidRDefault="002B7BF5" w:rsidP="00746AAB">
            <w:pPr>
              <w:pStyle w:val="22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0"/>
                <w:szCs w:val="20"/>
              </w:rPr>
            </w:pPr>
            <w:r w:rsidRPr="004202BB">
              <w:rPr>
                <w:rFonts w:asciiTheme="minorEastAsia" w:eastAsiaTheme="minorEastAsia" w:hAnsiTheme="minorEastAsia" w:cs="Arial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320" w:type="dxa"/>
            <w:tcBorders>
              <w:right w:val="single" w:sz="4" w:space="0" w:color="000000"/>
            </w:tcBorders>
          </w:tcPr>
          <w:p w14:paraId="419251AB" w14:textId="77777777" w:rsidR="002B7BF5" w:rsidRPr="002B7BF5" w:rsidRDefault="002B7BF5" w:rsidP="00746AA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錯誤訊息（中翻英成功時，本欄位為空字串）</w:t>
            </w:r>
          </w:p>
        </w:tc>
      </w:tr>
    </w:tbl>
    <w:p w14:paraId="20264DA7" w14:textId="77777777" w:rsidR="00F4710A" w:rsidRPr="00F4710A" w:rsidRDefault="00F4710A" w:rsidP="00F4710A">
      <w:pPr>
        <w:adjustRightInd/>
        <w:ind w:left="0"/>
        <w:rPr>
          <w:rFonts w:eastAsiaTheme="minorEastAsia" w:cs="Arial"/>
          <w:bCs/>
          <w:iCs/>
          <w:color w:val="000000" w:themeColor="text1"/>
          <w:szCs w:val="24"/>
        </w:rPr>
      </w:pPr>
      <w:r>
        <w:rPr>
          <w:rFonts w:eastAsiaTheme="minorEastAsia" w:cs="Arial" w:hint="eastAsia"/>
          <w:bCs/>
          <w:iCs/>
          <w:color w:val="000000" w:themeColor="text1"/>
          <w:szCs w:val="24"/>
        </w:rPr>
        <w:t>中翻英</w:t>
      </w:r>
      <w:r w:rsidRPr="00F4710A">
        <w:rPr>
          <w:rFonts w:eastAsiaTheme="minorEastAsia" w:cs="Arial" w:hint="eastAsia"/>
          <w:bCs/>
          <w:iCs/>
          <w:color w:val="000000" w:themeColor="text1"/>
          <w:szCs w:val="24"/>
        </w:rPr>
        <w:t>是先</w:t>
      </w:r>
      <w:r>
        <w:rPr>
          <w:rFonts w:eastAsiaTheme="minorEastAsia" w:cs="Arial" w:hint="eastAsia"/>
          <w:bCs/>
          <w:iCs/>
          <w:color w:val="000000" w:themeColor="text1"/>
          <w:szCs w:val="24"/>
        </w:rPr>
        <w:t>將輸入的地址</w:t>
      </w:r>
      <w:r w:rsidRPr="00F4710A">
        <w:rPr>
          <w:rFonts w:eastAsiaTheme="minorEastAsia" w:cs="Arial" w:hint="eastAsia"/>
          <w:bCs/>
          <w:iCs/>
          <w:color w:val="000000" w:themeColor="text1"/>
          <w:szCs w:val="24"/>
        </w:rPr>
        <w:t>進行地址正規化後，再將各正規化的</w:t>
      </w:r>
      <w:r>
        <w:rPr>
          <w:rFonts w:eastAsiaTheme="minorEastAsia" w:cs="Arial" w:hint="eastAsia"/>
          <w:bCs/>
          <w:iCs/>
          <w:color w:val="000000" w:themeColor="text1"/>
          <w:szCs w:val="24"/>
        </w:rPr>
        <w:t>分項英文</w:t>
      </w:r>
      <w:r w:rsidRPr="00F4710A">
        <w:rPr>
          <w:rFonts w:eastAsiaTheme="minorEastAsia" w:cs="Arial" w:hint="eastAsia"/>
          <w:bCs/>
          <w:iCs/>
          <w:color w:val="000000" w:themeColor="text1"/>
          <w:szCs w:val="24"/>
        </w:rPr>
        <w:t>欄位依標準順序組合成英文地址，故無法正規化</w:t>
      </w:r>
      <w:r w:rsidR="007F6FFF">
        <w:rPr>
          <w:rFonts w:eastAsiaTheme="minorEastAsia" w:cs="Arial" w:hint="eastAsia"/>
          <w:bCs/>
          <w:iCs/>
          <w:color w:val="000000" w:themeColor="text1"/>
          <w:szCs w:val="24"/>
        </w:rPr>
        <w:t>或是郵局資料庫中未提供英文路名</w:t>
      </w:r>
      <w:r w:rsidRPr="00F4710A">
        <w:rPr>
          <w:rFonts w:eastAsiaTheme="minorEastAsia" w:cs="Arial" w:hint="eastAsia"/>
          <w:bCs/>
          <w:iCs/>
          <w:color w:val="000000" w:themeColor="text1"/>
          <w:szCs w:val="24"/>
        </w:rPr>
        <w:t>的</w:t>
      </w:r>
      <w:r>
        <w:rPr>
          <w:rFonts w:eastAsiaTheme="minorEastAsia" w:cs="Arial" w:hint="eastAsia"/>
          <w:bCs/>
          <w:iCs/>
          <w:color w:val="000000" w:themeColor="text1"/>
          <w:szCs w:val="24"/>
        </w:rPr>
        <w:t>英文</w:t>
      </w:r>
      <w:r w:rsidRPr="00F4710A">
        <w:rPr>
          <w:rFonts w:eastAsiaTheme="minorEastAsia" w:cs="Arial" w:hint="eastAsia"/>
          <w:bCs/>
          <w:iCs/>
          <w:color w:val="000000" w:themeColor="text1"/>
          <w:szCs w:val="24"/>
        </w:rPr>
        <w:t>地址</w:t>
      </w:r>
      <w:r>
        <w:rPr>
          <w:rFonts w:eastAsiaTheme="minorEastAsia" w:cs="Arial" w:hint="eastAsia"/>
          <w:bCs/>
          <w:iCs/>
          <w:color w:val="000000" w:themeColor="text1"/>
          <w:szCs w:val="24"/>
        </w:rPr>
        <w:t>欄位</w:t>
      </w:r>
      <w:r w:rsidRPr="00F4710A">
        <w:rPr>
          <w:rFonts w:eastAsiaTheme="minorEastAsia" w:cs="Arial" w:hint="eastAsia"/>
          <w:bCs/>
          <w:iCs/>
          <w:color w:val="000000" w:themeColor="text1"/>
          <w:szCs w:val="24"/>
        </w:rPr>
        <w:t>會</w:t>
      </w:r>
      <w:r>
        <w:rPr>
          <w:rFonts w:eastAsiaTheme="minorEastAsia" w:cs="Arial" w:hint="eastAsia"/>
          <w:bCs/>
          <w:iCs/>
          <w:color w:val="000000" w:themeColor="text1"/>
          <w:szCs w:val="24"/>
        </w:rPr>
        <w:t>是空值。另外，組合英文地址時不會組合〔</w:t>
      </w:r>
      <w:r w:rsidRPr="00B7630F">
        <w:t>其它</w:t>
      </w:r>
      <w:r>
        <w:rPr>
          <w:rFonts w:eastAsiaTheme="minorEastAsia" w:cs="Arial" w:hint="eastAsia"/>
          <w:bCs/>
          <w:iCs/>
          <w:color w:val="000000" w:themeColor="text1"/>
          <w:szCs w:val="24"/>
        </w:rPr>
        <w:t>〕欄位，也就是說〔</w:t>
      </w:r>
      <w:r w:rsidRPr="00B7630F">
        <w:t>其它</w:t>
      </w:r>
      <w:r>
        <w:rPr>
          <w:rFonts w:eastAsiaTheme="minorEastAsia" w:cs="Arial" w:hint="eastAsia"/>
          <w:bCs/>
          <w:iCs/>
          <w:color w:val="000000" w:themeColor="text1"/>
          <w:szCs w:val="24"/>
        </w:rPr>
        <w:t>〕欄位的內容不會出現在英文地址中。</w:t>
      </w:r>
    </w:p>
    <w:p w14:paraId="787DBB02" w14:textId="77777777" w:rsidR="002B7BF5" w:rsidRPr="00F4710A" w:rsidRDefault="002B7BF5" w:rsidP="002B7BF5">
      <w:pPr>
        <w:ind w:left="0"/>
        <w:rPr>
          <w:rFonts w:eastAsiaTheme="minorEastAsia"/>
          <w:b/>
          <w:bCs/>
        </w:rPr>
      </w:pPr>
    </w:p>
    <w:p w14:paraId="0A7C368A" w14:textId="77777777" w:rsidR="002B7BF5" w:rsidRPr="002B7BF5" w:rsidRDefault="002B7BF5">
      <w:pPr>
        <w:adjustRightInd/>
        <w:ind w:left="0"/>
        <w:rPr>
          <w:rFonts w:eastAsiaTheme="minorEastAsia"/>
        </w:rPr>
      </w:pPr>
    </w:p>
    <w:sectPr w:rsidR="002B7BF5" w:rsidRPr="002B7BF5" w:rsidSect="006409A3">
      <w:headerReference w:type="default" r:id="rId12"/>
      <w:footerReference w:type="default" r:id="rId13"/>
      <w:pgSz w:w="11906" w:h="16838"/>
      <w:pgMar w:top="851" w:right="1134" w:bottom="851" w:left="851" w:header="284" w:footer="12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0AA1E" w14:textId="77777777" w:rsidR="003F767D" w:rsidRDefault="003F767D" w:rsidP="001D6F19">
      <w:pPr>
        <w:ind w:left="480" w:hanging="480"/>
      </w:pPr>
      <w:r>
        <w:separator/>
      </w:r>
    </w:p>
    <w:p w14:paraId="075B1127" w14:textId="77777777" w:rsidR="003F767D" w:rsidRDefault="003F767D">
      <w:pPr>
        <w:ind w:left="480" w:hanging="480"/>
      </w:pPr>
    </w:p>
  </w:endnote>
  <w:endnote w:type="continuationSeparator" w:id="0">
    <w:p w14:paraId="5FE82243" w14:textId="77777777" w:rsidR="003F767D" w:rsidRDefault="003F767D" w:rsidP="001D6F19">
      <w:pPr>
        <w:ind w:left="480" w:hanging="480"/>
      </w:pPr>
      <w:r>
        <w:continuationSeparator/>
      </w:r>
    </w:p>
    <w:p w14:paraId="67774F56" w14:textId="77777777" w:rsidR="003F767D" w:rsidRDefault="003F767D">
      <w:pPr>
        <w:ind w:left="480" w:hanging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C91C7" w14:textId="60920424" w:rsidR="00986D10" w:rsidRDefault="00986D10" w:rsidP="00DD7682">
    <w:pPr>
      <w:ind w:left="480" w:right="240" w:hanging="480"/>
      <w:jc w:val="center"/>
    </w:pPr>
    <w:r w:rsidRPr="00B50719">
      <w:rPr>
        <w:rFonts w:ascii="微軟正黑體" w:eastAsia="微軟正黑體" w:hAnsi="微軟正黑體" w:cs="Times New Roman" w:hint="eastAsia"/>
        <w:szCs w:val="28"/>
      </w:rPr>
      <w:t>第</w:t>
    </w:r>
    <w:r w:rsidR="006A050B">
      <w:rPr>
        <w:rFonts w:ascii="微軟正黑體" w:eastAsia="微軟正黑體" w:hAnsi="微軟正黑體" w:cs="Times New Roman"/>
        <w:noProof/>
        <w:szCs w:val="28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4E6CC12C" wp14:editId="01BA3BBA">
              <wp:simplePos x="0" y="0"/>
              <wp:positionH relativeFrom="column">
                <wp:posOffset>-635</wp:posOffset>
              </wp:positionH>
              <wp:positionV relativeFrom="paragraph">
                <wp:posOffset>-20321</wp:posOffset>
              </wp:positionV>
              <wp:extent cx="6138545" cy="0"/>
              <wp:effectExtent l="0" t="0" r="0" b="0"/>
              <wp:wrapNone/>
              <wp:docPr id="3" name="直線接點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854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4F92E" id="直線接點 3" o:spid="_x0000_s1026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05pt,-1.6pt" to="483.3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" strokecolor="#4a7ebb">
              <o:lock v:ext="edit" shapetype="f"/>
            </v:line>
          </w:pict>
        </mc:Fallback>
      </mc:AlternateContent>
    </w:r>
    <w:r w:rsidRPr="00B50719">
      <w:rPr>
        <w:rFonts w:ascii="微軟正黑體" w:eastAsia="微軟正黑體" w:hAnsi="微軟正黑體" w:cs="Times New Roman"/>
        <w:szCs w:val="28"/>
      </w:rPr>
      <w:fldChar w:fldCharType="begin"/>
    </w:r>
    <w:r w:rsidRPr="00B50719">
      <w:rPr>
        <w:rFonts w:ascii="微軟正黑體" w:eastAsia="微軟正黑體" w:hAnsi="微軟正黑體" w:cs="Times New Roman"/>
        <w:szCs w:val="28"/>
      </w:rPr>
      <w:instrText>PAGE   \* MERGEFORMAT</w:instrText>
    </w:r>
    <w:r w:rsidRPr="00B50719">
      <w:rPr>
        <w:rFonts w:ascii="微軟正黑體" w:eastAsia="微軟正黑體" w:hAnsi="微軟正黑體" w:cs="Times New Roman"/>
        <w:szCs w:val="28"/>
      </w:rPr>
      <w:fldChar w:fldCharType="separate"/>
    </w:r>
    <w:r w:rsidR="00610B93">
      <w:rPr>
        <w:rFonts w:ascii="微軟正黑體" w:eastAsia="微軟正黑體" w:hAnsi="微軟正黑體" w:cs="Times New Roman"/>
        <w:noProof/>
        <w:szCs w:val="28"/>
      </w:rPr>
      <w:t>11</w:t>
    </w:r>
    <w:r w:rsidRPr="00B50719">
      <w:rPr>
        <w:rFonts w:ascii="微軟正黑體" w:eastAsia="微軟正黑體" w:hAnsi="微軟正黑體" w:cs="Times New Roman"/>
        <w:szCs w:val="28"/>
      </w:rPr>
      <w:fldChar w:fldCharType="end"/>
    </w:r>
    <w:r w:rsidRPr="00B50719">
      <w:rPr>
        <w:rFonts w:ascii="微軟正黑體" w:eastAsia="微軟正黑體" w:hAnsi="微軟正黑體" w:cs="Times New Roman" w:hint="eastAsia"/>
        <w:szCs w:val="28"/>
      </w:rPr>
      <w:t>頁</w:t>
    </w:r>
  </w:p>
  <w:p w14:paraId="12315C0F" w14:textId="77777777" w:rsidR="00986D10" w:rsidRDefault="00986D10">
    <w:pPr>
      <w:ind w:left="480" w:hanging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4B0B6" w14:textId="77777777" w:rsidR="003F767D" w:rsidRDefault="003F767D" w:rsidP="001D6F19">
      <w:pPr>
        <w:ind w:left="480" w:hanging="480"/>
      </w:pPr>
      <w:r>
        <w:separator/>
      </w:r>
    </w:p>
    <w:p w14:paraId="7C4C369E" w14:textId="77777777" w:rsidR="003F767D" w:rsidRDefault="003F767D">
      <w:pPr>
        <w:ind w:left="480" w:hanging="480"/>
      </w:pPr>
    </w:p>
  </w:footnote>
  <w:footnote w:type="continuationSeparator" w:id="0">
    <w:p w14:paraId="0C1044C5" w14:textId="77777777" w:rsidR="003F767D" w:rsidRDefault="003F767D" w:rsidP="001D6F19">
      <w:pPr>
        <w:ind w:left="480" w:hanging="480"/>
      </w:pPr>
      <w:r>
        <w:continuationSeparator/>
      </w:r>
    </w:p>
    <w:p w14:paraId="672AE5C6" w14:textId="77777777" w:rsidR="003F767D" w:rsidRDefault="003F767D">
      <w:pPr>
        <w:ind w:left="480" w:hanging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78C9" w14:textId="79F3C75B" w:rsidR="00986D10" w:rsidRPr="004447AA" w:rsidRDefault="00986D10" w:rsidP="00B50719">
    <w:pPr>
      <w:ind w:left="0"/>
      <w:rPr>
        <w:rFonts w:ascii="微軟正黑體" w:eastAsia="微軟正黑體" w:hAnsi="微軟正黑體" w:cs="Times New Roman"/>
        <w:szCs w:val="24"/>
        <w:u w:val="single"/>
        <w:lang w:eastAsia="zh-HK"/>
      </w:rPr>
    </w:pPr>
    <w:proofErr w:type="spellStart"/>
    <w:r>
      <w:rPr>
        <w:rFonts w:ascii="微軟正黑體" w:eastAsia="微軟正黑體" w:hAnsi="微軟正黑體" w:cs="Times New Roman" w:hint="eastAsia"/>
        <w:szCs w:val="24"/>
        <w:u w:val="single"/>
      </w:rPr>
      <w:t>W</w:t>
    </w:r>
    <w:r>
      <w:rPr>
        <w:rFonts w:ascii="微軟正黑體" w:eastAsia="微軟正黑體" w:hAnsi="微軟正黑體" w:cs="Times New Roman"/>
        <w:szCs w:val="24"/>
        <w:u w:val="single"/>
      </w:rPr>
      <w:t>ebService</w:t>
    </w:r>
    <w:proofErr w:type="spellEnd"/>
    <w:r>
      <w:rPr>
        <w:rFonts w:ascii="微軟正黑體" w:eastAsia="微軟正黑體" w:hAnsi="微軟正黑體" w:cs="Times New Roman"/>
        <w:szCs w:val="24"/>
        <w:u w:val="single"/>
      </w:rPr>
      <w:t xml:space="preserve"> </w:t>
    </w:r>
    <w:r>
      <w:rPr>
        <w:rFonts w:ascii="微軟正黑體" w:eastAsia="微軟正黑體" w:hAnsi="微軟正黑體" w:cs="Times New Roman" w:hint="eastAsia"/>
        <w:szCs w:val="24"/>
        <w:u w:val="single"/>
      </w:rPr>
      <w:t>API</w:t>
    </w:r>
    <w:r>
      <w:rPr>
        <w:rFonts w:ascii="微軟正黑體" w:eastAsia="微軟正黑體" w:hAnsi="微軟正黑體" w:cs="Times New Roman"/>
        <w:szCs w:val="24"/>
        <w:u w:val="single"/>
      </w:rPr>
      <w:t xml:space="preserve"> </w:t>
    </w:r>
    <w:r>
      <w:rPr>
        <w:rFonts w:ascii="微軟正黑體" w:eastAsia="微軟正黑體" w:hAnsi="微軟正黑體" w:cs="Times New Roman" w:hint="eastAsia"/>
        <w:szCs w:val="24"/>
        <w:u w:val="single"/>
      </w:rPr>
      <w:t>說明文件</w:t>
    </w:r>
    <w:r w:rsidRPr="00F94B7C">
      <w:rPr>
        <w:rFonts w:ascii="微軟正黑體" w:eastAsia="微軟正黑體" w:hAnsi="微軟正黑體" w:cs="Times New Roman" w:hint="eastAsia"/>
        <w:szCs w:val="24"/>
        <w:u w:val="single"/>
      </w:rPr>
      <w:t xml:space="preserve">             </w:t>
    </w:r>
    <w:r>
      <w:rPr>
        <w:rFonts w:ascii="微軟正黑體" w:eastAsia="微軟正黑體" w:hAnsi="微軟正黑體" w:cs="Times New Roman"/>
        <w:szCs w:val="24"/>
        <w:u w:val="single"/>
      </w:rPr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69EB"/>
    <w:multiLevelType w:val="hybridMultilevel"/>
    <w:tmpl w:val="5838B71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40A9645A"/>
    <w:multiLevelType w:val="multilevel"/>
    <w:tmpl w:val="BDBEAC60"/>
    <w:lvl w:ilvl="0">
      <w:start w:val="1"/>
      <w:numFmt w:val="decimal"/>
      <w:lvlText w:val="%1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5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2" w15:restartNumberingAfterBreak="0">
    <w:nsid w:val="627F7ACF"/>
    <w:multiLevelType w:val="multilevel"/>
    <w:tmpl w:val="545E2DB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A487AFE"/>
    <w:multiLevelType w:val="hybridMultilevel"/>
    <w:tmpl w:val="5B066E4E"/>
    <w:lvl w:ilvl="0" w:tplc="BF6E88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num w:numId="1" w16cid:durableId="1130513022">
    <w:abstractNumId w:val="0"/>
  </w:num>
  <w:num w:numId="2" w16cid:durableId="612057929">
    <w:abstractNumId w:val="1"/>
  </w:num>
  <w:num w:numId="3" w16cid:durableId="581180772">
    <w:abstractNumId w:val="2"/>
  </w:num>
  <w:num w:numId="4" w16cid:durableId="6886806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9367971">
    <w:abstractNumId w:val="3"/>
  </w:num>
  <w:num w:numId="6" w16cid:durableId="1548879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HK" w:vendorID="64" w:dllVersion="0" w:nlCheck="1" w:checkStyle="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80"/>
  <w:displayHorizontalDrawingGridEvery w:val="0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21"/>
    <w:rsid w:val="00001C21"/>
    <w:rsid w:val="00001FA1"/>
    <w:rsid w:val="00003EF8"/>
    <w:rsid w:val="0000464A"/>
    <w:rsid w:val="00004A20"/>
    <w:rsid w:val="00004C5A"/>
    <w:rsid w:val="000066A4"/>
    <w:rsid w:val="000075BB"/>
    <w:rsid w:val="00010D40"/>
    <w:rsid w:val="00010D7F"/>
    <w:rsid w:val="00011718"/>
    <w:rsid w:val="0001177F"/>
    <w:rsid w:val="00011881"/>
    <w:rsid w:val="00011ABF"/>
    <w:rsid w:val="00013044"/>
    <w:rsid w:val="00013719"/>
    <w:rsid w:val="000148A1"/>
    <w:rsid w:val="0001503E"/>
    <w:rsid w:val="000156EF"/>
    <w:rsid w:val="000166EC"/>
    <w:rsid w:val="00017018"/>
    <w:rsid w:val="00017366"/>
    <w:rsid w:val="000177D8"/>
    <w:rsid w:val="000177DE"/>
    <w:rsid w:val="00017D0E"/>
    <w:rsid w:val="00017D94"/>
    <w:rsid w:val="000212DC"/>
    <w:rsid w:val="000214DF"/>
    <w:rsid w:val="000215AA"/>
    <w:rsid w:val="00021687"/>
    <w:rsid w:val="00021C29"/>
    <w:rsid w:val="0002206D"/>
    <w:rsid w:val="0002239E"/>
    <w:rsid w:val="000235D6"/>
    <w:rsid w:val="000239BE"/>
    <w:rsid w:val="000239E2"/>
    <w:rsid w:val="00024C07"/>
    <w:rsid w:val="00024D99"/>
    <w:rsid w:val="00024ECB"/>
    <w:rsid w:val="00024FD7"/>
    <w:rsid w:val="00025BD8"/>
    <w:rsid w:val="00025DC8"/>
    <w:rsid w:val="000269CB"/>
    <w:rsid w:val="00026C6B"/>
    <w:rsid w:val="00027313"/>
    <w:rsid w:val="000301AB"/>
    <w:rsid w:val="000306E3"/>
    <w:rsid w:val="00030EDE"/>
    <w:rsid w:val="00031848"/>
    <w:rsid w:val="000327B6"/>
    <w:rsid w:val="000349DC"/>
    <w:rsid w:val="00034D10"/>
    <w:rsid w:val="00034EF7"/>
    <w:rsid w:val="00034F56"/>
    <w:rsid w:val="000362B3"/>
    <w:rsid w:val="0003756A"/>
    <w:rsid w:val="00041825"/>
    <w:rsid w:val="00041A46"/>
    <w:rsid w:val="000423EF"/>
    <w:rsid w:val="00042BB8"/>
    <w:rsid w:val="00042C01"/>
    <w:rsid w:val="0004366F"/>
    <w:rsid w:val="00044651"/>
    <w:rsid w:val="00044AE5"/>
    <w:rsid w:val="00044C12"/>
    <w:rsid w:val="00045AA2"/>
    <w:rsid w:val="000462C7"/>
    <w:rsid w:val="00046994"/>
    <w:rsid w:val="000473FD"/>
    <w:rsid w:val="000500B3"/>
    <w:rsid w:val="00050EED"/>
    <w:rsid w:val="00051474"/>
    <w:rsid w:val="000515C1"/>
    <w:rsid w:val="000519CC"/>
    <w:rsid w:val="00052A2D"/>
    <w:rsid w:val="00052E63"/>
    <w:rsid w:val="00052F39"/>
    <w:rsid w:val="00053093"/>
    <w:rsid w:val="0005315F"/>
    <w:rsid w:val="000532CC"/>
    <w:rsid w:val="000535D2"/>
    <w:rsid w:val="00054E9D"/>
    <w:rsid w:val="0005650B"/>
    <w:rsid w:val="00056B0E"/>
    <w:rsid w:val="00057497"/>
    <w:rsid w:val="000575D1"/>
    <w:rsid w:val="00057A27"/>
    <w:rsid w:val="00060736"/>
    <w:rsid w:val="000609E5"/>
    <w:rsid w:val="00060C85"/>
    <w:rsid w:val="00060D25"/>
    <w:rsid w:val="0006186F"/>
    <w:rsid w:val="00061F85"/>
    <w:rsid w:val="000629D7"/>
    <w:rsid w:val="000630A9"/>
    <w:rsid w:val="00063E1D"/>
    <w:rsid w:val="0006475A"/>
    <w:rsid w:val="00064880"/>
    <w:rsid w:val="00065486"/>
    <w:rsid w:val="000663DA"/>
    <w:rsid w:val="00066AD6"/>
    <w:rsid w:val="000671F5"/>
    <w:rsid w:val="00067A50"/>
    <w:rsid w:val="00067B83"/>
    <w:rsid w:val="0007019B"/>
    <w:rsid w:val="000720A6"/>
    <w:rsid w:val="00072817"/>
    <w:rsid w:val="00072986"/>
    <w:rsid w:val="00072A5F"/>
    <w:rsid w:val="00072DDA"/>
    <w:rsid w:val="00074565"/>
    <w:rsid w:val="0007465E"/>
    <w:rsid w:val="00074BF0"/>
    <w:rsid w:val="000750E0"/>
    <w:rsid w:val="00075273"/>
    <w:rsid w:val="00075754"/>
    <w:rsid w:val="00075EFC"/>
    <w:rsid w:val="000767A8"/>
    <w:rsid w:val="00076CA6"/>
    <w:rsid w:val="00076E27"/>
    <w:rsid w:val="000770D0"/>
    <w:rsid w:val="00077B02"/>
    <w:rsid w:val="00077C50"/>
    <w:rsid w:val="00081B1E"/>
    <w:rsid w:val="000820D0"/>
    <w:rsid w:val="0008231B"/>
    <w:rsid w:val="00082970"/>
    <w:rsid w:val="00082A78"/>
    <w:rsid w:val="00082BC1"/>
    <w:rsid w:val="00085305"/>
    <w:rsid w:val="000854C7"/>
    <w:rsid w:val="0008563E"/>
    <w:rsid w:val="00086C41"/>
    <w:rsid w:val="00086F4D"/>
    <w:rsid w:val="0008704E"/>
    <w:rsid w:val="00087078"/>
    <w:rsid w:val="00087401"/>
    <w:rsid w:val="000875EC"/>
    <w:rsid w:val="00090377"/>
    <w:rsid w:val="00090F72"/>
    <w:rsid w:val="00092206"/>
    <w:rsid w:val="00092E3C"/>
    <w:rsid w:val="0009443F"/>
    <w:rsid w:val="00094FCC"/>
    <w:rsid w:val="00095F5B"/>
    <w:rsid w:val="000A076D"/>
    <w:rsid w:val="000A0D39"/>
    <w:rsid w:val="000A0E6C"/>
    <w:rsid w:val="000A114E"/>
    <w:rsid w:val="000A1181"/>
    <w:rsid w:val="000A1A59"/>
    <w:rsid w:val="000A2050"/>
    <w:rsid w:val="000A2056"/>
    <w:rsid w:val="000A291E"/>
    <w:rsid w:val="000A2B8C"/>
    <w:rsid w:val="000A2C25"/>
    <w:rsid w:val="000A3446"/>
    <w:rsid w:val="000A3474"/>
    <w:rsid w:val="000A36AD"/>
    <w:rsid w:val="000A3F56"/>
    <w:rsid w:val="000A46D0"/>
    <w:rsid w:val="000A52EF"/>
    <w:rsid w:val="000A64C4"/>
    <w:rsid w:val="000A6BCD"/>
    <w:rsid w:val="000A73E1"/>
    <w:rsid w:val="000A7E34"/>
    <w:rsid w:val="000A7ED2"/>
    <w:rsid w:val="000A7EDD"/>
    <w:rsid w:val="000B0361"/>
    <w:rsid w:val="000B0962"/>
    <w:rsid w:val="000B1724"/>
    <w:rsid w:val="000B1B33"/>
    <w:rsid w:val="000B1F9A"/>
    <w:rsid w:val="000B20CF"/>
    <w:rsid w:val="000B3144"/>
    <w:rsid w:val="000B31B2"/>
    <w:rsid w:val="000B3227"/>
    <w:rsid w:val="000B5251"/>
    <w:rsid w:val="000B655D"/>
    <w:rsid w:val="000B6B4F"/>
    <w:rsid w:val="000B6E41"/>
    <w:rsid w:val="000B6EA9"/>
    <w:rsid w:val="000B7404"/>
    <w:rsid w:val="000B7A7A"/>
    <w:rsid w:val="000B7ABA"/>
    <w:rsid w:val="000C0509"/>
    <w:rsid w:val="000C0A01"/>
    <w:rsid w:val="000C104A"/>
    <w:rsid w:val="000C1332"/>
    <w:rsid w:val="000C166E"/>
    <w:rsid w:val="000C230A"/>
    <w:rsid w:val="000C253D"/>
    <w:rsid w:val="000C2CC1"/>
    <w:rsid w:val="000C32A9"/>
    <w:rsid w:val="000C4F0B"/>
    <w:rsid w:val="000C53F8"/>
    <w:rsid w:val="000C5DD8"/>
    <w:rsid w:val="000C7E5B"/>
    <w:rsid w:val="000D0113"/>
    <w:rsid w:val="000D01D0"/>
    <w:rsid w:val="000D055E"/>
    <w:rsid w:val="000D0FC9"/>
    <w:rsid w:val="000D2721"/>
    <w:rsid w:val="000D3618"/>
    <w:rsid w:val="000D47B7"/>
    <w:rsid w:val="000D47F4"/>
    <w:rsid w:val="000D4962"/>
    <w:rsid w:val="000D5955"/>
    <w:rsid w:val="000D5CB4"/>
    <w:rsid w:val="000D67C4"/>
    <w:rsid w:val="000D6CF4"/>
    <w:rsid w:val="000D723E"/>
    <w:rsid w:val="000D78F0"/>
    <w:rsid w:val="000E0344"/>
    <w:rsid w:val="000E1B4E"/>
    <w:rsid w:val="000E1DF3"/>
    <w:rsid w:val="000E2357"/>
    <w:rsid w:val="000E386F"/>
    <w:rsid w:val="000E3B08"/>
    <w:rsid w:val="000E4396"/>
    <w:rsid w:val="000E4D8D"/>
    <w:rsid w:val="000E4DB8"/>
    <w:rsid w:val="000E529B"/>
    <w:rsid w:val="000E5D28"/>
    <w:rsid w:val="000E5D6B"/>
    <w:rsid w:val="000E75FA"/>
    <w:rsid w:val="000F0747"/>
    <w:rsid w:val="000F0F11"/>
    <w:rsid w:val="000F10F7"/>
    <w:rsid w:val="000F2543"/>
    <w:rsid w:val="000F2D4D"/>
    <w:rsid w:val="000F2E24"/>
    <w:rsid w:val="000F3683"/>
    <w:rsid w:val="000F3897"/>
    <w:rsid w:val="000F3A30"/>
    <w:rsid w:val="000F431D"/>
    <w:rsid w:val="000F4864"/>
    <w:rsid w:val="000F4CAA"/>
    <w:rsid w:val="000F5090"/>
    <w:rsid w:val="000F519D"/>
    <w:rsid w:val="000F5A51"/>
    <w:rsid w:val="000F64E8"/>
    <w:rsid w:val="000F7B23"/>
    <w:rsid w:val="000F7FE1"/>
    <w:rsid w:val="001004F6"/>
    <w:rsid w:val="00100C25"/>
    <w:rsid w:val="0010113B"/>
    <w:rsid w:val="001019E0"/>
    <w:rsid w:val="00101D0F"/>
    <w:rsid w:val="001025D1"/>
    <w:rsid w:val="001028EC"/>
    <w:rsid w:val="0010338A"/>
    <w:rsid w:val="00103ABB"/>
    <w:rsid w:val="00103DC4"/>
    <w:rsid w:val="001051DF"/>
    <w:rsid w:val="00105D8D"/>
    <w:rsid w:val="001065E7"/>
    <w:rsid w:val="00106775"/>
    <w:rsid w:val="0010688F"/>
    <w:rsid w:val="0010720B"/>
    <w:rsid w:val="00110D80"/>
    <w:rsid w:val="0011240B"/>
    <w:rsid w:val="00112844"/>
    <w:rsid w:val="00112E34"/>
    <w:rsid w:val="0011341D"/>
    <w:rsid w:val="00114433"/>
    <w:rsid w:val="001153EF"/>
    <w:rsid w:val="001155EE"/>
    <w:rsid w:val="00115A81"/>
    <w:rsid w:val="00115B43"/>
    <w:rsid w:val="001165CF"/>
    <w:rsid w:val="0011776B"/>
    <w:rsid w:val="00117CD7"/>
    <w:rsid w:val="00117E85"/>
    <w:rsid w:val="00121F0B"/>
    <w:rsid w:val="001221ED"/>
    <w:rsid w:val="00122804"/>
    <w:rsid w:val="00122836"/>
    <w:rsid w:val="00122FB4"/>
    <w:rsid w:val="0012318E"/>
    <w:rsid w:val="00123D89"/>
    <w:rsid w:val="00123ECE"/>
    <w:rsid w:val="00123F70"/>
    <w:rsid w:val="00124048"/>
    <w:rsid w:val="00125C29"/>
    <w:rsid w:val="00126701"/>
    <w:rsid w:val="00126DD5"/>
    <w:rsid w:val="00127170"/>
    <w:rsid w:val="001279C3"/>
    <w:rsid w:val="001303C6"/>
    <w:rsid w:val="00130B6D"/>
    <w:rsid w:val="00131ABE"/>
    <w:rsid w:val="0013232C"/>
    <w:rsid w:val="001340C5"/>
    <w:rsid w:val="00134832"/>
    <w:rsid w:val="0013623D"/>
    <w:rsid w:val="00136649"/>
    <w:rsid w:val="0013714C"/>
    <w:rsid w:val="001372DC"/>
    <w:rsid w:val="001379BC"/>
    <w:rsid w:val="001404E6"/>
    <w:rsid w:val="00140653"/>
    <w:rsid w:val="00140736"/>
    <w:rsid w:val="00141631"/>
    <w:rsid w:val="0014359D"/>
    <w:rsid w:val="0014411F"/>
    <w:rsid w:val="00144ABF"/>
    <w:rsid w:val="00144F55"/>
    <w:rsid w:val="00146B09"/>
    <w:rsid w:val="00146E35"/>
    <w:rsid w:val="00146E8E"/>
    <w:rsid w:val="00150A05"/>
    <w:rsid w:val="0015219E"/>
    <w:rsid w:val="00152235"/>
    <w:rsid w:val="00152439"/>
    <w:rsid w:val="00152C17"/>
    <w:rsid w:val="0015309C"/>
    <w:rsid w:val="00153774"/>
    <w:rsid w:val="00154372"/>
    <w:rsid w:val="00155B46"/>
    <w:rsid w:val="0015633C"/>
    <w:rsid w:val="001574C4"/>
    <w:rsid w:val="00157DB7"/>
    <w:rsid w:val="0016011B"/>
    <w:rsid w:val="00160D84"/>
    <w:rsid w:val="0016132A"/>
    <w:rsid w:val="0016195C"/>
    <w:rsid w:val="0016203D"/>
    <w:rsid w:val="001626A8"/>
    <w:rsid w:val="00162E3F"/>
    <w:rsid w:val="0016313B"/>
    <w:rsid w:val="00163A1E"/>
    <w:rsid w:val="00163E9B"/>
    <w:rsid w:val="001649E5"/>
    <w:rsid w:val="00164A93"/>
    <w:rsid w:val="001663DE"/>
    <w:rsid w:val="001665CD"/>
    <w:rsid w:val="00166CCE"/>
    <w:rsid w:val="0016745F"/>
    <w:rsid w:val="0016759F"/>
    <w:rsid w:val="00167C3D"/>
    <w:rsid w:val="00167CC9"/>
    <w:rsid w:val="00167D63"/>
    <w:rsid w:val="00167E06"/>
    <w:rsid w:val="00167F20"/>
    <w:rsid w:val="00170435"/>
    <w:rsid w:val="00171128"/>
    <w:rsid w:val="0017137C"/>
    <w:rsid w:val="00171AC9"/>
    <w:rsid w:val="00171C22"/>
    <w:rsid w:val="00172337"/>
    <w:rsid w:val="001728F8"/>
    <w:rsid w:val="0017429C"/>
    <w:rsid w:val="0017576B"/>
    <w:rsid w:val="00176AD9"/>
    <w:rsid w:val="00176B4E"/>
    <w:rsid w:val="00177830"/>
    <w:rsid w:val="00177948"/>
    <w:rsid w:val="00177A0A"/>
    <w:rsid w:val="00180283"/>
    <w:rsid w:val="00180BD0"/>
    <w:rsid w:val="00180DFC"/>
    <w:rsid w:val="001813EE"/>
    <w:rsid w:val="001815A1"/>
    <w:rsid w:val="001817C4"/>
    <w:rsid w:val="00182BAB"/>
    <w:rsid w:val="00183254"/>
    <w:rsid w:val="00183CF1"/>
    <w:rsid w:val="00184242"/>
    <w:rsid w:val="00184644"/>
    <w:rsid w:val="00184816"/>
    <w:rsid w:val="001852C2"/>
    <w:rsid w:val="001852CC"/>
    <w:rsid w:val="001856F9"/>
    <w:rsid w:val="0018720F"/>
    <w:rsid w:val="0018728D"/>
    <w:rsid w:val="001872BB"/>
    <w:rsid w:val="001910E2"/>
    <w:rsid w:val="001915F4"/>
    <w:rsid w:val="0019160C"/>
    <w:rsid w:val="00192DBE"/>
    <w:rsid w:val="00194337"/>
    <w:rsid w:val="001950D4"/>
    <w:rsid w:val="00196B5F"/>
    <w:rsid w:val="0019761B"/>
    <w:rsid w:val="00197FC5"/>
    <w:rsid w:val="001A1329"/>
    <w:rsid w:val="001A1FA7"/>
    <w:rsid w:val="001A2268"/>
    <w:rsid w:val="001A243F"/>
    <w:rsid w:val="001A2955"/>
    <w:rsid w:val="001A3351"/>
    <w:rsid w:val="001A33A6"/>
    <w:rsid w:val="001A39C3"/>
    <w:rsid w:val="001A3A68"/>
    <w:rsid w:val="001A3F9C"/>
    <w:rsid w:val="001A4220"/>
    <w:rsid w:val="001A5542"/>
    <w:rsid w:val="001A5ED3"/>
    <w:rsid w:val="001A6E3B"/>
    <w:rsid w:val="001A74DA"/>
    <w:rsid w:val="001B12BE"/>
    <w:rsid w:val="001B1609"/>
    <w:rsid w:val="001B18DF"/>
    <w:rsid w:val="001B1B5B"/>
    <w:rsid w:val="001B28B9"/>
    <w:rsid w:val="001B3AC8"/>
    <w:rsid w:val="001B4345"/>
    <w:rsid w:val="001B43DD"/>
    <w:rsid w:val="001B57F8"/>
    <w:rsid w:val="001B6A9A"/>
    <w:rsid w:val="001B6D25"/>
    <w:rsid w:val="001B718D"/>
    <w:rsid w:val="001C0275"/>
    <w:rsid w:val="001C057F"/>
    <w:rsid w:val="001C0624"/>
    <w:rsid w:val="001C14FF"/>
    <w:rsid w:val="001C3462"/>
    <w:rsid w:val="001C35A5"/>
    <w:rsid w:val="001C3E32"/>
    <w:rsid w:val="001C4065"/>
    <w:rsid w:val="001C4D3E"/>
    <w:rsid w:val="001C53B8"/>
    <w:rsid w:val="001C55BD"/>
    <w:rsid w:val="001C6016"/>
    <w:rsid w:val="001C6642"/>
    <w:rsid w:val="001D0408"/>
    <w:rsid w:val="001D0751"/>
    <w:rsid w:val="001D0A71"/>
    <w:rsid w:val="001D0C69"/>
    <w:rsid w:val="001D0D45"/>
    <w:rsid w:val="001D287D"/>
    <w:rsid w:val="001D2CEF"/>
    <w:rsid w:val="001D3D11"/>
    <w:rsid w:val="001D40FB"/>
    <w:rsid w:val="001D4E90"/>
    <w:rsid w:val="001D5022"/>
    <w:rsid w:val="001D5502"/>
    <w:rsid w:val="001D553D"/>
    <w:rsid w:val="001D5AA7"/>
    <w:rsid w:val="001D68C8"/>
    <w:rsid w:val="001D6F19"/>
    <w:rsid w:val="001D70BD"/>
    <w:rsid w:val="001D7B35"/>
    <w:rsid w:val="001D7CBF"/>
    <w:rsid w:val="001D7F07"/>
    <w:rsid w:val="001E2679"/>
    <w:rsid w:val="001E3FCE"/>
    <w:rsid w:val="001E4BBC"/>
    <w:rsid w:val="001E57D4"/>
    <w:rsid w:val="001E5909"/>
    <w:rsid w:val="001E6501"/>
    <w:rsid w:val="001E65B4"/>
    <w:rsid w:val="001E6DB1"/>
    <w:rsid w:val="001F0632"/>
    <w:rsid w:val="001F12AB"/>
    <w:rsid w:val="001F1B8C"/>
    <w:rsid w:val="001F3A01"/>
    <w:rsid w:val="001F3ED0"/>
    <w:rsid w:val="001F402D"/>
    <w:rsid w:val="001F462D"/>
    <w:rsid w:val="001F50E9"/>
    <w:rsid w:val="001F5B4A"/>
    <w:rsid w:val="001F6EDD"/>
    <w:rsid w:val="001F7A0C"/>
    <w:rsid w:val="00200623"/>
    <w:rsid w:val="00200BA1"/>
    <w:rsid w:val="00200CF4"/>
    <w:rsid w:val="00202240"/>
    <w:rsid w:val="00203202"/>
    <w:rsid w:val="00203552"/>
    <w:rsid w:val="002036A2"/>
    <w:rsid w:val="0020430D"/>
    <w:rsid w:val="00204359"/>
    <w:rsid w:val="00205201"/>
    <w:rsid w:val="0020576F"/>
    <w:rsid w:val="002063DA"/>
    <w:rsid w:val="0020727C"/>
    <w:rsid w:val="002101E4"/>
    <w:rsid w:val="00210C08"/>
    <w:rsid w:val="00210E1E"/>
    <w:rsid w:val="0021178F"/>
    <w:rsid w:val="00211BD2"/>
    <w:rsid w:val="00213120"/>
    <w:rsid w:val="00213C9A"/>
    <w:rsid w:val="00214060"/>
    <w:rsid w:val="00214D74"/>
    <w:rsid w:val="002150ED"/>
    <w:rsid w:val="0021722A"/>
    <w:rsid w:val="002177F0"/>
    <w:rsid w:val="00220AB9"/>
    <w:rsid w:val="00220D15"/>
    <w:rsid w:val="00220E2B"/>
    <w:rsid w:val="00220F54"/>
    <w:rsid w:val="002213DC"/>
    <w:rsid w:val="00221714"/>
    <w:rsid w:val="0022324E"/>
    <w:rsid w:val="0022325E"/>
    <w:rsid w:val="002234DE"/>
    <w:rsid w:val="00223644"/>
    <w:rsid w:val="00223741"/>
    <w:rsid w:val="00224004"/>
    <w:rsid w:val="00224E60"/>
    <w:rsid w:val="0022565E"/>
    <w:rsid w:val="00225A33"/>
    <w:rsid w:val="00225AE0"/>
    <w:rsid w:val="00226053"/>
    <w:rsid w:val="002269F7"/>
    <w:rsid w:val="00227882"/>
    <w:rsid w:val="00227AA6"/>
    <w:rsid w:val="00227C19"/>
    <w:rsid w:val="00227D41"/>
    <w:rsid w:val="0023015A"/>
    <w:rsid w:val="00230558"/>
    <w:rsid w:val="00230747"/>
    <w:rsid w:val="002307DF"/>
    <w:rsid w:val="002318A8"/>
    <w:rsid w:val="002330F9"/>
    <w:rsid w:val="00233BA2"/>
    <w:rsid w:val="00233C6A"/>
    <w:rsid w:val="00234718"/>
    <w:rsid w:val="002349EA"/>
    <w:rsid w:val="00234E66"/>
    <w:rsid w:val="00235307"/>
    <w:rsid w:val="00235568"/>
    <w:rsid w:val="0023681A"/>
    <w:rsid w:val="00237BE6"/>
    <w:rsid w:val="00240240"/>
    <w:rsid w:val="00240493"/>
    <w:rsid w:val="002405B5"/>
    <w:rsid w:val="002407D9"/>
    <w:rsid w:val="002417C6"/>
    <w:rsid w:val="00241CCD"/>
    <w:rsid w:val="00241DCD"/>
    <w:rsid w:val="0024204D"/>
    <w:rsid w:val="00243352"/>
    <w:rsid w:val="002437C7"/>
    <w:rsid w:val="00243D8F"/>
    <w:rsid w:val="00244D84"/>
    <w:rsid w:val="00245347"/>
    <w:rsid w:val="0024541A"/>
    <w:rsid w:val="00245605"/>
    <w:rsid w:val="00245CA3"/>
    <w:rsid w:val="00245D35"/>
    <w:rsid w:val="00246293"/>
    <w:rsid w:val="00246327"/>
    <w:rsid w:val="00246CA6"/>
    <w:rsid w:val="002473B2"/>
    <w:rsid w:val="002503C2"/>
    <w:rsid w:val="002512DF"/>
    <w:rsid w:val="0025196D"/>
    <w:rsid w:val="00251A3B"/>
    <w:rsid w:val="002523D3"/>
    <w:rsid w:val="00252C45"/>
    <w:rsid w:val="00253814"/>
    <w:rsid w:val="00253A09"/>
    <w:rsid w:val="00253C7B"/>
    <w:rsid w:val="00253CC8"/>
    <w:rsid w:val="0025418A"/>
    <w:rsid w:val="00254809"/>
    <w:rsid w:val="00254A81"/>
    <w:rsid w:val="00254E79"/>
    <w:rsid w:val="002568C4"/>
    <w:rsid w:val="00256A2D"/>
    <w:rsid w:val="00256DB4"/>
    <w:rsid w:val="00257A6E"/>
    <w:rsid w:val="002616E7"/>
    <w:rsid w:val="0026195E"/>
    <w:rsid w:val="00261A74"/>
    <w:rsid w:val="00261AD6"/>
    <w:rsid w:val="002623AB"/>
    <w:rsid w:val="002639EF"/>
    <w:rsid w:val="00264EB8"/>
    <w:rsid w:val="00264FA2"/>
    <w:rsid w:val="00265402"/>
    <w:rsid w:val="0026660C"/>
    <w:rsid w:val="00267474"/>
    <w:rsid w:val="00267EE9"/>
    <w:rsid w:val="00270222"/>
    <w:rsid w:val="00270532"/>
    <w:rsid w:val="00270672"/>
    <w:rsid w:val="00270809"/>
    <w:rsid w:val="00271529"/>
    <w:rsid w:val="002718E6"/>
    <w:rsid w:val="00272CA9"/>
    <w:rsid w:val="002738B2"/>
    <w:rsid w:val="0027425F"/>
    <w:rsid w:val="00275AE4"/>
    <w:rsid w:val="00275C95"/>
    <w:rsid w:val="00276602"/>
    <w:rsid w:val="00276B39"/>
    <w:rsid w:val="002773E9"/>
    <w:rsid w:val="00277B6C"/>
    <w:rsid w:val="002800A7"/>
    <w:rsid w:val="002813D1"/>
    <w:rsid w:val="0028186F"/>
    <w:rsid w:val="00281BA1"/>
    <w:rsid w:val="00282A2C"/>
    <w:rsid w:val="00282E89"/>
    <w:rsid w:val="00283118"/>
    <w:rsid w:val="0028362D"/>
    <w:rsid w:val="0028387B"/>
    <w:rsid w:val="00283EBE"/>
    <w:rsid w:val="00283F10"/>
    <w:rsid w:val="00283FEF"/>
    <w:rsid w:val="002841AE"/>
    <w:rsid w:val="00285BBE"/>
    <w:rsid w:val="00285FBA"/>
    <w:rsid w:val="00286C02"/>
    <w:rsid w:val="0028779A"/>
    <w:rsid w:val="00287CA8"/>
    <w:rsid w:val="00290725"/>
    <w:rsid w:val="00290E6F"/>
    <w:rsid w:val="00290FE5"/>
    <w:rsid w:val="00291618"/>
    <w:rsid w:val="00292518"/>
    <w:rsid w:val="00292A96"/>
    <w:rsid w:val="00292C3B"/>
    <w:rsid w:val="00293202"/>
    <w:rsid w:val="00293EFC"/>
    <w:rsid w:val="00294EE8"/>
    <w:rsid w:val="00295FF6"/>
    <w:rsid w:val="00296B80"/>
    <w:rsid w:val="0029791D"/>
    <w:rsid w:val="00297F2A"/>
    <w:rsid w:val="002A04DC"/>
    <w:rsid w:val="002A08A9"/>
    <w:rsid w:val="002A206B"/>
    <w:rsid w:val="002A2AF6"/>
    <w:rsid w:val="002A4038"/>
    <w:rsid w:val="002A72DB"/>
    <w:rsid w:val="002A73BF"/>
    <w:rsid w:val="002A74A0"/>
    <w:rsid w:val="002A771B"/>
    <w:rsid w:val="002B09F8"/>
    <w:rsid w:val="002B0E6B"/>
    <w:rsid w:val="002B1314"/>
    <w:rsid w:val="002B1610"/>
    <w:rsid w:val="002B1662"/>
    <w:rsid w:val="002B1EB2"/>
    <w:rsid w:val="002B241E"/>
    <w:rsid w:val="002B2644"/>
    <w:rsid w:val="002B2DEF"/>
    <w:rsid w:val="002B34B7"/>
    <w:rsid w:val="002B413C"/>
    <w:rsid w:val="002B4C00"/>
    <w:rsid w:val="002B4C0D"/>
    <w:rsid w:val="002B4D45"/>
    <w:rsid w:val="002B593B"/>
    <w:rsid w:val="002B72AB"/>
    <w:rsid w:val="002B7722"/>
    <w:rsid w:val="002B7BF5"/>
    <w:rsid w:val="002C0271"/>
    <w:rsid w:val="002C0572"/>
    <w:rsid w:val="002C0684"/>
    <w:rsid w:val="002C10A8"/>
    <w:rsid w:val="002C1194"/>
    <w:rsid w:val="002C2CB5"/>
    <w:rsid w:val="002C443A"/>
    <w:rsid w:val="002C4B8E"/>
    <w:rsid w:val="002C5B7E"/>
    <w:rsid w:val="002C6C09"/>
    <w:rsid w:val="002C6EA0"/>
    <w:rsid w:val="002C6FE5"/>
    <w:rsid w:val="002C728D"/>
    <w:rsid w:val="002C7433"/>
    <w:rsid w:val="002D0F44"/>
    <w:rsid w:val="002D0FC3"/>
    <w:rsid w:val="002D28D6"/>
    <w:rsid w:val="002D2A30"/>
    <w:rsid w:val="002D2EF6"/>
    <w:rsid w:val="002D2FDC"/>
    <w:rsid w:val="002D32AE"/>
    <w:rsid w:val="002D3B2F"/>
    <w:rsid w:val="002D46F4"/>
    <w:rsid w:val="002D5553"/>
    <w:rsid w:val="002D62D4"/>
    <w:rsid w:val="002D6679"/>
    <w:rsid w:val="002D68A2"/>
    <w:rsid w:val="002D6B6A"/>
    <w:rsid w:val="002D6E8B"/>
    <w:rsid w:val="002E073A"/>
    <w:rsid w:val="002E09F9"/>
    <w:rsid w:val="002E102A"/>
    <w:rsid w:val="002E2CE5"/>
    <w:rsid w:val="002E2F30"/>
    <w:rsid w:val="002E32AD"/>
    <w:rsid w:val="002E3447"/>
    <w:rsid w:val="002E370F"/>
    <w:rsid w:val="002E396A"/>
    <w:rsid w:val="002E4019"/>
    <w:rsid w:val="002E4110"/>
    <w:rsid w:val="002E426F"/>
    <w:rsid w:val="002E46CF"/>
    <w:rsid w:val="002E4FFF"/>
    <w:rsid w:val="002E5BB8"/>
    <w:rsid w:val="002E5C90"/>
    <w:rsid w:val="002E6C8C"/>
    <w:rsid w:val="002E7425"/>
    <w:rsid w:val="002F0382"/>
    <w:rsid w:val="002F0BD5"/>
    <w:rsid w:val="002F1D77"/>
    <w:rsid w:val="002F2481"/>
    <w:rsid w:val="002F26D5"/>
    <w:rsid w:val="002F2704"/>
    <w:rsid w:val="002F321C"/>
    <w:rsid w:val="002F45FB"/>
    <w:rsid w:val="002F46D9"/>
    <w:rsid w:val="002F496C"/>
    <w:rsid w:val="002F5517"/>
    <w:rsid w:val="003007FC"/>
    <w:rsid w:val="0030153F"/>
    <w:rsid w:val="003017F7"/>
    <w:rsid w:val="003024BE"/>
    <w:rsid w:val="003035FB"/>
    <w:rsid w:val="0030394C"/>
    <w:rsid w:val="00303DFE"/>
    <w:rsid w:val="00304356"/>
    <w:rsid w:val="00306099"/>
    <w:rsid w:val="0030669B"/>
    <w:rsid w:val="00306B88"/>
    <w:rsid w:val="00307C3B"/>
    <w:rsid w:val="00310BF1"/>
    <w:rsid w:val="00310CD2"/>
    <w:rsid w:val="00311799"/>
    <w:rsid w:val="00311C9A"/>
    <w:rsid w:val="00312000"/>
    <w:rsid w:val="0031208F"/>
    <w:rsid w:val="003121B7"/>
    <w:rsid w:val="0031491A"/>
    <w:rsid w:val="00315122"/>
    <w:rsid w:val="00315ACD"/>
    <w:rsid w:val="00317076"/>
    <w:rsid w:val="00317C5A"/>
    <w:rsid w:val="00320136"/>
    <w:rsid w:val="0032019A"/>
    <w:rsid w:val="00320C4D"/>
    <w:rsid w:val="00321BFE"/>
    <w:rsid w:val="003226CD"/>
    <w:rsid w:val="00322DA8"/>
    <w:rsid w:val="00323654"/>
    <w:rsid w:val="00323887"/>
    <w:rsid w:val="003238AD"/>
    <w:rsid w:val="0032404D"/>
    <w:rsid w:val="0032454D"/>
    <w:rsid w:val="003246A9"/>
    <w:rsid w:val="0032546D"/>
    <w:rsid w:val="00325A8B"/>
    <w:rsid w:val="00326713"/>
    <w:rsid w:val="00326CFC"/>
    <w:rsid w:val="00327496"/>
    <w:rsid w:val="00330607"/>
    <w:rsid w:val="00332918"/>
    <w:rsid w:val="00333099"/>
    <w:rsid w:val="00333EF2"/>
    <w:rsid w:val="00334615"/>
    <w:rsid w:val="00334853"/>
    <w:rsid w:val="00334DE9"/>
    <w:rsid w:val="0033517B"/>
    <w:rsid w:val="00336120"/>
    <w:rsid w:val="0033775A"/>
    <w:rsid w:val="003377AA"/>
    <w:rsid w:val="003402AD"/>
    <w:rsid w:val="003408BF"/>
    <w:rsid w:val="00340B44"/>
    <w:rsid w:val="00341862"/>
    <w:rsid w:val="00341AB7"/>
    <w:rsid w:val="00341B24"/>
    <w:rsid w:val="00341C8B"/>
    <w:rsid w:val="00342128"/>
    <w:rsid w:val="0034240E"/>
    <w:rsid w:val="0034243D"/>
    <w:rsid w:val="00342AE0"/>
    <w:rsid w:val="00343603"/>
    <w:rsid w:val="00343D2A"/>
    <w:rsid w:val="00344432"/>
    <w:rsid w:val="00344D61"/>
    <w:rsid w:val="00345820"/>
    <w:rsid w:val="00345B3E"/>
    <w:rsid w:val="00345D28"/>
    <w:rsid w:val="00345DA8"/>
    <w:rsid w:val="00347166"/>
    <w:rsid w:val="00351A0B"/>
    <w:rsid w:val="00351EF5"/>
    <w:rsid w:val="0035200D"/>
    <w:rsid w:val="003520EB"/>
    <w:rsid w:val="00352E72"/>
    <w:rsid w:val="003533F3"/>
    <w:rsid w:val="00353586"/>
    <w:rsid w:val="00353922"/>
    <w:rsid w:val="0035413A"/>
    <w:rsid w:val="00354B25"/>
    <w:rsid w:val="003554DA"/>
    <w:rsid w:val="00355946"/>
    <w:rsid w:val="00355C02"/>
    <w:rsid w:val="00355F38"/>
    <w:rsid w:val="00356FEF"/>
    <w:rsid w:val="003570D2"/>
    <w:rsid w:val="003571A7"/>
    <w:rsid w:val="00357EF7"/>
    <w:rsid w:val="00360145"/>
    <w:rsid w:val="00360331"/>
    <w:rsid w:val="0036052E"/>
    <w:rsid w:val="003614D4"/>
    <w:rsid w:val="00361E06"/>
    <w:rsid w:val="003624B6"/>
    <w:rsid w:val="00362523"/>
    <w:rsid w:val="00362AAE"/>
    <w:rsid w:val="003632C8"/>
    <w:rsid w:val="00363465"/>
    <w:rsid w:val="00364B43"/>
    <w:rsid w:val="0036500F"/>
    <w:rsid w:val="00365E98"/>
    <w:rsid w:val="00366996"/>
    <w:rsid w:val="00366A05"/>
    <w:rsid w:val="00366A11"/>
    <w:rsid w:val="00366DBE"/>
    <w:rsid w:val="00367D50"/>
    <w:rsid w:val="00367DE1"/>
    <w:rsid w:val="00367F67"/>
    <w:rsid w:val="0037121E"/>
    <w:rsid w:val="00371515"/>
    <w:rsid w:val="003715C3"/>
    <w:rsid w:val="0037228E"/>
    <w:rsid w:val="003728D7"/>
    <w:rsid w:val="00372927"/>
    <w:rsid w:val="00372A5F"/>
    <w:rsid w:val="00372A89"/>
    <w:rsid w:val="00373517"/>
    <w:rsid w:val="00375181"/>
    <w:rsid w:val="003752D6"/>
    <w:rsid w:val="00375A29"/>
    <w:rsid w:val="00375E65"/>
    <w:rsid w:val="00375EB1"/>
    <w:rsid w:val="00376543"/>
    <w:rsid w:val="003774C2"/>
    <w:rsid w:val="003778C9"/>
    <w:rsid w:val="00377984"/>
    <w:rsid w:val="00377FEE"/>
    <w:rsid w:val="00380654"/>
    <w:rsid w:val="00380F9D"/>
    <w:rsid w:val="00381607"/>
    <w:rsid w:val="00382484"/>
    <w:rsid w:val="00382633"/>
    <w:rsid w:val="00383581"/>
    <w:rsid w:val="00383621"/>
    <w:rsid w:val="00384ABF"/>
    <w:rsid w:val="003856CC"/>
    <w:rsid w:val="00385C31"/>
    <w:rsid w:val="00386A35"/>
    <w:rsid w:val="003875A2"/>
    <w:rsid w:val="00387641"/>
    <w:rsid w:val="0039010C"/>
    <w:rsid w:val="003912DE"/>
    <w:rsid w:val="0039139A"/>
    <w:rsid w:val="003915E2"/>
    <w:rsid w:val="00391B9B"/>
    <w:rsid w:val="00391FDC"/>
    <w:rsid w:val="00393040"/>
    <w:rsid w:val="0039327A"/>
    <w:rsid w:val="00393F01"/>
    <w:rsid w:val="0039415A"/>
    <w:rsid w:val="00394C78"/>
    <w:rsid w:val="003967CB"/>
    <w:rsid w:val="00396BEA"/>
    <w:rsid w:val="00396E47"/>
    <w:rsid w:val="0039718A"/>
    <w:rsid w:val="00397239"/>
    <w:rsid w:val="003A02DD"/>
    <w:rsid w:val="003A0537"/>
    <w:rsid w:val="003A07B0"/>
    <w:rsid w:val="003A2830"/>
    <w:rsid w:val="003A29A0"/>
    <w:rsid w:val="003A30BE"/>
    <w:rsid w:val="003A3500"/>
    <w:rsid w:val="003A3501"/>
    <w:rsid w:val="003A3A87"/>
    <w:rsid w:val="003A43B4"/>
    <w:rsid w:val="003A4D6F"/>
    <w:rsid w:val="003A5D4B"/>
    <w:rsid w:val="003A5E65"/>
    <w:rsid w:val="003A5E6A"/>
    <w:rsid w:val="003A610A"/>
    <w:rsid w:val="003A6147"/>
    <w:rsid w:val="003A6834"/>
    <w:rsid w:val="003A6D25"/>
    <w:rsid w:val="003B08EC"/>
    <w:rsid w:val="003B0A02"/>
    <w:rsid w:val="003B1223"/>
    <w:rsid w:val="003B1466"/>
    <w:rsid w:val="003B1545"/>
    <w:rsid w:val="003B181E"/>
    <w:rsid w:val="003B2769"/>
    <w:rsid w:val="003B4172"/>
    <w:rsid w:val="003B4891"/>
    <w:rsid w:val="003B5D84"/>
    <w:rsid w:val="003B5EBC"/>
    <w:rsid w:val="003B6732"/>
    <w:rsid w:val="003B6E53"/>
    <w:rsid w:val="003B747B"/>
    <w:rsid w:val="003B7612"/>
    <w:rsid w:val="003C0C33"/>
    <w:rsid w:val="003C1031"/>
    <w:rsid w:val="003C191E"/>
    <w:rsid w:val="003C1C97"/>
    <w:rsid w:val="003C2629"/>
    <w:rsid w:val="003C2AAB"/>
    <w:rsid w:val="003C2FB4"/>
    <w:rsid w:val="003C3980"/>
    <w:rsid w:val="003C3CD6"/>
    <w:rsid w:val="003C4F9E"/>
    <w:rsid w:val="003C549D"/>
    <w:rsid w:val="003C5D8B"/>
    <w:rsid w:val="003C5E30"/>
    <w:rsid w:val="003C6420"/>
    <w:rsid w:val="003C6674"/>
    <w:rsid w:val="003C6EFA"/>
    <w:rsid w:val="003D03AE"/>
    <w:rsid w:val="003D0B34"/>
    <w:rsid w:val="003D1168"/>
    <w:rsid w:val="003D194B"/>
    <w:rsid w:val="003D1C53"/>
    <w:rsid w:val="003D20E8"/>
    <w:rsid w:val="003D29EE"/>
    <w:rsid w:val="003D2B75"/>
    <w:rsid w:val="003D2DF8"/>
    <w:rsid w:val="003D2F3B"/>
    <w:rsid w:val="003D3A13"/>
    <w:rsid w:val="003D3F6B"/>
    <w:rsid w:val="003D4689"/>
    <w:rsid w:val="003D48DD"/>
    <w:rsid w:val="003D4948"/>
    <w:rsid w:val="003D4D11"/>
    <w:rsid w:val="003D5223"/>
    <w:rsid w:val="003D56AE"/>
    <w:rsid w:val="003D5822"/>
    <w:rsid w:val="003D651A"/>
    <w:rsid w:val="003E10D4"/>
    <w:rsid w:val="003E1801"/>
    <w:rsid w:val="003E21AC"/>
    <w:rsid w:val="003E250B"/>
    <w:rsid w:val="003E2866"/>
    <w:rsid w:val="003E2AB6"/>
    <w:rsid w:val="003E30BF"/>
    <w:rsid w:val="003E33CE"/>
    <w:rsid w:val="003E3417"/>
    <w:rsid w:val="003E37F3"/>
    <w:rsid w:val="003E4DC9"/>
    <w:rsid w:val="003E5135"/>
    <w:rsid w:val="003E58F5"/>
    <w:rsid w:val="003E5C38"/>
    <w:rsid w:val="003E6080"/>
    <w:rsid w:val="003E78FB"/>
    <w:rsid w:val="003E7FC8"/>
    <w:rsid w:val="003F00A1"/>
    <w:rsid w:val="003F04DA"/>
    <w:rsid w:val="003F05C7"/>
    <w:rsid w:val="003F06A1"/>
    <w:rsid w:val="003F0AD2"/>
    <w:rsid w:val="003F1698"/>
    <w:rsid w:val="003F2434"/>
    <w:rsid w:val="003F2586"/>
    <w:rsid w:val="003F36D4"/>
    <w:rsid w:val="003F3CA8"/>
    <w:rsid w:val="003F4223"/>
    <w:rsid w:val="003F47E5"/>
    <w:rsid w:val="003F4BDB"/>
    <w:rsid w:val="003F522B"/>
    <w:rsid w:val="003F5453"/>
    <w:rsid w:val="003F62BD"/>
    <w:rsid w:val="003F6D40"/>
    <w:rsid w:val="003F767D"/>
    <w:rsid w:val="0040011E"/>
    <w:rsid w:val="00400213"/>
    <w:rsid w:val="00400E8D"/>
    <w:rsid w:val="0040119B"/>
    <w:rsid w:val="00402058"/>
    <w:rsid w:val="00402A41"/>
    <w:rsid w:val="00402AA1"/>
    <w:rsid w:val="00403087"/>
    <w:rsid w:val="00403BE4"/>
    <w:rsid w:val="004043AA"/>
    <w:rsid w:val="004047F4"/>
    <w:rsid w:val="00404D42"/>
    <w:rsid w:val="00404DA3"/>
    <w:rsid w:val="00406278"/>
    <w:rsid w:val="00406CC1"/>
    <w:rsid w:val="00407771"/>
    <w:rsid w:val="00407B32"/>
    <w:rsid w:val="0041026E"/>
    <w:rsid w:val="00410336"/>
    <w:rsid w:val="00410DC5"/>
    <w:rsid w:val="00411EB9"/>
    <w:rsid w:val="00412124"/>
    <w:rsid w:val="00412938"/>
    <w:rsid w:val="00412BBA"/>
    <w:rsid w:val="00413FE4"/>
    <w:rsid w:val="0041404E"/>
    <w:rsid w:val="004147F6"/>
    <w:rsid w:val="00414E3C"/>
    <w:rsid w:val="00415D98"/>
    <w:rsid w:val="004163B8"/>
    <w:rsid w:val="00416996"/>
    <w:rsid w:val="004169FF"/>
    <w:rsid w:val="00416B29"/>
    <w:rsid w:val="00416E31"/>
    <w:rsid w:val="00416EE7"/>
    <w:rsid w:val="00416F41"/>
    <w:rsid w:val="00417274"/>
    <w:rsid w:val="004178BC"/>
    <w:rsid w:val="004202BB"/>
    <w:rsid w:val="00420827"/>
    <w:rsid w:val="004208DF"/>
    <w:rsid w:val="00420E0F"/>
    <w:rsid w:val="0042215D"/>
    <w:rsid w:val="00422546"/>
    <w:rsid w:val="004229F8"/>
    <w:rsid w:val="00422CD6"/>
    <w:rsid w:val="00422D32"/>
    <w:rsid w:val="00423051"/>
    <w:rsid w:val="00423881"/>
    <w:rsid w:val="00423B7F"/>
    <w:rsid w:val="00423CD4"/>
    <w:rsid w:val="0042453C"/>
    <w:rsid w:val="00424704"/>
    <w:rsid w:val="00424845"/>
    <w:rsid w:val="004250C5"/>
    <w:rsid w:val="00425E55"/>
    <w:rsid w:val="004263C1"/>
    <w:rsid w:val="00426635"/>
    <w:rsid w:val="00430B8E"/>
    <w:rsid w:val="0043126F"/>
    <w:rsid w:val="004314EF"/>
    <w:rsid w:val="00431E31"/>
    <w:rsid w:val="004321FA"/>
    <w:rsid w:val="00433137"/>
    <w:rsid w:val="00433F3B"/>
    <w:rsid w:val="0043442C"/>
    <w:rsid w:val="00434942"/>
    <w:rsid w:val="004351EA"/>
    <w:rsid w:val="0043569B"/>
    <w:rsid w:val="00435C1F"/>
    <w:rsid w:val="00436616"/>
    <w:rsid w:val="00436DDB"/>
    <w:rsid w:val="00436F7B"/>
    <w:rsid w:val="00437110"/>
    <w:rsid w:val="00437494"/>
    <w:rsid w:val="004375D6"/>
    <w:rsid w:val="004400F7"/>
    <w:rsid w:val="00440159"/>
    <w:rsid w:val="004403AA"/>
    <w:rsid w:val="004413F3"/>
    <w:rsid w:val="00441B1F"/>
    <w:rsid w:val="004422B6"/>
    <w:rsid w:val="004430F6"/>
    <w:rsid w:val="004432DC"/>
    <w:rsid w:val="0044385E"/>
    <w:rsid w:val="00443A2B"/>
    <w:rsid w:val="004443B6"/>
    <w:rsid w:val="004447AA"/>
    <w:rsid w:val="00444B85"/>
    <w:rsid w:val="00444BAB"/>
    <w:rsid w:val="00444BEA"/>
    <w:rsid w:val="00445E56"/>
    <w:rsid w:val="0044611D"/>
    <w:rsid w:val="004465BB"/>
    <w:rsid w:val="00447357"/>
    <w:rsid w:val="00450764"/>
    <w:rsid w:val="00451476"/>
    <w:rsid w:val="00451653"/>
    <w:rsid w:val="00453120"/>
    <w:rsid w:val="00453EBE"/>
    <w:rsid w:val="00460099"/>
    <w:rsid w:val="00460CFD"/>
    <w:rsid w:val="00460E5C"/>
    <w:rsid w:val="00461677"/>
    <w:rsid w:val="00462C1E"/>
    <w:rsid w:val="00463208"/>
    <w:rsid w:val="0046332A"/>
    <w:rsid w:val="00463672"/>
    <w:rsid w:val="0046375A"/>
    <w:rsid w:val="0046518F"/>
    <w:rsid w:val="00465378"/>
    <w:rsid w:val="00465A6C"/>
    <w:rsid w:val="00466376"/>
    <w:rsid w:val="00466D91"/>
    <w:rsid w:val="00467212"/>
    <w:rsid w:val="00470554"/>
    <w:rsid w:val="0047059C"/>
    <w:rsid w:val="004711B2"/>
    <w:rsid w:val="00471F9D"/>
    <w:rsid w:val="00473372"/>
    <w:rsid w:val="00473A97"/>
    <w:rsid w:val="00473D60"/>
    <w:rsid w:val="004740FC"/>
    <w:rsid w:val="00474315"/>
    <w:rsid w:val="00474D37"/>
    <w:rsid w:val="0047702A"/>
    <w:rsid w:val="0047703F"/>
    <w:rsid w:val="00480767"/>
    <w:rsid w:val="00480E66"/>
    <w:rsid w:val="004825F2"/>
    <w:rsid w:val="00482D17"/>
    <w:rsid w:val="0048316B"/>
    <w:rsid w:val="0048319A"/>
    <w:rsid w:val="004835D2"/>
    <w:rsid w:val="0048388B"/>
    <w:rsid w:val="00484668"/>
    <w:rsid w:val="00486B47"/>
    <w:rsid w:val="00486D89"/>
    <w:rsid w:val="004871A8"/>
    <w:rsid w:val="00490404"/>
    <w:rsid w:val="0049045B"/>
    <w:rsid w:val="00490707"/>
    <w:rsid w:val="004909DE"/>
    <w:rsid w:val="00490FCD"/>
    <w:rsid w:val="004916A4"/>
    <w:rsid w:val="0049208D"/>
    <w:rsid w:val="00492198"/>
    <w:rsid w:val="0049246A"/>
    <w:rsid w:val="004944C0"/>
    <w:rsid w:val="00494634"/>
    <w:rsid w:val="00494864"/>
    <w:rsid w:val="00495D74"/>
    <w:rsid w:val="00495E1F"/>
    <w:rsid w:val="00495F94"/>
    <w:rsid w:val="00496039"/>
    <w:rsid w:val="004965EE"/>
    <w:rsid w:val="0049697A"/>
    <w:rsid w:val="00497A8C"/>
    <w:rsid w:val="00497D5A"/>
    <w:rsid w:val="004A018B"/>
    <w:rsid w:val="004A09AD"/>
    <w:rsid w:val="004A1531"/>
    <w:rsid w:val="004A15DC"/>
    <w:rsid w:val="004A1BCA"/>
    <w:rsid w:val="004A26E6"/>
    <w:rsid w:val="004A2AF7"/>
    <w:rsid w:val="004A2F3A"/>
    <w:rsid w:val="004A372B"/>
    <w:rsid w:val="004A392A"/>
    <w:rsid w:val="004A3A06"/>
    <w:rsid w:val="004A3A6D"/>
    <w:rsid w:val="004A3D39"/>
    <w:rsid w:val="004A49A7"/>
    <w:rsid w:val="004A4B4E"/>
    <w:rsid w:val="004A5937"/>
    <w:rsid w:val="004A7B72"/>
    <w:rsid w:val="004B1084"/>
    <w:rsid w:val="004B14C2"/>
    <w:rsid w:val="004B187D"/>
    <w:rsid w:val="004B1E6E"/>
    <w:rsid w:val="004B3246"/>
    <w:rsid w:val="004B3F6C"/>
    <w:rsid w:val="004B428C"/>
    <w:rsid w:val="004B48A3"/>
    <w:rsid w:val="004B533E"/>
    <w:rsid w:val="004B5BDB"/>
    <w:rsid w:val="004B5FC5"/>
    <w:rsid w:val="004B6E6B"/>
    <w:rsid w:val="004B7291"/>
    <w:rsid w:val="004C0301"/>
    <w:rsid w:val="004C0364"/>
    <w:rsid w:val="004C1514"/>
    <w:rsid w:val="004C1696"/>
    <w:rsid w:val="004C1B13"/>
    <w:rsid w:val="004C1F7A"/>
    <w:rsid w:val="004C2023"/>
    <w:rsid w:val="004C2617"/>
    <w:rsid w:val="004C26B4"/>
    <w:rsid w:val="004C285C"/>
    <w:rsid w:val="004C319E"/>
    <w:rsid w:val="004C3A4A"/>
    <w:rsid w:val="004C415F"/>
    <w:rsid w:val="004C41A0"/>
    <w:rsid w:val="004C5D52"/>
    <w:rsid w:val="004C5E71"/>
    <w:rsid w:val="004C63E9"/>
    <w:rsid w:val="004C65BA"/>
    <w:rsid w:val="004C7960"/>
    <w:rsid w:val="004D05F6"/>
    <w:rsid w:val="004D060B"/>
    <w:rsid w:val="004D08D6"/>
    <w:rsid w:val="004D09E2"/>
    <w:rsid w:val="004D0BE4"/>
    <w:rsid w:val="004D0E1D"/>
    <w:rsid w:val="004D0F3F"/>
    <w:rsid w:val="004D1439"/>
    <w:rsid w:val="004D162B"/>
    <w:rsid w:val="004D21A3"/>
    <w:rsid w:val="004D220F"/>
    <w:rsid w:val="004D34ED"/>
    <w:rsid w:val="004D3DB6"/>
    <w:rsid w:val="004D4B2B"/>
    <w:rsid w:val="004D514D"/>
    <w:rsid w:val="004D5C93"/>
    <w:rsid w:val="004D5E3B"/>
    <w:rsid w:val="004D6EEF"/>
    <w:rsid w:val="004D75AF"/>
    <w:rsid w:val="004D79E7"/>
    <w:rsid w:val="004E1CD6"/>
    <w:rsid w:val="004E1E1E"/>
    <w:rsid w:val="004E254B"/>
    <w:rsid w:val="004E2AB3"/>
    <w:rsid w:val="004E3BA4"/>
    <w:rsid w:val="004E3F37"/>
    <w:rsid w:val="004E3FA0"/>
    <w:rsid w:val="004E44C7"/>
    <w:rsid w:val="004E52E4"/>
    <w:rsid w:val="004E563B"/>
    <w:rsid w:val="004E59EC"/>
    <w:rsid w:val="004E5BA8"/>
    <w:rsid w:val="004E5D09"/>
    <w:rsid w:val="004E60E6"/>
    <w:rsid w:val="004E7106"/>
    <w:rsid w:val="004E7B51"/>
    <w:rsid w:val="004E7B90"/>
    <w:rsid w:val="004E7EBA"/>
    <w:rsid w:val="004F03A8"/>
    <w:rsid w:val="004F06E3"/>
    <w:rsid w:val="004F131E"/>
    <w:rsid w:val="004F138E"/>
    <w:rsid w:val="004F17D5"/>
    <w:rsid w:val="004F21CD"/>
    <w:rsid w:val="004F2332"/>
    <w:rsid w:val="004F345A"/>
    <w:rsid w:val="004F41BC"/>
    <w:rsid w:val="004F4534"/>
    <w:rsid w:val="004F4A92"/>
    <w:rsid w:val="004F4AA7"/>
    <w:rsid w:val="004F5FBF"/>
    <w:rsid w:val="004F7659"/>
    <w:rsid w:val="005003FF"/>
    <w:rsid w:val="00500625"/>
    <w:rsid w:val="005007E6"/>
    <w:rsid w:val="0050222D"/>
    <w:rsid w:val="00502711"/>
    <w:rsid w:val="00503508"/>
    <w:rsid w:val="005038CB"/>
    <w:rsid w:val="005042B7"/>
    <w:rsid w:val="005044EC"/>
    <w:rsid w:val="00504E2D"/>
    <w:rsid w:val="005051B1"/>
    <w:rsid w:val="00505C20"/>
    <w:rsid w:val="00506042"/>
    <w:rsid w:val="005062C3"/>
    <w:rsid w:val="005067BA"/>
    <w:rsid w:val="0050735C"/>
    <w:rsid w:val="00507524"/>
    <w:rsid w:val="00507751"/>
    <w:rsid w:val="00511591"/>
    <w:rsid w:val="00511D4C"/>
    <w:rsid w:val="00512545"/>
    <w:rsid w:val="00513B48"/>
    <w:rsid w:val="005146A3"/>
    <w:rsid w:val="005149FC"/>
    <w:rsid w:val="00514DBB"/>
    <w:rsid w:val="0051645A"/>
    <w:rsid w:val="00516846"/>
    <w:rsid w:val="00516D0D"/>
    <w:rsid w:val="005174B9"/>
    <w:rsid w:val="00517AD4"/>
    <w:rsid w:val="00522082"/>
    <w:rsid w:val="00522121"/>
    <w:rsid w:val="00524299"/>
    <w:rsid w:val="005249F0"/>
    <w:rsid w:val="00525D18"/>
    <w:rsid w:val="00525FB2"/>
    <w:rsid w:val="00526C7E"/>
    <w:rsid w:val="00527574"/>
    <w:rsid w:val="00527B1D"/>
    <w:rsid w:val="00527D4B"/>
    <w:rsid w:val="00527F5C"/>
    <w:rsid w:val="00530D27"/>
    <w:rsid w:val="00530F10"/>
    <w:rsid w:val="005328F5"/>
    <w:rsid w:val="00533043"/>
    <w:rsid w:val="005340F4"/>
    <w:rsid w:val="005345FB"/>
    <w:rsid w:val="005347A8"/>
    <w:rsid w:val="00534CC8"/>
    <w:rsid w:val="00535364"/>
    <w:rsid w:val="00535881"/>
    <w:rsid w:val="00535A46"/>
    <w:rsid w:val="00535DF4"/>
    <w:rsid w:val="00536426"/>
    <w:rsid w:val="00536C7A"/>
    <w:rsid w:val="00537722"/>
    <w:rsid w:val="00537AB9"/>
    <w:rsid w:val="005400A7"/>
    <w:rsid w:val="005400D0"/>
    <w:rsid w:val="005407CF"/>
    <w:rsid w:val="005418AD"/>
    <w:rsid w:val="00542A62"/>
    <w:rsid w:val="00543431"/>
    <w:rsid w:val="00543803"/>
    <w:rsid w:val="00543A04"/>
    <w:rsid w:val="00543D08"/>
    <w:rsid w:val="00543DF3"/>
    <w:rsid w:val="00544249"/>
    <w:rsid w:val="0054424F"/>
    <w:rsid w:val="00545C90"/>
    <w:rsid w:val="00546B73"/>
    <w:rsid w:val="00546D5B"/>
    <w:rsid w:val="00547B69"/>
    <w:rsid w:val="00551B15"/>
    <w:rsid w:val="00551CF1"/>
    <w:rsid w:val="00553FB1"/>
    <w:rsid w:val="00554E34"/>
    <w:rsid w:val="005555B6"/>
    <w:rsid w:val="0055566D"/>
    <w:rsid w:val="00555897"/>
    <w:rsid w:val="0055656E"/>
    <w:rsid w:val="005565A3"/>
    <w:rsid w:val="005571BC"/>
    <w:rsid w:val="0056127E"/>
    <w:rsid w:val="00561296"/>
    <w:rsid w:val="00562C0B"/>
    <w:rsid w:val="00562F67"/>
    <w:rsid w:val="005631D6"/>
    <w:rsid w:val="00563B21"/>
    <w:rsid w:val="00564529"/>
    <w:rsid w:val="00564A6B"/>
    <w:rsid w:val="00565ABE"/>
    <w:rsid w:val="005660BE"/>
    <w:rsid w:val="005665CD"/>
    <w:rsid w:val="00567421"/>
    <w:rsid w:val="00567E7D"/>
    <w:rsid w:val="005706D2"/>
    <w:rsid w:val="00571DB3"/>
    <w:rsid w:val="00571E21"/>
    <w:rsid w:val="00572202"/>
    <w:rsid w:val="00573A08"/>
    <w:rsid w:val="00573B1E"/>
    <w:rsid w:val="00574470"/>
    <w:rsid w:val="00574C02"/>
    <w:rsid w:val="0057514B"/>
    <w:rsid w:val="00576167"/>
    <w:rsid w:val="0057685E"/>
    <w:rsid w:val="00576ED7"/>
    <w:rsid w:val="00580759"/>
    <w:rsid w:val="00580A3A"/>
    <w:rsid w:val="00581428"/>
    <w:rsid w:val="00581CCD"/>
    <w:rsid w:val="00582755"/>
    <w:rsid w:val="00582A74"/>
    <w:rsid w:val="00583A9F"/>
    <w:rsid w:val="005848B6"/>
    <w:rsid w:val="005849D8"/>
    <w:rsid w:val="00584AC8"/>
    <w:rsid w:val="00585025"/>
    <w:rsid w:val="0058526B"/>
    <w:rsid w:val="0058533B"/>
    <w:rsid w:val="00585A73"/>
    <w:rsid w:val="00585C55"/>
    <w:rsid w:val="00585D73"/>
    <w:rsid w:val="0058680A"/>
    <w:rsid w:val="00586AB4"/>
    <w:rsid w:val="00586BA0"/>
    <w:rsid w:val="00587776"/>
    <w:rsid w:val="00587F91"/>
    <w:rsid w:val="00587F99"/>
    <w:rsid w:val="00591511"/>
    <w:rsid w:val="0059155B"/>
    <w:rsid w:val="00591C30"/>
    <w:rsid w:val="00592921"/>
    <w:rsid w:val="00594019"/>
    <w:rsid w:val="005941FB"/>
    <w:rsid w:val="0059452E"/>
    <w:rsid w:val="005949EA"/>
    <w:rsid w:val="00594D76"/>
    <w:rsid w:val="00594DCE"/>
    <w:rsid w:val="00596550"/>
    <w:rsid w:val="00596633"/>
    <w:rsid w:val="005966E1"/>
    <w:rsid w:val="005A0489"/>
    <w:rsid w:val="005A0C96"/>
    <w:rsid w:val="005A0CE0"/>
    <w:rsid w:val="005A0E0C"/>
    <w:rsid w:val="005A2BE5"/>
    <w:rsid w:val="005A2C1B"/>
    <w:rsid w:val="005A35AD"/>
    <w:rsid w:val="005A44B8"/>
    <w:rsid w:val="005A4948"/>
    <w:rsid w:val="005A5621"/>
    <w:rsid w:val="005A56C2"/>
    <w:rsid w:val="005A5B08"/>
    <w:rsid w:val="005A622C"/>
    <w:rsid w:val="005A6756"/>
    <w:rsid w:val="005A742C"/>
    <w:rsid w:val="005A784F"/>
    <w:rsid w:val="005B0070"/>
    <w:rsid w:val="005B033F"/>
    <w:rsid w:val="005B06A4"/>
    <w:rsid w:val="005B1766"/>
    <w:rsid w:val="005B1D6D"/>
    <w:rsid w:val="005B2A34"/>
    <w:rsid w:val="005B2D5F"/>
    <w:rsid w:val="005B32F6"/>
    <w:rsid w:val="005B3525"/>
    <w:rsid w:val="005B4835"/>
    <w:rsid w:val="005B49B7"/>
    <w:rsid w:val="005B513A"/>
    <w:rsid w:val="005B53BC"/>
    <w:rsid w:val="005B54CB"/>
    <w:rsid w:val="005B5B8F"/>
    <w:rsid w:val="005B67C9"/>
    <w:rsid w:val="005C1628"/>
    <w:rsid w:val="005C17FF"/>
    <w:rsid w:val="005C25ED"/>
    <w:rsid w:val="005C27CB"/>
    <w:rsid w:val="005C2A60"/>
    <w:rsid w:val="005C2C2E"/>
    <w:rsid w:val="005C3D59"/>
    <w:rsid w:val="005C41B7"/>
    <w:rsid w:val="005C49F5"/>
    <w:rsid w:val="005C4A6A"/>
    <w:rsid w:val="005C4F6B"/>
    <w:rsid w:val="005C61EB"/>
    <w:rsid w:val="005C6250"/>
    <w:rsid w:val="005C6451"/>
    <w:rsid w:val="005C73D6"/>
    <w:rsid w:val="005D101A"/>
    <w:rsid w:val="005D13CC"/>
    <w:rsid w:val="005D142C"/>
    <w:rsid w:val="005D1908"/>
    <w:rsid w:val="005D28DD"/>
    <w:rsid w:val="005D2DE9"/>
    <w:rsid w:val="005D427E"/>
    <w:rsid w:val="005D4882"/>
    <w:rsid w:val="005D4B82"/>
    <w:rsid w:val="005D5A03"/>
    <w:rsid w:val="005D73D1"/>
    <w:rsid w:val="005D7672"/>
    <w:rsid w:val="005E0108"/>
    <w:rsid w:val="005E1FF3"/>
    <w:rsid w:val="005E225A"/>
    <w:rsid w:val="005E262E"/>
    <w:rsid w:val="005E378C"/>
    <w:rsid w:val="005E4520"/>
    <w:rsid w:val="005E48AB"/>
    <w:rsid w:val="005E4F0C"/>
    <w:rsid w:val="005E5296"/>
    <w:rsid w:val="005E5835"/>
    <w:rsid w:val="005E5986"/>
    <w:rsid w:val="005E650B"/>
    <w:rsid w:val="005E68BE"/>
    <w:rsid w:val="005E6C59"/>
    <w:rsid w:val="005E6EB0"/>
    <w:rsid w:val="005E7209"/>
    <w:rsid w:val="005E7998"/>
    <w:rsid w:val="005E7A1F"/>
    <w:rsid w:val="005E7DC6"/>
    <w:rsid w:val="005F1025"/>
    <w:rsid w:val="005F1143"/>
    <w:rsid w:val="005F164A"/>
    <w:rsid w:val="005F1B4C"/>
    <w:rsid w:val="005F36D7"/>
    <w:rsid w:val="005F39FE"/>
    <w:rsid w:val="005F3B26"/>
    <w:rsid w:val="005F477C"/>
    <w:rsid w:val="005F4A53"/>
    <w:rsid w:val="005F5257"/>
    <w:rsid w:val="005F587C"/>
    <w:rsid w:val="005F5F64"/>
    <w:rsid w:val="005F62CC"/>
    <w:rsid w:val="005F684F"/>
    <w:rsid w:val="005F6FA4"/>
    <w:rsid w:val="005F73DB"/>
    <w:rsid w:val="005F73E9"/>
    <w:rsid w:val="005F7F48"/>
    <w:rsid w:val="006007E3"/>
    <w:rsid w:val="00600A49"/>
    <w:rsid w:val="00600CDC"/>
    <w:rsid w:val="0060155A"/>
    <w:rsid w:val="00601C4D"/>
    <w:rsid w:val="006032C0"/>
    <w:rsid w:val="00604C1F"/>
    <w:rsid w:val="00605A8E"/>
    <w:rsid w:val="00605F91"/>
    <w:rsid w:val="006066DA"/>
    <w:rsid w:val="00606DEF"/>
    <w:rsid w:val="006071D2"/>
    <w:rsid w:val="00607E21"/>
    <w:rsid w:val="006102C2"/>
    <w:rsid w:val="00610759"/>
    <w:rsid w:val="006109C0"/>
    <w:rsid w:val="00610A08"/>
    <w:rsid w:val="00610B93"/>
    <w:rsid w:val="006116D3"/>
    <w:rsid w:val="006120EF"/>
    <w:rsid w:val="0061236D"/>
    <w:rsid w:val="00612C1B"/>
    <w:rsid w:val="00613154"/>
    <w:rsid w:val="00613A89"/>
    <w:rsid w:val="00613F8E"/>
    <w:rsid w:val="00613FF1"/>
    <w:rsid w:val="006141C9"/>
    <w:rsid w:val="0061434B"/>
    <w:rsid w:val="00615656"/>
    <w:rsid w:val="0061579D"/>
    <w:rsid w:val="006157F7"/>
    <w:rsid w:val="00615E23"/>
    <w:rsid w:val="00616188"/>
    <w:rsid w:val="00616397"/>
    <w:rsid w:val="006168B4"/>
    <w:rsid w:val="00616CCD"/>
    <w:rsid w:val="0061767E"/>
    <w:rsid w:val="00617A82"/>
    <w:rsid w:val="0062015E"/>
    <w:rsid w:val="00620B24"/>
    <w:rsid w:val="00620C07"/>
    <w:rsid w:val="00621062"/>
    <w:rsid w:val="00621940"/>
    <w:rsid w:val="00621BD6"/>
    <w:rsid w:val="0062310E"/>
    <w:rsid w:val="00623436"/>
    <w:rsid w:val="00624269"/>
    <w:rsid w:val="006244C4"/>
    <w:rsid w:val="00624823"/>
    <w:rsid w:val="00625425"/>
    <w:rsid w:val="006268EF"/>
    <w:rsid w:val="00626EEA"/>
    <w:rsid w:val="00627346"/>
    <w:rsid w:val="00627892"/>
    <w:rsid w:val="00627F28"/>
    <w:rsid w:val="006300B8"/>
    <w:rsid w:val="0063011D"/>
    <w:rsid w:val="00630CBB"/>
    <w:rsid w:val="0063159D"/>
    <w:rsid w:val="006317B0"/>
    <w:rsid w:val="006325A8"/>
    <w:rsid w:val="006337C1"/>
    <w:rsid w:val="0063449E"/>
    <w:rsid w:val="006347E2"/>
    <w:rsid w:val="00634961"/>
    <w:rsid w:val="006349F7"/>
    <w:rsid w:val="0063515A"/>
    <w:rsid w:val="006409A3"/>
    <w:rsid w:val="00640FFF"/>
    <w:rsid w:val="00641A8D"/>
    <w:rsid w:val="00641EF9"/>
    <w:rsid w:val="006421F8"/>
    <w:rsid w:val="00642464"/>
    <w:rsid w:val="00643281"/>
    <w:rsid w:val="00643C90"/>
    <w:rsid w:val="00643F61"/>
    <w:rsid w:val="00644938"/>
    <w:rsid w:val="006453A4"/>
    <w:rsid w:val="00646A72"/>
    <w:rsid w:val="00646ED9"/>
    <w:rsid w:val="00647397"/>
    <w:rsid w:val="0064770D"/>
    <w:rsid w:val="00647D1A"/>
    <w:rsid w:val="00650107"/>
    <w:rsid w:val="006501C9"/>
    <w:rsid w:val="006504D6"/>
    <w:rsid w:val="00650BEB"/>
    <w:rsid w:val="00650E01"/>
    <w:rsid w:val="00650F29"/>
    <w:rsid w:val="006518F2"/>
    <w:rsid w:val="0065254C"/>
    <w:rsid w:val="00652ACF"/>
    <w:rsid w:val="0065339D"/>
    <w:rsid w:val="00653501"/>
    <w:rsid w:val="00654A4E"/>
    <w:rsid w:val="00654F58"/>
    <w:rsid w:val="00655129"/>
    <w:rsid w:val="0065549A"/>
    <w:rsid w:val="00656A6B"/>
    <w:rsid w:val="006570C4"/>
    <w:rsid w:val="006571D3"/>
    <w:rsid w:val="00660314"/>
    <w:rsid w:val="00660A53"/>
    <w:rsid w:val="00661389"/>
    <w:rsid w:val="00661468"/>
    <w:rsid w:val="00661BCC"/>
    <w:rsid w:val="00662459"/>
    <w:rsid w:val="00662874"/>
    <w:rsid w:val="00662A0A"/>
    <w:rsid w:val="00663AD7"/>
    <w:rsid w:val="00664E0B"/>
    <w:rsid w:val="00665253"/>
    <w:rsid w:val="006656D1"/>
    <w:rsid w:val="00666B6D"/>
    <w:rsid w:val="00667931"/>
    <w:rsid w:val="00667C05"/>
    <w:rsid w:val="00670273"/>
    <w:rsid w:val="0067042C"/>
    <w:rsid w:val="006705B0"/>
    <w:rsid w:val="00670EF3"/>
    <w:rsid w:val="0067165C"/>
    <w:rsid w:val="006725AF"/>
    <w:rsid w:val="00672F88"/>
    <w:rsid w:val="00674905"/>
    <w:rsid w:val="0067516A"/>
    <w:rsid w:val="00675510"/>
    <w:rsid w:val="00675B17"/>
    <w:rsid w:val="006774EC"/>
    <w:rsid w:val="00677D63"/>
    <w:rsid w:val="006813DB"/>
    <w:rsid w:val="00682274"/>
    <w:rsid w:val="00682E52"/>
    <w:rsid w:val="0068393B"/>
    <w:rsid w:val="006839CC"/>
    <w:rsid w:val="00683AD5"/>
    <w:rsid w:val="00684650"/>
    <w:rsid w:val="00684BA4"/>
    <w:rsid w:val="00684ED9"/>
    <w:rsid w:val="0068588A"/>
    <w:rsid w:val="006865A5"/>
    <w:rsid w:val="00686702"/>
    <w:rsid w:val="00686AA6"/>
    <w:rsid w:val="00690E09"/>
    <w:rsid w:val="00691B8A"/>
    <w:rsid w:val="00691D50"/>
    <w:rsid w:val="0069240C"/>
    <w:rsid w:val="00693D49"/>
    <w:rsid w:val="0069446A"/>
    <w:rsid w:val="00694992"/>
    <w:rsid w:val="00694FF4"/>
    <w:rsid w:val="00695122"/>
    <w:rsid w:val="006952AC"/>
    <w:rsid w:val="006964A9"/>
    <w:rsid w:val="00696C0C"/>
    <w:rsid w:val="00696EF7"/>
    <w:rsid w:val="006971AF"/>
    <w:rsid w:val="006973EE"/>
    <w:rsid w:val="006A050B"/>
    <w:rsid w:val="006A0A5D"/>
    <w:rsid w:val="006A2504"/>
    <w:rsid w:val="006A2B15"/>
    <w:rsid w:val="006A2EB2"/>
    <w:rsid w:val="006A3622"/>
    <w:rsid w:val="006A3B73"/>
    <w:rsid w:val="006A40EE"/>
    <w:rsid w:val="006A4386"/>
    <w:rsid w:val="006A4CE5"/>
    <w:rsid w:val="006A4F84"/>
    <w:rsid w:val="006A5958"/>
    <w:rsid w:val="006A685A"/>
    <w:rsid w:val="006A7167"/>
    <w:rsid w:val="006A72C9"/>
    <w:rsid w:val="006A72E2"/>
    <w:rsid w:val="006A7EC8"/>
    <w:rsid w:val="006B0097"/>
    <w:rsid w:val="006B0E6F"/>
    <w:rsid w:val="006B0F00"/>
    <w:rsid w:val="006B1A9F"/>
    <w:rsid w:val="006B1CCD"/>
    <w:rsid w:val="006B23D6"/>
    <w:rsid w:val="006B271C"/>
    <w:rsid w:val="006B330E"/>
    <w:rsid w:val="006B3918"/>
    <w:rsid w:val="006B40EA"/>
    <w:rsid w:val="006B4A4B"/>
    <w:rsid w:val="006B554B"/>
    <w:rsid w:val="006B5ABC"/>
    <w:rsid w:val="006B6015"/>
    <w:rsid w:val="006B6B54"/>
    <w:rsid w:val="006B730D"/>
    <w:rsid w:val="006B73A9"/>
    <w:rsid w:val="006B74B0"/>
    <w:rsid w:val="006C0374"/>
    <w:rsid w:val="006C0CC5"/>
    <w:rsid w:val="006C1BE5"/>
    <w:rsid w:val="006C24E7"/>
    <w:rsid w:val="006C305B"/>
    <w:rsid w:val="006C52C7"/>
    <w:rsid w:val="006C593B"/>
    <w:rsid w:val="006C5D44"/>
    <w:rsid w:val="006C5E2E"/>
    <w:rsid w:val="006C6159"/>
    <w:rsid w:val="006C6352"/>
    <w:rsid w:val="006C6CC4"/>
    <w:rsid w:val="006C71D3"/>
    <w:rsid w:val="006C7EB9"/>
    <w:rsid w:val="006D0DF1"/>
    <w:rsid w:val="006D107A"/>
    <w:rsid w:val="006D161A"/>
    <w:rsid w:val="006D3299"/>
    <w:rsid w:val="006D3C9B"/>
    <w:rsid w:val="006D41E6"/>
    <w:rsid w:val="006D467A"/>
    <w:rsid w:val="006D4775"/>
    <w:rsid w:val="006D47C9"/>
    <w:rsid w:val="006D4C19"/>
    <w:rsid w:val="006D5144"/>
    <w:rsid w:val="006D51C2"/>
    <w:rsid w:val="006D6867"/>
    <w:rsid w:val="006D6B44"/>
    <w:rsid w:val="006D717D"/>
    <w:rsid w:val="006E141C"/>
    <w:rsid w:val="006E1D92"/>
    <w:rsid w:val="006E283F"/>
    <w:rsid w:val="006E296B"/>
    <w:rsid w:val="006E2CD2"/>
    <w:rsid w:val="006E30B5"/>
    <w:rsid w:val="006E336C"/>
    <w:rsid w:val="006E38A6"/>
    <w:rsid w:val="006E392E"/>
    <w:rsid w:val="006E3F24"/>
    <w:rsid w:val="006E4644"/>
    <w:rsid w:val="006E4997"/>
    <w:rsid w:val="006E58B5"/>
    <w:rsid w:val="006E5B46"/>
    <w:rsid w:val="006E6BBE"/>
    <w:rsid w:val="006E7297"/>
    <w:rsid w:val="006E73CF"/>
    <w:rsid w:val="006E77CA"/>
    <w:rsid w:val="006E79CF"/>
    <w:rsid w:val="006E7A01"/>
    <w:rsid w:val="006E7AD9"/>
    <w:rsid w:val="006E7B54"/>
    <w:rsid w:val="006E7BDE"/>
    <w:rsid w:val="006F009D"/>
    <w:rsid w:val="006F03B7"/>
    <w:rsid w:val="006F0540"/>
    <w:rsid w:val="006F0888"/>
    <w:rsid w:val="006F0E91"/>
    <w:rsid w:val="006F1742"/>
    <w:rsid w:val="006F3DFE"/>
    <w:rsid w:val="006F4A1C"/>
    <w:rsid w:val="006F52B8"/>
    <w:rsid w:val="006F54EC"/>
    <w:rsid w:val="006F5AA4"/>
    <w:rsid w:val="006F5F3B"/>
    <w:rsid w:val="006F6251"/>
    <w:rsid w:val="006F6305"/>
    <w:rsid w:val="006F645E"/>
    <w:rsid w:val="006F75D8"/>
    <w:rsid w:val="006F7A6E"/>
    <w:rsid w:val="00700615"/>
    <w:rsid w:val="00700E15"/>
    <w:rsid w:val="0070113D"/>
    <w:rsid w:val="00701938"/>
    <w:rsid w:val="00701A42"/>
    <w:rsid w:val="00702471"/>
    <w:rsid w:val="00703031"/>
    <w:rsid w:val="00703697"/>
    <w:rsid w:val="00704577"/>
    <w:rsid w:val="007045C1"/>
    <w:rsid w:val="007048F0"/>
    <w:rsid w:val="00704A4A"/>
    <w:rsid w:val="00704D9C"/>
    <w:rsid w:val="00705089"/>
    <w:rsid w:val="00705575"/>
    <w:rsid w:val="007069C9"/>
    <w:rsid w:val="00706FC3"/>
    <w:rsid w:val="00707447"/>
    <w:rsid w:val="007077CE"/>
    <w:rsid w:val="00710EDA"/>
    <w:rsid w:val="007119DE"/>
    <w:rsid w:val="00711A34"/>
    <w:rsid w:val="0071205B"/>
    <w:rsid w:val="00713238"/>
    <w:rsid w:val="00713947"/>
    <w:rsid w:val="00713CB0"/>
    <w:rsid w:val="00713F16"/>
    <w:rsid w:val="00714823"/>
    <w:rsid w:val="00714BEC"/>
    <w:rsid w:val="00714D8B"/>
    <w:rsid w:val="0071517F"/>
    <w:rsid w:val="00716E76"/>
    <w:rsid w:val="00717D31"/>
    <w:rsid w:val="00717DA3"/>
    <w:rsid w:val="007207AF"/>
    <w:rsid w:val="00720F69"/>
    <w:rsid w:val="00721157"/>
    <w:rsid w:val="007212A4"/>
    <w:rsid w:val="00721B2A"/>
    <w:rsid w:val="00722BC4"/>
    <w:rsid w:val="007230D7"/>
    <w:rsid w:val="00724077"/>
    <w:rsid w:val="0072418D"/>
    <w:rsid w:val="007251D0"/>
    <w:rsid w:val="007252AA"/>
    <w:rsid w:val="00725CBC"/>
    <w:rsid w:val="007263C2"/>
    <w:rsid w:val="00726C0C"/>
    <w:rsid w:val="0072769E"/>
    <w:rsid w:val="007276D7"/>
    <w:rsid w:val="007309CC"/>
    <w:rsid w:val="00731108"/>
    <w:rsid w:val="00731234"/>
    <w:rsid w:val="00732A4B"/>
    <w:rsid w:val="007335B6"/>
    <w:rsid w:val="00733E2A"/>
    <w:rsid w:val="0073419D"/>
    <w:rsid w:val="007364F2"/>
    <w:rsid w:val="00736F59"/>
    <w:rsid w:val="00737504"/>
    <w:rsid w:val="00740188"/>
    <w:rsid w:val="0074169A"/>
    <w:rsid w:val="00741A4A"/>
    <w:rsid w:val="00742B7D"/>
    <w:rsid w:val="00742D65"/>
    <w:rsid w:val="0074378E"/>
    <w:rsid w:val="00744167"/>
    <w:rsid w:val="0074424D"/>
    <w:rsid w:val="00744268"/>
    <w:rsid w:val="00744497"/>
    <w:rsid w:val="00744B7C"/>
    <w:rsid w:val="0074596F"/>
    <w:rsid w:val="0074619C"/>
    <w:rsid w:val="00746AAB"/>
    <w:rsid w:val="007502E3"/>
    <w:rsid w:val="00750B4F"/>
    <w:rsid w:val="007513C8"/>
    <w:rsid w:val="007517C0"/>
    <w:rsid w:val="00751FC2"/>
    <w:rsid w:val="00752C44"/>
    <w:rsid w:val="00753E30"/>
    <w:rsid w:val="00754474"/>
    <w:rsid w:val="00755483"/>
    <w:rsid w:val="00755B60"/>
    <w:rsid w:val="007561F0"/>
    <w:rsid w:val="007567DD"/>
    <w:rsid w:val="00756B29"/>
    <w:rsid w:val="00756F8D"/>
    <w:rsid w:val="0076047D"/>
    <w:rsid w:val="00762150"/>
    <w:rsid w:val="0076359F"/>
    <w:rsid w:val="007637C3"/>
    <w:rsid w:val="00763CBA"/>
    <w:rsid w:val="00764516"/>
    <w:rsid w:val="00764A09"/>
    <w:rsid w:val="00764D17"/>
    <w:rsid w:val="007651B5"/>
    <w:rsid w:val="007663BA"/>
    <w:rsid w:val="007664E0"/>
    <w:rsid w:val="00766E2E"/>
    <w:rsid w:val="00766FD1"/>
    <w:rsid w:val="007671F2"/>
    <w:rsid w:val="00767EE8"/>
    <w:rsid w:val="00767FA3"/>
    <w:rsid w:val="00770325"/>
    <w:rsid w:val="007703FF"/>
    <w:rsid w:val="0077195C"/>
    <w:rsid w:val="0077197B"/>
    <w:rsid w:val="007724D8"/>
    <w:rsid w:val="00773A7B"/>
    <w:rsid w:val="0077475A"/>
    <w:rsid w:val="007752AC"/>
    <w:rsid w:val="007754CA"/>
    <w:rsid w:val="007758C7"/>
    <w:rsid w:val="00775EF3"/>
    <w:rsid w:val="00777549"/>
    <w:rsid w:val="00777965"/>
    <w:rsid w:val="007779A7"/>
    <w:rsid w:val="007802FA"/>
    <w:rsid w:val="00780D1A"/>
    <w:rsid w:val="00781E86"/>
    <w:rsid w:val="00781FC8"/>
    <w:rsid w:val="00782A59"/>
    <w:rsid w:val="00782DED"/>
    <w:rsid w:val="00783171"/>
    <w:rsid w:val="00783263"/>
    <w:rsid w:val="007833AA"/>
    <w:rsid w:val="00783700"/>
    <w:rsid w:val="00783793"/>
    <w:rsid w:val="00784024"/>
    <w:rsid w:val="0078411A"/>
    <w:rsid w:val="00784289"/>
    <w:rsid w:val="0078473B"/>
    <w:rsid w:val="007847B2"/>
    <w:rsid w:val="007854B1"/>
    <w:rsid w:val="007854CC"/>
    <w:rsid w:val="00785DE3"/>
    <w:rsid w:val="00787190"/>
    <w:rsid w:val="00787622"/>
    <w:rsid w:val="00787F3C"/>
    <w:rsid w:val="00791BD0"/>
    <w:rsid w:val="00791D68"/>
    <w:rsid w:val="0079276C"/>
    <w:rsid w:val="00793C37"/>
    <w:rsid w:val="00793F6F"/>
    <w:rsid w:val="0079457D"/>
    <w:rsid w:val="00796125"/>
    <w:rsid w:val="00796924"/>
    <w:rsid w:val="00796CCB"/>
    <w:rsid w:val="007976BF"/>
    <w:rsid w:val="007A01F3"/>
    <w:rsid w:val="007A0DB5"/>
    <w:rsid w:val="007A0DCD"/>
    <w:rsid w:val="007A1661"/>
    <w:rsid w:val="007A1829"/>
    <w:rsid w:val="007A1B68"/>
    <w:rsid w:val="007A23F4"/>
    <w:rsid w:val="007A243B"/>
    <w:rsid w:val="007A2A14"/>
    <w:rsid w:val="007A2A1A"/>
    <w:rsid w:val="007A309D"/>
    <w:rsid w:val="007A33C4"/>
    <w:rsid w:val="007A4174"/>
    <w:rsid w:val="007A4515"/>
    <w:rsid w:val="007A4F26"/>
    <w:rsid w:val="007A568B"/>
    <w:rsid w:val="007A683A"/>
    <w:rsid w:val="007A70A6"/>
    <w:rsid w:val="007A714F"/>
    <w:rsid w:val="007A7498"/>
    <w:rsid w:val="007A7594"/>
    <w:rsid w:val="007A7E3E"/>
    <w:rsid w:val="007B0208"/>
    <w:rsid w:val="007B2BA8"/>
    <w:rsid w:val="007B2C0D"/>
    <w:rsid w:val="007B3717"/>
    <w:rsid w:val="007B403A"/>
    <w:rsid w:val="007B457B"/>
    <w:rsid w:val="007B4798"/>
    <w:rsid w:val="007B505D"/>
    <w:rsid w:val="007B5BE5"/>
    <w:rsid w:val="007B5D31"/>
    <w:rsid w:val="007B5F87"/>
    <w:rsid w:val="007B6F13"/>
    <w:rsid w:val="007B7000"/>
    <w:rsid w:val="007B7004"/>
    <w:rsid w:val="007B70B0"/>
    <w:rsid w:val="007B76D1"/>
    <w:rsid w:val="007C0422"/>
    <w:rsid w:val="007C148A"/>
    <w:rsid w:val="007C1E78"/>
    <w:rsid w:val="007C23EF"/>
    <w:rsid w:val="007C2AC3"/>
    <w:rsid w:val="007C2F87"/>
    <w:rsid w:val="007C346E"/>
    <w:rsid w:val="007C3690"/>
    <w:rsid w:val="007C3C31"/>
    <w:rsid w:val="007C4664"/>
    <w:rsid w:val="007C4853"/>
    <w:rsid w:val="007C509C"/>
    <w:rsid w:val="007C6930"/>
    <w:rsid w:val="007D14E2"/>
    <w:rsid w:val="007D18CF"/>
    <w:rsid w:val="007D1C55"/>
    <w:rsid w:val="007D2DFA"/>
    <w:rsid w:val="007D3893"/>
    <w:rsid w:val="007D3D01"/>
    <w:rsid w:val="007D4023"/>
    <w:rsid w:val="007D5266"/>
    <w:rsid w:val="007D52CF"/>
    <w:rsid w:val="007D6B3A"/>
    <w:rsid w:val="007D6B77"/>
    <w:rsid w:val="007D713A"/>
    <w:rsid w:val="007D7587"/>
    <w:rsid w:val="007E0C1C"/>
    <w:rsid w:val="007E1CEA"/>
    <w:rsid w:val="007E215A"/>
    <w:rsid w:val="007E23AC"/>
    <w:rsid w:val="007E2C2D"/>
    <w:rsid w:val="007E2F2C"/>
    <w:rsid w:val="007E3392"/>
    <w:rsid w:val="007E36E8"/>
    <w:rsid w:val="007E3710"/>
    <w:rsid w:val="007E39CD"/>
    <w:rsid w:val="007E41BA"/>
    <w:rsid w:val="007E5292"/>
    <w:rsid w:val="007E637F"/>
    <w:rsid w:val="007E74BB"/>
    <w:rsid w:val="007E7CCD"/>
    <w:rsid w:val="007F1374"/>
    <w:rsid w:val="007F1CB0"/>
    <w:rsid w:val="007F2146"/>
    <w:rsid w:val="007F30A5"/>
    <w:rsid w:val="007F3626"/>
    <w:rsid w:val="007F3D34"/>
    <w:rsid w:val="007F46EF"/>
    <w:rsid w:val="007F4B7D"/>
    <w:rsid w:val="007F531C"/>
    <w:rsid w:val="007F5BE9"/>
    <w:rsid w:val="007F61E1"/>
    <w:rsid w:val="007F6F1A"/>
    <w:rsid w:val="007F6FFF"/>
    <w:rsid w:val="007F76CB"/>
    <w:rsid w:val="007F774C"/>
    <w:rsid w:val="007F7809"/>
    <w:rsid w:val="007F78C7"/>
    <w:rsid w:val="007F7D81"/>
    <w:rsid w:val="0080126A"/>
    <w:rsid w:val="00801B8D"/>
    <w:rsid w:val="00801D01"/>
    <w:rsid w:val="00801E65"/>
    <w:rsid w:val="008025D1"/>
    <w:rsid w:val="00802DC0"/>
    <w:rsid w:val="0080306D"/>
    <w:rsid w:val="00803604"/>
    <w:rsid w:val="008037AA"/>
    <w:rsid w:val="00803810"/>
    <w:rsid w:val="00803905"/>
    <w:rsid w:val="00803C4A"/>
    <w:rsid w:val="00806009"/>
    <w:rsid w:val="0080711B"/>
    <w:rsid w:val="00807289"/>
    <w:rsid w:val="00807FFB"/>
    <w:rsid w:val="008101AA"/>
    <w:rsid w:val="008101AB"/>
    <w:rsid w:val="008109EB"/>
    <w:rsid w:val="00810A01"/>
    <w:rsid w:val="00810ADB"/>
    <w:rsid w:val="00810C86"/>
    <w:rsid w:val="00811388"/>
    <w:rsid w:val="008113E2"/>
    <w:rsid w:val="008114BE"/>
    <w:rsid w:val="0081157C"/>
    <w:rsid w:val="00811C0F"/>
    <w:rsid w:val="00812A9E"/>
    <w:rsid w:val="008136C1"/>
    <w:rsid w:val="00813A79"/>
    <w:rsid w:val="00814291"/>
    <w:rsid w:val="0081441A"/>
    <w:rsid w:val="00815AB6"/>
    <w:rsid w:val="00815E6D"/>
    <w:rsid w:val="00817119"/>
    <w:rsid w:val="0082000F"/>
    <w:rsid w:val="00820149"/>
    <w:rsid w:val="00820732"/>
    <w:rsid w:val="00821B48"/>
    <w:rsid w:val="00822AC9"/>
    <w:rsid w:val="00822EEE"/>
    <w:rsid w:val="00823F80"/>
    <w:rsid w:val="00824BA8"/>
    <w:rsid w:val="00824CD4"/>
    <w:rsid w:val="00824D37"/>
    <w:rsid w:val="00825807"/>
    <w:rsid w:val="00825A0A"/>
    <w:rsid w:val="00825B2A"/>
    <w:rsid w:val="00826588"/>
    <w:rsid w:val="008266C7"/>
    <w:rsid w:val="00827182"/>
    <w:rsid w:val="008271C4"/>
    <w:rsid w:val="00831089"/>
    <w:rsid w:val="008314A4"/>
    <w:rsid w:val="00831502"/>
    <w:rsid w:val="00832628"/>
    <w:rsid w:val="00833E8C"/>
    <w:rsid w:val="008344A9"/>
    <w:rsid w:val="00834F8A"/>
    <w:rsid w:val="0083536D"/>
    <w:rsid w:val="008356EA"/>
    <w:rsid w:val="008363FC"/>
    <w:rsid w:val="00836526"/>
    <w:rsid w:val="00836B79"/>
    <w:rsid w:val="00836E51"/>
    <w:rsid w:val="00837937"/>
    <w:rsid w:val="008400F5"/>
    <w:rsid w:val="0084113E"/>
    <w:rsid w:val="00841563"/>
    <w:rsid w:val="00842325"/>
    <w:rsid w:val="00842573"/>
    <w:rsid w:val="008428CB"/>
    <w:rsid w:val="0084291E"/>
    <w:rsid w:val="00842985"/>
    <w:rsid w:val="0084314B"/>
    <w:rsid w:val="00843165"/>
    <w:rsid w:val="0084363B"/>
    <w:rsid w:val="00844809"/>
    <w:rsid w:val="00844D45"/>
    <w:rsid w:val="00844EF7"/>
    <w:rsid w:val="00845F5C"/>
    <w:rsid w:val="00847312"/>
    <w:rsid w:val="008476A8"/>
    <w:rsid w:val="00847A42"/>
    <w:rsid w:val="008501E0"/>
    <w:rsid w:val="0085092B"/>
    <w:rsid w:val="008510FE"/>
    <w:rsid w:val="00851582"/>
    <w:rsid w:val="00851682"/>
    <w:rsid w:val="00851D12"/>
    <w:rsid w:val="0085225A"/>
    <w:rsid w:val="00853161"/>
    <w:rsid w:val="00853629"/>
    <w:rsid w:val="00854D8C"/>
    <w:rsid w:val="00856388"/>
    <w:rsid w:val="00857765"/>
    <w:rsid w:val="00857D61"/>
    <w:rsid w:val="00857EA9"/>
    <w:rsid w:val="00860CF5"/>
    <w:rsid w:val="00860DCB"/>
    <w:rsid w:val="00863538"/>
    <w:rsid w:val="00863539"/>
    <w:rsid w:val="00864128"/>
    <w:rsid w:val="00864676"/>
    <w:rsid w:val="00864E01"/>
    <w:rsid w:val="0086581D"/>
    <w:rsid w:val="00865B69"/>
    <w:rsid w:val="0086609B"/>
    <w:rsid w:val="008677C8"/>
    <w:rsid w:val="008677C9"/>
    <w:rsid w:val="00867D30"/>
    <w:rsid w:val="008704A3"/>
    <w:rsid w:val="00870F3E"/>
    <w:rsid w:val="00870FFA"/>
    <w:rsid w:val="00871380"/>
    <w:rsid w:val="00871449"/>
    <w:rsid w:val="00872CCC"/>
    <w:rsid w:val="00872DAD"/>
    <w:rsid w:val="00872FF3"/>
    <w:rsid w:val="00874731"/>
    <w:rsid w:val="00874ADC"/>
    <w:rsid w:val="00875460"/>
    <w:rsid w:val="008758F9"/>
    <w:rsid w:val="00877C18"/>
    <w:rsid w:val="00877DA2"/>
    <w:rsid w:val="00877FB6"/>
    <w:rsid w:val="00880059"/>
    <w:rsid w:val="00881360"/>
    <w:rsid w:val="00881CF0"/>
    <w:rsid w:val="00882633"/>
    <w:rsid w:val="0088368B"/>
    <w:rsid w:val="0088398A"/>
    <w:rsid w:val="00884CC3"/>
    <w:rsid w:val="008854B8"/>
    <w:rsid w:val="00885790"/>
    <w:rsid w:val="00885A6C"/>
    <w:rsid w:val="00886135"/>
    <w:rsid w:val="00887402"/>
    <w:rsid w:val="008876B0"/>
    <w:rsid w:val="0089070A"/>
    <w:rsid w:val="00890D1E"/>
    <w:rsid w:val="00890EFF"/>
    <w:rsid w:val="00891478"/>
    <w:rsid w:val="00891EF6"/>
    <w:rsid w:val="0089249A"/>
    <w:rsid w:val="00892FDE"/>
    <w:rsid w:val="0089357B"/>
    <w:rsid w:val="00894357"/>
    <w:rsid w:val="00894ABC"/>
    <w:rsid w:val="00894BB3"/>
    <w:rsid w:val="00895063"/>
    <w:rsid w:val="008953B1"/>
    <w:rsid w:val="0089719D"/>
    <w:rsid w:val="008976F1"/>
    <w:rsid w:val="008979C0"/>
    <w:rsid w:val="00897E8D"/>
    <w:rsid w:val="008A09A6"/>
    <w:rsid w:val="008A0D6F"/>
    <w:rsid w:val="008A16DD"/>
    <w:rsid w:val="008A17F2"/>
    <w:rsid w:val="008A1B77"/>
    <w:rsid w:val="008A1D6B"/>
    <w:rsid w:val="008A1D8D"/>
    <w:rsid w:val="008A1E10"/>
    <w:rsid w:val="008A1E8A"/>
    <w:rsid w:val="008A20C0"/>
    <w:rsid w:val="008A31CB"/>
    <w:rsid w:val="008A361E"/>
    <w:rsid w:val="008A37BC"/>
    <w:rsid w:val="008A541C"/>
    <w:rsid w:val="008A6CAF"/>
    <w:rsid w:val="008A6E55"/>
    <w:rsid w:val="008A757C"/>
    <w:rsid w:val="008B145E"/>
    <w:rsid w:val="008B2236"/>
    <w:rsid w:val="008B22EF"/>
    <w:rsid w:val="008B2CCC"/>
    <w:rsid w:val="008B2F2A"/>
    <w:rsid w:val="008B35C5"/>
    <w:rsid w:val="008B46C3"/>
    <w:rsid w:val="008B4A02"/>
    <w:rsid w:val="008B4F70"/>
    <w:rsid w:val="008B5844"/>
    <w:rsid w:val="008B6294"/>
    <w:rsid w:val="008C0182"/>
    <w:rsid w:val="008C0A2A"/>
    <w:rsid w:val="008C1CBB"/>
    <w:rsid w:val="008C2EDF"/>
    <w:rsid w:val="008C37FF"/>
    <w:rsid w:val="008C395A"/>
    <w:rsid w:val="008C3A07"/>
    <w:rsid w:val="008C3A2C"/>
    <w:rsid w:val="008C3E91"/>
    <w:rsid w:val="008C4C01"/>
    <w:rsid w:val="008C4C1D"/>
    <w:rsid w:val="008C4FAC"/>
    <w:rsid w:val="008C5513"/>
    <w:rsid w:val="008C577B"/>
    <w:rsid w:val="008C5880"/>
    <w:rsid w:val="008C58BF"/>
    <w:rsid w:val="008C5F3F"/>
    <w:rsid w:val="008C792B"/>
    <w:rsid w:val="008D10D1"/>
    <w:rsid w:val="008D1884"/>
    <w:rsid w:val="008D1CBD"/>
    <w:rsid w:val="008D2059"/>
    <w:rsid w:val="008D2394"/>
    <w:rsid w:val="008D3187"/>
    <w:rsid w:val="008D3837"/>
    <w:rsid w:val="008D412A"/>
    <w:rsid w:val="008D455C"/>
    <w:rsid w:val="008D45AE"/>
    <w:rsid w:val="008D4D6A"/>
    <w:rsid w:val="008D4D6B"/>
    <w:rsid w:val="008D6269"/>
    <w:rsid w:val="008D63E8"/>
    <w:rsid w:val="008D681D"/>
    <w:rsid w:val="008D7EE1"/>
    <w:rsid w:val="008E1A65"/>
    <w:rsid w:val="008E204A"/>
    <w:rsid w:val="008E35F8"/>
    <w:rsid w:val="008E36F0"/>
    <w:rsid w:val="008E3DDD"/>
    <w:rsid w:val="008E4528"/>
    <w:rsid w:val="008E4A21"/>
    <w:rsid w:val="008E4E6E"/>
    <w:rsid w:val="008E611B"/>
    <w:rsid w:val="008E61D2"/>
    <w:rsid w:val="008E711F"/>
    <w:rsid w:val="008E79EE"/>
    <w:rsid w:val="008F09A9"/>
    <w:rsid w:val="008F0B11"/>
    <w:rsid w:val="008F0C1F"/>
    <w:rsid w:val="008F162F"/>
    <w:rsid w:val="008F37CD"/>
    <w:rsid w:val="008F4240"/>
    <w:rsid w:val="008F600E"/>
    <w:rsid w:val="008F6F50"/>
    <w:rsid w:val="008F76DC"/>
    <w:rsid w:val="008F7EC2"/>
    <w:rsid w:val="00900A05"/>
    <w:rsid w:val="00900F22"/>
    <w:rsid w:val="009011C4"/>
    <w:rsid w:val="00901397"/>
    <w:rsid w:val="00902189"/>
    <w:rsid w:val="0090224F"/>
    <w:rsid w:val="00902E0E"/>
    <w:rsid w:val="00903B33"/>
    <w:rsid w:val="00903BCF"/>
    <w:rsid w:val="00904B10"/>
    <w:rsid w:val="00904E52"/>
    <w:rsid w:val="009052B8"/>
    <w:rsid w:val="009054F3"/>
    <w:rsid w:val="00905D40"/>
    <w:rsid w:val="00906ED7"/>
    <w:rsid w:val="0091172D"/>
    <w:rsid w:val="0091208A"/>
    <w:rsid w:val="00912A28"/>
    <w:rsid w:val="00912DAA"/>
    <w:rsid w:val="00913CEB"/>
    <w:rsid w:val="00914252"/>
    <w:rsid w:val="009145C5"/>
    <w:rsid w:val="0091476C"/>
    <w:rsid w:val="00920484"/>
    <w:rsid w:val="009214C5"/>
    <w:rsid w:val="00923B27"/>
    <w:rsid w:val="00924EE8"/>
    <w:rsid w:val="00926076"/>
    <w:rsid w:val="009260DD"/>
    <w:rsid w:val="00926C42"/>
    <w:rsid w:val="00926DC7"/>
    <w:rsid w:val="0093171A"/>
    <w:rsid w:val="009323F4"/>
    <w:rsid w:val="00932DF4"/>
    <w:rsid w:val="00932F91"/>
    <w:rsid w:val="00933926"/>
    <w:rsid w:val="00933C88"/>
    <w:rsid w:val="009357BA"/>
    <w:rsid w:val="00935874"/>
    <w:rsid w:val="0093630A"/>
    <w:rsid w:val="00936311"/>
    <w:rsid w:val="009371F5"/>
    <w:rsid w:val="00937D74"/>
    <w:rsid w:val="00940380"/>
    <w:rsid w:val="00940D53"/>
    <w:rsid w:val="009413B9"/>
    <w:rsid w:val="00941586"/>
    <w:rsid w:val="009416C4"/>
    <w:rsid w:val="00941B29"/>
    <w:rsid w:val="00941E34"/>
    <w:rsid w:val="00942928"/>
    <w:rsid w:val="00942A3B"/>
    <w:rsid w:val="00942D00"/>
    <w:rsid w:val="0094364F"/>
    <w:rsid w:val="00943963"/>
    <w:rsid w:val="00943A64"/>
    <w:rsid w:val="00943FEB"/>
    <w:rsid w:val="009443B3"/>
    <w:rsid w:val="00944D4E"/>
    <w:rsid w:val="0094513F"/>
    <w:rsid w:val="00945900"/>
    <w:rsid w:val="0094599E"/>
    <w:rsid w:val="00945EF5"/>
    <w:rsid w:val="00946B36"/>
    <w:rsid w:val="00947D86"/>
    <w:rsid w:val="00947F3E"/>
    <w:rsid w:val="00950379"/>
    <w:rsid w:val="00950EFD"/>
    <w:rsid w:val="00952BE8"/>
    <w:rsid w:val="0095404C"/>
    <w:rsid w:val="00955552"/>
    <w:rsid w:val="00956EE1"/>
    <w:rsid w:val="00956F43"/>
    <w:rsid w:val="00960980"/>
    <w:rsid w:val="00960D74"/>
    <w:rsid w:val="00960F2C"/>
    <w:rsid w:val="0096162D"/>
    <w:rsid w:val="00961881"/>
    <w:rsid w:val="0096271C"/>
    <w:rsid w:val="00962B5F"/>
    <w:rsid w:val="00962CAE"/>
    <w:rsid w:val="009634D0"/>
    <w:rsid w:val="009635D0"/>
    <w:rsid w:val="00965F6B"/>
    <w:rsid w:val="009665B3"/>
    <w:rsid w:val="00967090"/>
    <w:rsid w:val="009673AC"/>
    <w:rsid w:val="0096750E"/>
    <w:rsid w:val="00967ED2"/>
    <w:rsid w:val="00970C87"/>
    <w:rsid w:val="00970E4B"/>
    <w:rsid w:val="00971E00"/>
    <w:rsid w:val="00971EF5"/>
    <w:rsid w:val="00972BB3"/>
    <w:rsid w:val="0097465A"/>
    <w:rsid w:val="00974C8A"/>
    <w:rsid w:val="00974E1B"/>
    <w:rsid w:val="0097655F"/>
    <w:rsid w:val="009775C7"/>
    <w:rsid w:val="00977821"/>
    <w:rsid w:val="00980579"/>
    <w:rsid w:val="00980964"/>
    <w:rsid w:val="009814AA"/>
    <w:rsid w:val="00981628"/>
    <w:rsid w:val="00982149"/>
    <w:rsid w:val="0098290B"/>
    <w:rsid w:val="00984034"/>
    <w:rsid w:val="00984529"/>
    <w:rsid w:val="00984B49"/>
    <w:rsid w:val="00986D10"/>
    <w:rsid w:val="00987C00"/>
    <w:rsid w:val="009900F7"/>
    <w:rsid w:val="009905CC"/>
    <w:rsid w:val="00991033"/>
    <w:rsid w:val="00991D18"/>
    <w:rsid w:val="0099217D"/>
    <w:rsid w:val="00993015"/>
    <w:rsid w:val="00993886"/>
    <w:rsid w:val="00993E1C"/>
    <w:rsid w:val="009947FB"/>
    <w:rsid w:val="00994CD5"/>
    <w:rsid w:val="009954B5"/>
    <w:rsid w:val="00996619"/>
    <w:rsid w:val="00997F8E"/>
    <w:rsid w:val="009A0322"/>
    <w:rsid w:val="009A054F"/>
    <w:rsid w:val="009A117F"/>
    <w:rsid w:val="009A1188"/>
    <w:rsid w:val="009A12B8"/>
    <w:rsid w:val="009A1BD0"/>
    <w:rsid w:val="009A28C7"/>
    <w:rsid w:val="009A2984"/>
    <w:rsid w:val="009A3B06"/>
    <w:rsid w:val="009A4ECB"/>
    <w:rsid w:val="009A4FC2"/>
    <w:rsid w:val="009A5AD1"/>
    <w:rsid w:val="009A64CA"/>
    <w:rsid w:val="009A65B0"/>
    <w:rsid w:val="009A6817"/>
    <w:rsid w:val="009B02F4"/>
    <w:rsid w:val="009B0323"/>
    <w:rsid w:val="009B0AE9"/>
    <w:rsid w:val="009B17B9"/>
    <w:rsid w:val="009B2147"/>
    <w:rsid w:val="009B22B6"/>
    <w:rsid w:val="009B4EC4"/>
    <w:rsid w:val="009B5066"/>
    <w:rsid w:val="009B60C3"/>
    <w:rsid w:val="009B71A6"/>
    <w:rsid w:val="009B7543"/>
    <w:rsid w:val="009B75E8"/>
    <w:rsid w:val="009B78C0"/>
    <w:rsid w:val="009C07AC"/>
    <w:rsid w:val="009C0BBA"/>
    <w:rsid w:val="009C0DD8"/>
    <w:rsid w:val="009C12CB"/>
    <w:rsid w:val="009C1B6D"/>
    <w:rsid w:val="009C1ED2"/>
    <w:rsid w:val="009C2CD6"/>
    <w:rsid w:val="009C3332"/>
    <w:rsid w:val="009C3FEE"/>
    <w:rsid w:val="009C41E3"/>
    <w:rsid w:val="009C42DD"/>
    <w:rsid w:val="009C480C"/>
    <w:rsid w:val="009C489F"/>
    <w:rsid w:val="009C4B39"/>
    <w:rsid w:val="009C5A4B"/>
    <w:rsid w:val="009C67FF"/>
    <w:rsid w:val="009C707B"/>
    <w:rsid w:val="009C72B4"/>
    <w:rsid w:val="009C7515"/>
    <w:rsid w:val="009C7F11"/>
    <w:rsid w:val="009D0176"/>
    <w:rsid w:val="009D34C0"/>
    <w:rsid w:val="009D36E5"/>
    <w:rsid w:val="009D37B1"/>
    <w:rsid w:val="009D3E4F"/>
    <w:rsid w:val="009D3F72"/>
    <w:rsid w:val="009D44E8"/>
    <w:rsid w:val="009D67D3"/>
    <w:rsid w:val="009D67F4"/>
    <w:rsid w:val="009D6FF5"/>
    <w:rsid w:val="009E00D2"/>
    <w:rsid w:val="009E08AD"/>
    <w:rsid w:val="009E08AF"/>
    <w:rsid w:val="009E1221"/>
    <w:rsid w:val="009E355F"/>
    <w:rsid w:val="009E4079"/>
    <w:rsid w:val="009E4332"/>
    <w:rsid w:val="009E4A5E"/>
    <w:rsid w:val="009E4EA4"/>
    <w:rsid w:val="009E5548"/>
    <w:rsid w:val="009E685C"/>
    <w:rsid w:val="009E712D"/>
    <w:rsid w:val="009F1118"/>
    <w:rsid w:val="009F1D96"/>
    <w:rsid w:val="009F2874"/>
    <w:rsid w:val="009F2D67"/>
    <w:rsid w:val="009F416A"/>
    <w:rsid w:val="009F4D42"/>
    <w:rsid w:val="009F5F36"/>
    <w:rsid w:val="009F68D8"/>
    <w:rsid w:val="009F6B5B"/>
    <w:rsid w:val="009F7A67"/>
    <w:rsid w:val="009F7BEB"/>
    <w:rsid w:val="009F7C4D"/>
    <w:rsid w:val="009F7DF6"/>
    <w:rsid w:val="00A0014B"/>
    <w:rsid w:val="00A00445"/>
    <w:rsid w:val="00A0113D"/>
    <w:rsid w:val="00A01210"/>
    <w:rsid w:val="00A01580"/>
    <w:rsid w:val="00A03258"/>
    <w:rsid w:val="00A03406"/>
    <w:rsid w:val="00A03981"/>
    <w:rsid w:val="00A03BE5"/>
    <w:rsid w:val="00A03D3C"/>
    <w:rsid w:val="00A040A8"/>
    <w:rsid w:val="00A04E26"/>
    <w:rsid w:val="00A050F0"/>
    <w:rsid w:val="00A05534"/>
    <w:rsid w:val="00A05B33"/>
    <w:rsid w:val="00A0601E"/>
    <w:rsid w:val="00A06330"/>
    <w:rsid w:val="00A07E53"/>
    <w:rsid w:val="00A11D02"/>
    <w:rsid w:val="00A125DC"/>
    <w:rsid w:val="00A12A6A"/>
    <w:rsid w:val="00A1354C"/>
    <w:rsid w:val="00A1360F"/>
    <w:rsid w:val="00A138F7"/>
    <w:rsid w:val="00A13AF6"/>
    <w:rsid w:val="00A14446"/>
    <w:rsid w:val="00A14D96"/>
    <w:rsid w:val="00A150C7"/>
    <w:rsid w:val="00A15230"/>
    <w:rsid w:val="00A1525F"/>
    <w:rsid w:val="00A16BE0"/>
    <w:rsid w:val="00A16C8B"/>
    <w:rsid w:val="00A16DC4"/>
    <w:rsid w:val="00A16FC1"/>
    <w:rsid w:val="00A17145"/>
    <w:rsid w:val="00A174B2"/>
    <w:rsid w:val="00A176C7"/>
    <w:rsid w:val="00A205DD"/>
    <w:rsid w:val="00A206DA"/>
    <w:rsid w:val="00A2085B"/>
    <w:rsid w:val="00A20DE5"/>
    <w:rsid w:val="00A20F06"/>
    <w:rsid w:val="00A2105A"/>
    <w:rsid w:val="00A214E9"/>
    <w:rsid w:val="00A22757"/>
    <w:rsid w:val="00A22888"/>
    <w:rsid w:val="00A2330E"/>
    <w:rsid w:val="00A23B49"/>
    <w:rsid w:val="00A245E8"/>
    <w:rsid w:val="00A24804"/>
    <w:rsid w:val="00A25C26"/>
    <w:rsid w:val="00A25C5D"/>
    <w:rsid w:val="00A26E6A"/>
    <w:rsid w:val="00A272D2"/>
    <w:rsid w:val="00A27498"/>
    <w:rsid w:val="00A27C05"/>
    <w:rsid w:val="00A303C7"/>
    <w:rsid w:val="00A303CD"/>
    <w:rsid w:val="00A30754"/>
    <w:rsid w:val="00A30BE6"/>
    <w:rsid w:val="00A30D90"/>
    <w:rsid w:val="00A30F49"/>
    <w:rsid w:val="00A31024"/>
    <w:rsid w:val="00A3104A"/>
    <w:rsid w:val="00A3169A"/>
    <w:rsid w:val="00A316F2"/>
    <w:rsid w:val="00A3181D"/>
    <w:rsid w:val="00A32405"/>
    <w:rsid w:val="00A32847"/>
    <w:rsid w:val="00A32A46"/>
    <w:rsid w:val="00A32FC8"/>
    <w:rsid w:val="00A33B65"/>
    <w:rsid w:val="00A34056"/>
    <w:rsid w:val="00A341ED"/>
    <w:rsid w:val="00A3524C"/>
    <w:rsid w:val="00A35419"/>
    <w:rsid w:val="00A35BA4"/>
    <w:rsid w:val="00A3648C"/>
    <w:rsid w:val="00A36765"/>
    <w:rsid w:val="00A36C2F"/>
    <w:rsid w:val="00A37201"/>
    <w:rsid w:val="00A40074"/>
    <w:rsid w:val="00A41AAA"/>
    <w:rsid w:val="00A41FB8"/>
    <w:rsid w:val="00A4253E"/>
    <w:rsid w:val="00A42B01"/>
    <w:rsid w:val="00A42BBF"/>
    <w:rsid w:val="00A42F74"/>
    <w:rsid w:val="00A434FD"/>
    <w:rsid w:val="00A4353B"/>
    <w:rsid w:val="00A438F3"/>
    <w:rsid w:val="00A43C32"/>
    <w:rsid w:val="00A43F4B"/>
    <w:rsid w:val="00A44DA0"/>
    <w:rsid w:val="00A452E7"/>
    <w:rsid w:val="00A460B6"/>
    <w:rsid w:val="00A46322"/>
    <w:rsid w:val="00A46B6E"/>
    <w:rsid w:val="00A46C8E"/>
    <w:rsid w:val="00A50160"/>
    <w:rsid w:val="00A503A9"/>
    <w:rsid w:val="00A50A72"/>
    <w:rsid w:val="00A520F7"/>
    <w:rsid w:val="00A520FD"/>
    <w:rsid w:val="00A521F0"/>
    <w:rsid w:val="00A522F5"/>
    <w:rsid w:val="00A52836"/>
    <w:rsid w:val="00A52B60"/>
    <w:rsid w:val="00A53589"/>
    <w:rsid w:val="00A53A10"/>
    <w:rsid w:val="00A54357"/>
    <w:rsid w:val="00A545D2"/>
    <w:rsid w:val="00A54A47"/>
    <w:rsid w:val="00A5530D"/>
    <w:rsid w:val="00A55480"/>
    <w:rsid w:val="00A55869"/>
    <w:rsid w:val="00A55A95"/>
    <w:rsid w:val="00A55C82"/>
    <w:rsid w:val="00A55DAA"/>
    <w:rsid w:val="00A5641E"/>
    <w:rsid w:val="00A56516"/>
    <w:rsid w:val="00A571AC"/>
    <w:rsid w:val="00A600BB"/>
    <w:rsid w:val="00A60AAC"/>
    <w:rsid w:val="00A63D4D"/>
    <w:rsid w:val="00A65303"/>
    <w:rsid w:val="00A654A7"/>
    <w:rsid w:val="00A66171"/>
    <w:rsid w:val="00A664A7"/>
    <w:rsid w:val="00A66A62"/>
    <w:rsid w:val="00A66FB0"/>
    <w:rsid w:val="00A6737C"/>
    <w:rsid w:val="00A673AE"/>
    <w:rsid w:val="00A67772"/>
    <w:rsid w:val="00A67B43"/>
    <w:rsid w:val="00A70268"/>
    <w:rsid w:val="00A702F5"/>
    <w:rsid w:val="00A704E0"/>
    <w:rsid w:val="00A707EC"/>
    <w:rsid w:val="00A715DF"/>
    <w:rsid w:val="00A718E7"/>
    <w:rsid w:val="00A719A8"/>
    <w:rsid w:val="00A72226"/>
    <w:rsid w:val="00A7231D"/>
    <w:rsid w:val="00A73A3D"/>
    <w:rsid w:val="00A73CC4"/>
    <w:rsid w:val="00A75C23"/>
    <w:rsid w:val="00A75CBF"/>
    <w:rsid w:val="00A76498"/>
    <w:rsid w:val="00A766D8"/>
    <w:rsid w:val="00A76CE8"/>
    <w:rsid w:val="00A7741D"/>
    <w:rsid w:val="00A77B99"/>
    <w:rsid w:val="00A80287"/>
    <w:rsid w:val="00A807A0"/>
    <w:rsid w:val="00A807DB"/>
    <w:rsid w:val="00A81E79"/>
    <w:rsid w:val="00A82D80"/>
    <w:rsid w:val="00A838C3"/>
    <w:rsid w:val="00A84545"/>
    <w:rsid w:val="00A84CDC"/>
    <w:rsid w:val="00A855F9"/>
    <w:rsid w:val="00A85827"/>
    <w:rsid w:val="00A86118"/>
    <w:rsid w:val="00A86E59"/>
    <w:rsid w:val="00A871B2"/>
    <w:rsid w:val="00A87217"/>
    <w:rsid w:val="00A8740F"/>
    <w:rsid w:val="00A87418"/>
    <w:rsid w:val="00A87A06"/>
    <w:rsid w:val="00A900E9"/>
    <w:rsid w:val="00A9126D"/>
    <w:rsid w:val="00A91312"/>
    <w:rsid w:val="00A919D6"/>
    <w:rsid w:val="00A91C9A"/>
    <w:rsid w:val="00A92D0F"/>
    <w:rsid w:val="00A93854"/>
    <w:rsid w:val="00A93A0F"/>
    <w:rsid w:val="00A945ED"/>
    <w:rsid w:val="00A955FC"/>
    <w:rsid w:val="00A9586F"/>
    <w:rsid w:val="00A963B9"/>
    <w:rsid w:val="00A966FE"/>
    <w:rsid w:val="00A9711A"/>
    <w:rsid w:val="00A97252"/>
    <w:rsid w:val="00A97BF9"/>
    <w:rsid w:val="00A97FB6"/>
    <w:rsid w:val="00AA0A81"/>
    <w:rsid w:val="00AA1FE9"/>
    <w:rsid w:val="00AA289B"/>
    <w:rsid w:val="00AA35D8"/>
    <w:rsid w:val="00AA36CE"/>
    <w:rsid w:val="00AA4071"/>
    <w:rsid w:val="00AA4914"/>
    <w:rsid w:val="00AA4A76"/>
    <w:rsid w:val="00AA50DA"/>
    <w:rsid w:val="00AA650C"/>
    <w:rsid w:val="00AA6AAB"/>
    <w:rsid w:val="00AA6CC4"/>
    <w:rsid w:val="00AA6E47"/>
    <w:rsid w:val="00AA7FE1"/>
    <w:rsid w:val="00AB0382"/>
    <w:rsid w:val="00AB03A1"/>
    <w:rsid w:val="00AB06D6"/>
    <w:rsid w:val="00AB0C02"/>
    <w:rsid w:val="00AB130B"/>
    <w:rsid w:val="00AB1623"/>
    <w:rsid w:val="00AB181E"/>
    <w:rsid w:val="00AB1896"/>
    <w:rsid w:val="00AB19E1"/>
    <w:rsid w:val="00AB1EB5"/>
    <w:rsid w:val="00AB20C8"/>
    <w:rsid w:val="00AB2DA2"/>
    <w:rsid w:val="00AB2DC3"/>
    <w:rsid w:val="00AB2E19"/>
    <w:rsid w:val="00AB2FDF"/>
    <w:rsid w:val="00AB35E3"/>
    <w:rsid w:val="00AB47E1"/>
    <w:rsid w:val="00AB4A43"/>
    <w:rsid w:val="00AB500C"/>
    <w:rsid w:val="00AB59C6"/>
    <w:rsid w:val="00AB66AC"/>
    <w:rsid w:val="00AB68ED"/>
    <w:rsid w:val="00AB783C"/>
    <w:rsid w:val="00AB7BBB"/>
    <w:rsid w:val="00AC008A"/>
    <w:rsid w:val="00AC19EC"/>
    <w:rsid w:val="00AC269D"/>
    <w:rsid w:val="00AC303E"/>
    <w:rsid w:val="00AC38E2"/>
    <w:rsid w:val="00AC3CD9"/>
    <w:rsid w:val="00AC3F22"/>
    <w:rsid w:val="00AC47BF"/>
    <w:rsid w:val="00AC53AD"/>
    <w:rsid w:val="00AC6AFF"/>
    <w:rsid w:val="00AC6C61"/>
    <w:rsid w:val="00AC7236"/>
    <w:rsid w:val="00AC72C8"/>
    <w:rsid w:val="00AC74C6"/>
    <w:rsid w:val="00AC77E2"/>
    <w:rsid w:val="00AC790F"/>
    <w:rsid w:val="00AD0F4C"/>
    <w:rsid w:val="00AD1757"/>
    <w:rsid w:val="00AD1EF7"/>
    <w:rsid w:val="00AD2909"/>
    <w:rsid w:val="00AD2BA4"/>
    <w:rsid w:val="00AD2DAD"/>
    <w:rsid w:val="00AD393E"/>
    <w:rsid w:val="00AD3B99"/>
    <w:rsid w:val="00AD42A6"/>
    <w:rsid w:val="00AD47CE"/>
    <w:rsid w:val="00AD4D3C"/>
    <w:rsid w:val="00AD4E30"/>
    <w:rsid w:val="00AD4F02"/>
    <w:rsid w:val="00AD53C2"/>
    <w:rsid w:val="00AD66EF"/>
    <w:rsid w:val="00AD6EEC"/>
    <w:rsid w:val="00AD6F0B"/>
    <w:rsid w:val="00AD75D3"/>
    <w:rsid w:val="00AE0355"/>
    <w:rsid w:val="00AE0E91"/>
    <w:rsid w:val="00AE0F04"/>
    <w:rsid w:val="00AE1206"/>
    <w:rsid w:val="00AE193F"/>
    <w:rsid w:val="00AE37B0"/>
    <w:rsid w:val="00AE38B8"/>
    <w:rsid w:val="00AE3D5A"/>
    <w:rsid w:val="00AE3E53"/>
    <w:rsid w:val="00AE4683"/>
    <w:rsid w:val="00AE4D50"/>
    <w:rsid w:val="00AE521F"/>
    <w:rsid w:val="00AE7791"/>
    <w:rsid w:val="00AE78E4"/>
    <w:rsid w:val="00AF025A"/>
    <w:rsid w:val="00AF056E"/>
    <w:rsid w:val="00AF0E80"/>
    <w:rsid w:val="00AF1517"/>
    <w:rsid w:val="00AF1676"/>
    <w:rsid w:val="00AF1688"/>
    <w:rsid w:val="00AF16A3"/>
    <w:rsid w:val="00AF2D97"/>
    <w:rsid w:val="00AF2F7A"/>
    <w:rsid w:val="00AF3EAC"/>
    <w:rsid w:val="00AF3F6E"/>
    <w:rsid w:val="00AF3FBB"/>
    <w:rsid w:val="00AF43BD"/>
    <w:rsid w:val="00AF58B3"/>
    <w:rsid w:val="00AF63E4"/>
    <w:rsid w:val="00AF668F"/>
    <w:rsid w:val="00AF7E2A"/>
    <w:rsid w:val="00AF7EBA"/>
    <w:rsid w:val="00AF7FD5"/>
    <w:rsid w:val="00B00A09"/>
    <w:rsid w:val="00B0143C"/>
    <w:rsid w:val="00B01780"/>
    <w:rsid w:val="00B019FA"/>
    <w:rsid w:val="00B03040"/>
    <w:rsid w:val="00B0360F"/>
    <w:rsid w:val="00B0369D"/>
    <w:rsid w:val="00B04480"/>
    <w:rsid w:val="00B045C8"/>
    <w:rsid w:val="00B045C9"/>
    <w:rsid w:val="00B04C00"/>
    <w:rsid w:val="00B05136"/>
    <w:rsid w:val="00B05320"/>
    <w:rsid w:val="00B060B2"/>
    <w:rsid w:val="00B060B6"/>
    <w:rsid w:val="00B06A0E"/>
    <w:rsid w:val="00B0748A"/>
    <w:rsid w:val="00B0757D"/>
    <w:rsid w:val="00B10537"/>
    <w:rsid w:val="00B12A85"/>
    <w:rsid w:val="00B12D35"/>
    <w:rsid w:val="00B13518"/>
    <w:rsid w:val="00B13881"/>
    <w:rsid w:val="00B13B3B"/>
    <w:rsid w:val="00B13B4B"/>
    <w:rsid w:val="00B14414"/>
    <w:rsid w:val="00B15168"/>
    <w:rsid w:val="00B15DE9"/>
    <w:rsid w:val="00B16644"/>
    <w:rsid w:val="00B17B09"/>
    <w:rsid w:val="00B21232"/>
    <w:rsid w:val="00B213B6"/>
    <w:rsid w:val="00B21C5F"/>
    <w:rsid w:val="00B21DF9"/>
    <w:rsid w:val="00B21FFE"/>
    <w:rsid w:val="00B226EF"/>
    <w:rsid w:val="00B249D2"/>
    <w:rsid w:val="00B24E8D"/>
    <w:rsid w:val="00B258E7"/>
    <w:rsid w:val="00B2614B"/>
    <w:rsid w:val="00B271A4"/>
    <w:rsid w:val="00B2730E"/>
    <w:rsid w:val="00B3091C"/>
    <w:rsid w:val="00B30951"/>
    <w:rsid w:val="00B31166"/>
    <w:rsid w:val="00B315AA"/>
    <w:rsid w:val="00B3248B"/>
    <w:rsid w:val="00B3468D"/>
    <w:rsid w:val="00B34736"/>
    <w:rsid w:val="00B34B6F"/>
    <w:rsid w:val="00B34ECC"/>
    <w:rsid w:val="00B350FD"/>
    <w:rsid w:val="00B36012"/>
    <w:rsid w:val="00B36587"/>
    <w:rsid w:val="00B3689A"/>
    <w:rsid w:val="00B370AF"/>
    <w:rsid w:val="00B40065"/>
    <w:rsid w:val="00B403E3"/>
    <w:rsid w:val="00B40F43"/>
    <w:rsid w:val="00B41329"/>
    <w:rsid w:val="00B414DC"/>
    <w:rsid w:val="00B41B2C"/>
    <w:rsid w:val="00B41C1B"/>
    <w:rsid w:val="00B4274F"/>
    <w:rsid w:val="00B42A8A"/>
    <w:rsid w:val="00B42BDA"/>
    <w:rsid w:val="00B43978"/>
    <w:rsid w:val="00B43B08"/>
    <w:rsid w:val="00B43C07"/>
    <w:rsid w:val="00B448F6"/>
    <w:rsid w:val="00B452D1"/>
    <w:rsid w:val="00B453DD"/>
    <w:rsid w:val="00B45452"/>
    <w:rsid w:val="00B45A33"/>
    <w:rsid w:val="00B46669"/>
    <w:rsid w:val="00B46E2C"/>
    <w:rsid w:val="00B46F43"/>
    <w:rsid w:val="00B50719"/>
    <w:rsid w:val="00B50772"/>
    <w:rsid w:val="00B509F6"/>
    <w:rsid w:val="00B51BA8"/>
    <w:rsid w:val="00B52557"/>
    <w:rsid w:val="00B53437"/>
    <w:rsid w:val="00B55884"/>
    <w:rsid w:val="00B56696"/>
    <w:rsid w:val="00B56CE1"/>
    <w:rsid w:val="00B56CF8"/>
    <w:rsid w:val="00B57BE1"/>
    <w:rsid w:val="00B60A7E"/>
    <w:rsid w:val="00B60AC9"/>
    <w:rsid w:val="00B60B11"/>
    <w:rsid w:val="00B61847"/>
    <w:rsid w:val="00B6196E"/>
    <w:rsid w:val="00B61D55"/>
    <w:rsid w:val="00B62B3A"/>
    <w:rsid w:val="00B62FB9"/>
    <w:rsid w:val="00B6436F"/>
    <w:rsid w:val="00B649F1"/>
    <w:rsid w:val="00B64BC8"/>
    <w:rsid w:val="00B65C6E"/>
    <w:rsid w:val="00B65C6F"/>
    <w:rsid w:val="00B667AC"/>
    <w:rsid w:val="00B7061B"/>
    <w:rsid w:val="00B70F8E"/>
    <w:rsid w:val="00B715EF"/>
    <w:rsid w:val="00B718B7"/>
    <w:rsid w:val="00B7269A"/>
    <w:rsid w:val="00B72EAE"/>
    <w:rsid w:val="00B73056"/>
    <w:rsid w:val="00B73105"/>
    <w:rsid w:val="00B73238"/>
    <w:rsid w:val="00B7552E"/>
    <w:rsid w:val="00B7594F"/>
    <w:rsid w:val="00B75F42"/>
    <w:rsid w:val="00B774FB"/>
    <w:rsid w:val="00B77C49"/>
    <w:rsid w:val="00B77ED0"/>
    <w:rsid w:val="00B808D9"/>
    <w:rsid w:val="00B81BEC"/>
    <w:rsid w:val="00B81CF4"/>
    <w:rsid w:val="00B8295A"/>
    <w:rsid w:val="00B836B2"/>
    <w:rsid w:val="00B83B03"/>
    <w:rsid w:val="00B85359"/>
    <w:rsid w:val="00B85A14"/>
    <w:rsid w:val="00B85A8B"/>
    <w:rsid w:val="00B86272"/>
    <w:rsid w:val="00B8685D"/>
    <w:rsid w:val="00B868BC"/>
    <w:rsid w:val="00B877E0"/>
    <w:rsid w:val="00B90A41"/>
    <w:rsid w:val="00B91340"/>
    <w:rsid w:val="00B916C3"/>
    <w:rsid w:val="00B92368"/>
    <w:rsid w:val="00B9260E"/>
    <w:rsid w:val="00B94929"/>
    <w:rsid w:val="00B94A65"/>
    <w:rsid w:val="00B96907"/>
    <w:rsid w:val="00B970BB"/>
    <w:rsid w:val="00B97225"/>
    <w:rsid w:val="00BA0A42"/>
    <w:rsid w:val="00BA0C9F"/>
    <w:rsid w:val="00BA1914"/>
    <w:rsid w:val="00BA2E65"/>
    <w:rsid w:val="00BA302A"/>
    <w:rsid w:val="00BA30DE"/>
    <w:rsid w:val="00BA3257"/>
    <w:rsid w:val="00BA468E"/>
    <w:rsid w:val="00BA5B0A"/>
    <w:rsid w:val="00BA5F2F"/>
    <w:rsid w:val="00BA64E6"/>
    <w:rsid w:val="00BA725B"/>
    <w:rsid w:val="00BA74E9"/>
    <w:rsid w:val="00BA76AE"/>
    <w:rsid w:val="00BA7C1B"/>
    <w:rsid w:val="00BA7EE3"/>
    <w:rsid w:val="00BB0983"/>
    <w:rsid w:val="00BB26AF"/>
    <w:rsid w:val="00BB26B8"/>
    <w:rsid w:val="00BB3C09"/>
    <w:rsid w:val="00BB3D6D"/>
    <w:rsid w:val="00BB4109"/>
    <w:rsid w:val="00BB5FB8"/>
    <w:rsid w:val="00BB64B3"/>
    <w:rsid w:val="00BB69C9"/>
    <w:rsid w:val="00BB6DE7"/>
    <w:rsid w:val="00BB703E"/>
    <w:rsid w:val="00BB7686"/>
    <w:rsid w:val="00BB7AD6"/>
    <w:rsid w:val="00BB7AEE"/>
    <w:rsid w:val="00BB7DD2"/>
    <w:rsid w:val="00BC08E4"/>
    <w:rsid w:val="00BC18FF"/>
    <w:rsid w:val="00BC1A30"/>
    <w:rsid w:val="00BC1DA3"/>
    <w:rsid w:val="00BC21B3"/>
    <w:rsid w:val="00BC2EF6"/>
    <w:rsid w:val="00BC30F4"/>
    <w:rsid w:val="00BC38F4"/>
    <w:rsid w:val="00BC418D"/>
    <w:rsid w:val="00BC421F"/>
    <w:rsid w:val="00BC44A9"/>
    <w:rsid w:val="00BC4797"/>
    <w:rsid w:val="00BC48FC"/>
    <w:rsid w:val="00BC4AB2"/>
    <w:rsid w:val="00BC4CD3"/>
    <w:rsid w:val="00BC56E9"/>
    <w:rsid w:val="00BC62C0"/>
    <w:rsid w:val="00BC673E"/>
    <w:rsid w:val="00BC6C17"/>
    <w:rsid w:val="00BC6FC6"/>
    <w:rsid w:val="00BC7228"/>
    <w:rsid w:val="00BC75DF"/>
    <w:rsid w:val="00BC7BBF"/>
    <w:rsid w:val="00BD0FEE"/>
    <w:rsid w:val="00BD10D0"/>
    <w:rsid w:val="00BD2131"/>
    <w:rsid w:val="00BD236D"/>
    <w:rsid w:val="00BD2824"/>
    <w:rsid w:val="00BD3798"/>
    <w:rsid w:val="00BD3BC4"/>
    <w:rsid w:val="00BD44F7"/>
    <w:rsid w:val="00BD46B7"/>
    <w:rsid w:val="00BD4E73"/>
    <w:rsid w:val="00BD594D"/>
    <w:rsid w:val="00BD5EA4"/>
    <w:rsid w:val="00BD5EA7"/>
    <w:rsid w:val="00BD6164"/>
    <w:rsid w:val="00BD6913"/>
    <w:rsid w:val="00BD729E"/>
    <w:rsid w:val="00BD7335"/>
    <w:rsid w:val="00BD772F"/>
    <w:rsid w:val="00BE01C8"/>
    <w:rsid w:val="00BE022F"/>
    <w:rsid w:val="00BE072A"/>
    <w:rsid w:val="00BE0D42"/>
    <w:rsid w:val="00BE39B2"/>
    <w:rsid w:val="00BE405B"/>
    <w:rsid w:val="00BE475E"/>
    <w:rsid w:val="00BE5975"/>
    <w:rsid w:val="00BE607E"/>
    <w:rsid w:val="00BE66CF"/>
    <w:rsid w:val="00BE7116"/>
    <w:rsid w:val="00BE7317"/>
    <w:rsid w:val="00BE75B9"/>
    <w:rsid w:val="00BE76B3"/>
    <w:rsid w:val="00BE7AED"/>
    <w:rsid w:val="00BE7B16"/>
    <w:rsid w:val="00BE7E8A"/>
    <w:rsid w:val="00BF0513"/>
    <w:rsid w:val="00BF0D1C"/>
    <w:rsid w:val="00BF0E5E"/>
    <w:rsid w:val="00BF1B8F"/>
    <w:rsid w:val="00BF2743"/>
    <w:rsid w:val="00BF2C54"/>
    <w:rsid w:val="00BF3378"/>
    <w:rsid w:val="00BF4D2B"/>
    <w:rsid w:val="00BF4F06"/>
    <w:rsid w:val="00BF5B8A"/>
    <w:rsid w:val="00BF6B94"/>
    <w:rsid w:val="00BF7F26"/>
    <w:rsid w:val="00C011AA"/>
    <w:rsid w:val="00C01F0B"/>
    <w:rsid w:val="00C021F6"/>
    <w:rsid w:val="00C025E6"/>
    <w:rsid w:val="00C02E6E"/>
    <w:rsid w:val="00C03D00"/>
    <w:rsid w:val="00C03F69"/>
    <w:rsid w:val="00C0444D"/>
    <w:rsid w:val="00C047FA"/>
    <w:rsid w:val="00C04C8C"/>
    <w:rsid w:val="00C04CDE"/>
    <w:rsid w:val="00C05ABA"/>
    <w:rsid w:val="00C05E66"/>
    <w:rsid w:val="00C065E0"/>
    <w:rsid w:val="00C065E9"/>
    <w:rsid w:val="00C0673C"/>
    <w:rsid w:val="00C0757A"/>
    <w:rsid w:val="00C076A9"/>
    <w:rsid w:val="00C10978"/>
    <w:rsid w:val="00C10FA3"/>
    <w:rsid w:val="00C113E5"/>
    <w:rsid w:val="00C11CB1"/>
    <w:rsid w:val="00C13D51"/>
    <w:rsid w:val="00C13E9B"/>
    <w:rsid w:val="00C16080"/>
    <w:rsid w:val="00C16A92"/>
    <w:rsid w:val="00C16D14"/>
    <w:rsid w:val="00C1739E"/>
    <w:rsid w:val="00C1778A"/>
    <w:rsid w:val="00C20CDB"/>
    <w:rsid w:val="00C216EC"/>
    <w:rsid w:val="00C231D8"/>
    <w:rsid w:val="00C24E83"/>
    <w:rsid w:val="00C2514E"/>
    <w:rsid w:val="00C25735"/>
    <w:rsid w:val="00C266FF"/>
    <w:rsid w:val="00C2716D"/>
    <w:rsid w:val="00C272FB"/>
    <w:rsid w:val="00C30051"/>
    <w:rsid w:val="00C30857"/>
    <w:rsid w:val="00C31A77"/>
    <w:rsid w:val="00C31FB8"/>
    <w:rsid w:val="00C32897"/>
    <w:rsid w:val="00C330F9"/>
    <w:rsid w:val="00C33255"/>
    <w:rsid w:val="00C33A56"/>
    <w:rsid w:val="00C33E85"/>
    <w:rsid w:val="00C35013"/>
    <w:rsid w:val="00C3772E"/>
    <w:rsid w:val="00C37E32"/>
    <w:rsid w:val="00C40000"/>
    <w:rsid w:val="00C4107B"/>
    <w:rsid w:val="00C41EC1"/>
    <w:rsid w:val="00C425E6"/>
    <w:rsid w:val="00C437EB"/>
    <w:rsid w:val="00C43E4E"/>
    <w:rsid w:val="00C43E93"/>
    <w:rsid w:val="00C43EEC"/>
    <w:rsid w:val="00C44430"/>
    <w:rsid w:val="00C44C2B"/>
    <w:rsid w:val="00C4533A"/>
    <w:rsid w:val="00C45F38"/>
    <w:rsid w:val="00C4751A"/>
    <w:rsid w:val="00C47560"/>
    <w:rsid w:val="00C512FE"/>
    <w:rsid w:val="00C51538"/>
    <w:rsid w:val="00C518CA"/>
    <w:rsid w:val="00C51F31"/>
    <w:rsid w:val="00C520FC"/>
    <w:rsid w:val="00C52810"/>
    <w:rsid w:val="00C52AE3"/>
    <w:rsid w:val="00C52FDF"/>
    <w:rsid w:val="00C5389E"/>
    <w:rsid w:val="00C54FE7"/>
    <w:rsid w:val="00C54FF8"/>
    <w:rsid w:val="00C55AD1"/>
    <w:rsid w:val="00C55AD7"/>
    <w:rsid w:val="00C56CC2"/>
    <w:rsid w:val="00C56DB9"/>
    <w:rsid w:val="00C57CE4"/>
    <w:rsid w:val="00C57F6A"/>
    <w:rsid w:val="00C60450"/>
    <w:rsid w:val="00C6052F"/>
    <w:rsid w:val="00C60674"/>
    <w:rsid w:val="00C6081E"/>
    <w:rsid w:val="00C60A17"/>
    <w:rsid w:val="00C61E46"/>
    <w:rsid w:val="00C63269"/>
    <w:rsid w:val="00C635AB"/>
    <w:rsid w:val="00C639CB"/>
    <w:rsid w:val="00C63A5A"/>
    <w:rsid w:val="00C644D0"/>
    <w:rsid w:val="00C64EC1"/>
    <w:rsid w:val="00C65015"/>
    <w:rsid w:val="00C6525F"/>
    <w:rsid w:val="00C6561E"/>
    <w:rsid w:val="00C65D3D"/>
    <w:rsid w:val="00C66509"/>
    <w:rsid w:val="00C66C5E"/>
    <w:rsid w:val="00C66D14"/>
    <w:rsid w:val="00C66DD1"/>
    <w:rsid w:val="00C671FC"/>
    <w:rsid w:val="00C67A09"/>
    <w:rsid w:val="00C67A85"/>
    <w:rsid w:val="00C70137"/>
    <w:rsid w:val="00C701CD"/>
    <w:rsid w:val="00C704C8"/>
    <w:rsid w:val="00C710B3"/>
    <w:rsid w:val="00C711ED"/>
    <w:rsid w:val="00C7327C"/>
    <w:rsid w:val="00C73323"/>
    <w:rsid w:val="00C73592"/>
    <w:rsid w:val="00C7393E"/>
    <w:rsid w:val="00C7504B"/>
    <w:rsid w:val="00C75115"/>
    <w:rsid w:val="00C75228"/>
    <w:rsid w:val="00C7536E"/>
    <w:rsid w:val="00C75DCE"/>
    <w:rsid w:val="00C75FB4"/>
    <w:rsid w:val="00C763E1"/>
    <w:rsid w:val="00C765DC"/>
    <w:rsid w:val="00C76A85"/>
    <w:rsid w:val="00C76C3B"/>
    <w:rsid w:val="00C80589"/>
    <w:rsid w:val="00C80F68"/>
    <w:rsid w:val="00C816CF"/>
    <w:rsid w:val="00C824C1"/>
    <w:rsid w:val="00C82730"/>
    <w:rsid w:val="00C829A5"/>
    <w:rsid w:val="00C8464D"/>
    <w:rsid w:val="00C8580F"/>
    <w:rsid w:val="00C859A6"/>
    <w:rsid w:val="00C85C4A"/>
    <w:rsid w:val="00C8638C"/>
    <w:rsid w:val="00C868D6"/>
    <w:rsid w:val="00C86FA9"/>
    <w:rsid w:val="00C87AB7"/>
    <w:rsid w:val="00C9137F"/>
    <w:rsid w:val="00C917EB"/>
    <w:rsid w:val="00C91AD0"/>
    <w:rsid w:val="00C92C22"/>
    <w:rsid w:val="00C92CA0"/>
    <w:rsid w:val="00C930C4"/>
    <w:rsid w:val="00C93441"/>
    <w:rsid w:val="00C935DC"/>
    <w:rsid w:val="00C93861"/>
    <w:rsid w:val="00C95B36"/>
    <w:rsid w:val="00C96438"/>
    <w:rsid w:val="00C96CE7"/>
    <w:rsid w:val="00C96F29"/>
    <w:rsid w:val="00C9735C"/>
    <w:rsid w:val="00C974E6"/>
    <w:rsid w:val="00C97773"/>
    <w:rsid w:val="00C97EC9"/>
    <w:rsid w:val="00CA01F4"/>
    <w:rsid w:val="00CA03F9"/>
    <w:rsid w:val="00CA046B"/>
    <w:rsid w:val="00CA06CC"/>
    <w:rsid w:val="00CA1BB8"/>
    <w:rsid w:val="00CA2868"/>
    <w:rsid w:val="00CA2EED"/>
    <w:rsid w:val="00CA3F6A"/>
    <w:rsid w:val="00CA46EB"/>
    <w:rsid w:val="00CA5070"/>
    <w:rsid w:val="00CA543B"/>
    <w:rsid w:val="00CA5ED7"/>
    <w:rsid w:val="00CA64A9"/>
    <w:rsid w:val="00CA6943"/>
    <w:rsid w:val="00CA6E23"/>
    <w:rsid w:val="00CA769F"/>
    <w:rsid w:val="00CB065C"/>
    <w:rsid w:val="00CB278C"/>
    <w:rsid w:val="00CB2CB8"/>
    <w:rsid w:val="00CB2DC3"/>
    <w:rsid w:val="00CB3016"/>
    <w:rsid w:val="00CB465E"/>
    <w:rsid w:val="00CB492C"/>
    <w:rsid w:val="00CB5504"/>
    <w:rsid w:val="00CB58AB"/>
    <w:rsid w:val="00CB64E3"/>
    <w:rsid w:val="00CC03DB"/>
    <w:rsid w:val="00CC0B96"/>
    <w:rsid w:val="00CC0EB5"/>
    <w:rsid w:val="00CC0F42"/>
    <w:rsid w:val="00CC1413"/>
    <w:rsid w:val="00CC2279"/>
    <w:rsid w:val="00CC2395"/>
    <w:rsid w:val="00CC2BCE"/>
    <w:rsid w:val="00CC3454"/>
    <w:rsid w:val="00CC401A"/>
    <w:rsid w:val="00CC45AF"/>
    <w:rsid w:val="00CC4D61"/>
    <w:rsid w:val="00CC4D73"/>
    <w:rsid w:val="00CC507C"/>
    <w:rsid w:val="00CC6650"/>
    <w:rsid w:val="00CC6993"/>
    <w:rsid w:val="00CC6F5A"/>
    <w:rsid w:val="00CC7574"/>
    <w:rsid w:val="00CD053E"/>
    <w:rsid w:val="00CD071A"/>
    <w:rsid w:val="00CD21BB"/>
    <w:rsid w:val="00CD2ABF"/>
    <w:rsid w:val="00CD424F"/>
    <w:rsid w:val="00CD4863"/>
    <w:rsid w:val="00CD5901"/>
    <w:rsid w:val="00CD5C01"/>
    <w:rsid w:val="00CD63ED"/>
    <w:rsid w:val="00CD6445"/>
    <w:rsid w:val="00CD6C5E"/>
    <w:rsid w:val="00CD6C98"/>
    <w:rsid w:val="00CD6FA3"/>
    <w:rsid w:val="00CD75BF"/>
    <w:rsid w:val="00CD78F6"/>
    <w:rsid w:val="00CE0873"/>
    <w:rsid w:val="00CE0C2E"/>
    <w:rsid w:val="00CE313D"/>
    <w:rsid w:val="00CE474D"/>
    <w:rsid w:val="00CE5432"/>
    <w:rsid w:val="00CE5457"/>
    <w:rsid w:val="00CE552E"/>
    <w:rsid w:val="00CE5699"/>
    <w:rsid w:val="00CE59BE"/>
    <w:rsid w:val="00CE5ABE"/>
    <w:rsid w:val="00CE602B"/>
    <w:rsid w:val="00CE69E5"/>
    <w:rsid w:val="00CE6AFA"/>
    <w:rsid w:val="00CE7484"/>
    <w:rsid w:val="00CE7F44"/>
    <w:rsid w:val="00CF1D0F"/>
    <w:rsid w:val="00CF274F"/>
    <w:rsid w:val="00CF4265"/>
    <w:rsid w:val="00CF4511"/>
    <w:rsid w:val="00CF464B"/>
    <w:rsid w:val="00CF4EC1"/>
    <w:rsid w:val="00CF62F0"/>
    <w:rsid w:val="00CF6FD9"/>
    <w:rsid w:val="00D00AB1"/>
    <w:rsid w:val="00D01193"/>
    <w:rsid w:val="00D0121C"/>
    <w:rsid w:val="00D026E3"/>
    <w:rsid w:val="00D02F24"/>
    <w:rsid w:val="00D03861"/>
    <w:rsid w:val="00D04534"/>
    <w:rsid w:val="00D05487"/>
    <w:rsid w:val="00D059D4"/>
    <w:rsid w:val="00D0789E"/>
    <w:rsid w:val="00D1045E"/>
    <w:rsid w:val="00D11650"/>
    <w:rsid w:val="00D1200A"/>
    <w:rsid w:val="00D12AF7"/>
    <w:rsid w:val="00D12D76"/>
    <w:rsid w:val="00D13683"/>
    <w:rsid w:val="00D137CB"/>
    <w:rsid w:val="00D13AAB"/>
    <w:rsid w:val="00D14A98"/>
    <w:rsid w:val="00D14C29"/>
    <w:rsid w:val="00D15D85"/>
    <w:rsid w:val="00D16114"/>
    <w:rsid w:val="00D17F65"/>
    <w:rsid w:val="00D20036"/>
    <w:rsid w:val="00D20F0A"/>
    <w:rsid w:val="00D2113C"/>
    <w:rsid w:val="00D21283"/>
    <w:rsid w:val="00D213D4"/>
    <w:rsid w:val="00D219D2"/>
    <w:rsid w:val="00D21BDF"/>
    <w:rsid w:val="00D21D80"/>
    <w:rsid w:val="00D23875"/>
    <w:rsid w:val="00D25504"/>
    <w:rsid w:val="00D26856"/>
    <w:rsid w:val="00D2686C"/>
    <w:rsid w:val="00D2695B"/>
    <w:rsid w:val="00D3040E"/>
    <w:rsid w:val="00D30A76"/>
    <w:rsid w:val="00D31429"/>
    <w:rsid w:val="00D3239E"/>
    <w:rsid w:val="00D32DED"/>
    <w:rsid w:val="00D32EE4"/>
    <w:rsid w:val="00D337C5"/>
    <w:rsid w:val="00D33C61"/>
    <w:rsid w:val="00D344DF"/>
    <w:rsid w:val="00D3501F"/>
    <w:rsid w:val="00D350F9"/>
    <w:rsid w:val="00D35E9B"/>
    <w:rsid w:val="00D36409"/>
    <w:rsid w:val="00D36A03"/>
    <w:rsid w:val="00D36EF7"/>
    <w:rsid w:val="00D3746F"/>
    <w:rsid w:val="00D41316"/>
    <w:rsid w:val="00D41DE3"/>
    <w:rsid w:val="00D4236D"/>
    <w:rsid w:val="00D4288D"/>
    <w:rsid w:val="00D43236"/>
    <w:rsid w:val="00D43586"/>
    <w:rsid w:val="00D43B32"/>
    <w:rsid w:val="00D44E3B"/>
    <w:rsid w:val="00D459F4"/>
    <w:rsid w:val="00D45CB0"/>
    <w:rsid w:val="00D462F8"/>
    <w:rsid w:val="00D465AC"/>
    <w:rsid w:val="00D46814"/>
    <w:rsid w:val="00D47732"/>
    <w:rsid w:val="00D47A75"/>
    <w:rsid w:val="00D47A8F"/>
    <w:rsid w:val="00D47A9C"/>
    <w:rsid w:val="00D51503"/>
    <w:rsid w:val="00D51619"/>
    <w:rsid w:val="00D520AA"/>
    <w:rsid w:val="00D52CEF"/>
    <w:rsid w:val="00D54223"/>
    <w:rsid w:val="00D5435C"/>
    <w:rsid w:val="00D54AFA"/>
    <w:rsid w:val="00D54BD4"/>
    <w:rsid w:val="00D5598C"/>
    <w:rsid w:val="00D56EF6"/>
    <w:rsid w:val="00D5788F"/>
    <w:rsid w:val="00D61366"/>
    <w:rsid w:val="00D6143F"/>
    <w:rsid w:val="00D61515"/>
    <w:rsid w:val="00D61629"/>
    <w:rsid w:val="00D61B30"/>
    <w:rsid w:val="00D61DBE"/>
    <w:rsid w:val="00D63A14"/>
    <w:rsid w:val="00D63A2A"/>
    <w:rsid w:val="00D63CD1"/>
    <w:rsid w:val="00D64AC4"/>
    <w:rsid w:val="00D66BF6"/>
    <w:rsid w:val="00D6707B"/>
    <w:rsid w:val="00D67CCF"/>
    <w:rsid w:val="00D67DD7"/>
    <w:rsid w:val="00D67DE4"/>
    <w:rsid w:val="00D70334"/>
    <w:rsid w:val="00D7061B"/>
    <w:rsid w:val="00D70BEB"/>
    <w:rsid w:val="00D70F57"/>
    <w:rsid w:val="00D71797"/>
    <w:rsid w:val="00D71E90"/>
    <w:rsid w:val="00D7218C"/>
    <w:rsid w:val="00D72220"/>
    <w:rsid w:val="00D7287E"/>
    <w:rsid w:val="00D72E36"/>
    <w:rsid w:val="00D7449D"/>
    <w:rsid w:val="00D749D3"/>
    <w:rsid w:val="00D75403"/>
    <w:rsid w:val="00D75757"/>
    <w:rsid w:val="00D75927"/>
    <w:rsid w:val="00D7631D"/>
    <w:rsid w:val="00D768A5"/>
    <w:rsid w:val="00D77164"/>
    <w:rsid w:val="00D77AA2"/>
    <w:rsid w:val="00D77F6A"/>
    <w:rsid w:val="00D816C8"/>
    <w:rsid w:val="00D8194F"/>
    <w:rsid w:val="00D82D7C"/>
    <w:rsid w:val="00D82D9C"/>
    <w:rsid w:val="00D82F3C"/>
    <w:rsid w:val="00D83849"/>
    <w:rsid w:val="00D8424E"/>
    <w:rsid w:val="00D85070"/>
    <w:rsid w:val="00D86BAB"/>
    <w:rsid w:val="00D86CEB"/>
    <w:rsid w:val="00D8716A"/>
    <w:rsid w:val="00D87EEF"/>
    <w:rsid w:val="00D90E46"/>
    <w:rsid w:val="00D91999"/>
    <w:rsid w:val="00D91F22"/>
    <w:rsid w:val="00D930C9"/>
    <w:rsid w:val="00D94038"/>
    <w:rsid w:val="00D964F4"/>
    <w:rsid w:val="00D96BCB"/>
    <w:rsid w:val="00DA0A14"/>
    <w:rsid w:val="00DA27BE"/>
    <w:rsid w:val="00DA28B3"/>
    <w:rsid w:val="00DA2CBA"/>
    <w:rsid w:val="00DA2E2D"/>
    <w:rsid w:val="00DA2F99"/>
    <w:rsid w:val="00DA3095"/>
    <w:rsid w:val="00DA31A2"/>
    <w:rsid w:val="00DA31C0"/>
    <w:rsid w:val="00DA31E7"/>
    <w:rsid w:val="00DA3962"/>
    <w:rsid w:val="00DA403A"/>
    <w:rsid w:val="00DA4456"/>
    <w:rsid w:val="00DA4859"/>
    <w:rsid w:val="00DA4B69"/>
    <w:rsid w:val="00DA4FD3"/>
    <w:rsid w:val="00DA5108"/>
    <w:rsid w:val="00DA5898"/>
    <w:rsid w:val="00DA5F8E"/>
    <w:rsid w:val="00DA6895"/>
    <w:rsid w:val="00DA6E78"/>
    <w:rsid w:val="00DA720F"/>
    <w:rsid w:val="00DA785A"/>
    <w:rsid w:val="00DA787A"/>
    <w:rsid w:val="00DB0064"/>
    <w:rsid w:val="00DB01DC"/>
    <w:rsid w:val="00DB0656"/>
    <w:rsid w:val="00DB0914"/>
    <w:rsid w:val="00DB0947"/>
    <w:rsid w:val="00DB0D61"/>
    <w:rsid w:val="00DB12D1"/>
    <w:rsid w:val="00DB1C36"/>
    <w:rsid w:val="00DB2F52"/>
    <w:rsid w:val="00DB4075"/>
    <w:rsid w:val="00DB47AE"/>
    <w:rsid w:val="00DB48ED"/>
    <w:rsid w:val="00DB4E5D"/>
    <w:rsid w:val="00DB6AAE"/>
    <w:rsid w:val="00DB7217"/>
    <w:rsid w:val="00DB7696"/>
    <w:rsid w:val="00DB7A27"/>
    <w:rsid w:val="00DC018F"/>
    <w:rsid w:val="00DC04C6"/>
    <w:rsid w:val="00DC0585"/>
    <w:rsid w:val="00DC0822"/>
    <w:rsid w:val="00DC0E54"/>
    <w:rsid w:val="00DC1F32"/>
    <w:rsid w:val="00DC285C"/>
    <w:rsid w:val="00DC3815"/>
    <w:rsid w:val="00DC3BD3"/>
    <w:rsid w:val="00DC429A"/>
    <w:rsid w:val="00DC4655"/>
    <w:rsid w:val="00DC549F"/>
    <w:rsid w:val="00DC55D9"/>
    <w:rsid w:val="00DC5641"/>
    <w:rsid w:val="00DC5E76"/>
    <w:rsid w:val="00DC6097"/>
    <w:rsid w:val="00DC6163"/>
    <w:rsid w:val="00DC6241"/>
    <w:rsid w:val="00DC6255"/>
    <w:rsid w:val="00DC6A39"/>
    <w:rsid w:val="00DC6C7A"/>
    <w:rsid w:val="00DD06F2"/>
    <w:rsid w:val="00DD0BA2"/>
    <w:rsid w:val="00DD2635"/>
    <w:rsid w:val="00DD344D"/>
    <w:rsid w:val="00DD3786"/>
    <w:rsid w:val="00DD3BBB"/>
    <w:rsid w:val="00DD446B"/>
    <w:rsid w:val="00DD6648"/>
    <w:rsid w:val="00DD7682"/>
    <w:rsid w:val="00DD7878"/>
    <w:rsid w:val="00DE0264"/>
    <w:rsid w:val="00DE043F"/>
    <w:rsid w:val="00DE0DB3"/>
    <w:rsid w:val="00DE1638"/>
    <w:rsid w:val="00DE1AB1"/>
    <w:rsid w:val="00DE220E"/>
    <w:rsid w:val="00DE2781"/>
    <w:rsid w:val="00DE2D8A"/>
    <w:rsid w:val="00DE34D6"/>
    <w:rsid w:val="00DE386F"/>
    <w:rsid w:val="00DE393E"/>
    <w:rsid w:val="00DE3F0F"/>
    <w:rsid w:val="00DE5707"/>
    <w:rsid w:val="00DE596E"/>
    <w:rsid w:val="00DE5C2F"/>
    <w:rsid w:val="00DE67A6"/>
    <w:rsid w:val="00DE6B73"/>
    <w:rsid w:val="00DE74C4"/>
    <w:rsid w:val="00DE7FD6"/>
    <w:rsid w:val="00DF019B"/>
    <w:rsid w:val="00DF0B55"/>
    <w:rsid w:val="00DF0F9F"/>
    <w:rsid w:val="00DF13D3"/>
    <w:rsid w:val="00DF382A"/>
    <w:rsid w:val="00DF3A52"/>
    <w:rsid w:val="00DF3FC4"/>
    <w:rsid w:val="00DF4029"/>
    <w:rsid w:val="00DF41C3"/>
    <w:rsid w:val="00DF4848"/>
    <w:rsid w:val="00DF5169"/>
    <w:rsid w:val="00DF629B"/>
    <w:rsid w:val="00E01244"/>
    <w:rsid w:val="00E02159"/>
    <w:rsid w:val="00E03FA1"/>
    <w:rsid w:val="00E0463B"/>
    <w:rsid w:val="00E05049"/>
    <w:rsid w:val="00E0519D"/>
    <w:rsid w:val="00E0565A"/>
    <w:rsid w:val="00E0596B"/>
    <w:rsid w:val="00E05B69"/>
    <w:rsid w:val="00E05D04"/>
    <w:rsid w:val="00E100E0"/>
    <w:rsid w:val="00E1060F"/>
    <w:rsid w:val="00E10E9A"/>
    <w:rsid w:val="00E1253A"/>
    <w:rsid w:val="00E139C5"/>
    <w:rsid w:val="00E13DF6"/>
    <w:rsid w:val="00E150A0"/>
    <w:rsid w:val="00E153AC"/>
    <w:rsid w:val="00E15FF1"/>
    <w:rsid w:val="00E16036"/>
    <w:rsid w:val="00E16CA5"/>
    <w:rsid w:val="00E17F8A"/>
    <w:rsid w:val="00E20229"/>
    <w:rsid w:val="00E20A49"/>
    <w:rsid w:val="00E20A86"/>
    <w:rsid w:val="00E21464"/>
    <w:rsid w:val="00E217AD"/>
    <w:rsid w:val="00E21F7D"/>
    <w:rsid w:val="00E227A2"/>
    <w:rsid w:val="00E23881"/>
    <w:rsid w:val="00E24D44"/>
    <w:rsid w:val="00E2502E"/>
    <w:rsid w:val="00E2584D"/>
    <w:rsid w:val="00E264C3"/>
    <w:rsid w:val="00E265B7"/>
    <w:rsid w:val="00E26D69"/>
    <w:rsid w:val="00E2723E"/>
    <w:rsid w:val="00E31ACF"/>
    <w:rsid w:val="00E33D3C"/>
    <w:rsid w:val="00E33F07"/>
    <w:rsid w:val="00E3412E"/>
    <w:rsid w:val="00E34AE9"/>
    <w:rsid w:val="00E35846"/>
    <w:rsid w:val="00E358DF"/>
    <w:rsid w:val="00E35BF7"/>
    <w:rsid w:val="00E35F91"/>
    <w:rsid w:val="00E3653F"/>
    <w:rsid w:val="00E401B2"/>
    <w:rsid w:val="00E403BE"/>
    <w:rsid w:val="00E40585"/>
    <w:rsid w:val="00E40AFF"/>
    <w:rsid w:val="00E40C20"/>
    <w:rsid w:val="00E41202"/>
    <w:rsid w:val="00E41610"/>
    <w:rsid w:val="00E41734"/>
    <w:rsid w:val="00E4175A"/>
    <w:rsid w:val="00E41B5C"/>
    <w:rsid w:val="00E421B4"/>
    <w:rsid w:val="00E42696"/>
    <w:rsid w:val="00E4284B"/>
    <w:rsid w:val="00E43609"/>
    <w:rsid w:val="00E43BEA"/>
    <w:rsid w:val="00E44061"/>
    <w:rsid w:val="00E4426D"/>
    <w:rsid w:val="00E4481A"/>
    <w:rsid w:val="00E44BFA"/>
    <w:rsid w:val="00E45A62"/>
    <w:rsid w:val="00E461C0"/>
    <w:rsid w:val="00E508B0"/>
    <w:rsid w:val="00E50F34"/>
    <w:rsid w:val="00E50F39"/>
    <w:rsid w:val="00E51045"/>
    <w:rsid w:val="00E52224"/>
    <w:rsid w:val="00E54205"/>
    <w:rsid w:val="00E542DB"/>
    <w:rsid w:val="00E54555"/>
    <w:rsid w:val="00E55178"/>
    <w:rsid w:val="00E554BB"/>
    <w:rsid w:val="00E56E40"/>
    <w:rsid w:val="00E56F27"/>
    <w:rsid w:val="00E57508"/>
    <w:rsid w:val="00E576E1"/>
    <w:rsid w:val="00E606ED"/>
    <w:rsid w:val="00E608B9"/>
    <w:rsid w:val="00E61481"/>
    <w:rsid w:val="00E618B0"/>
    <w:rsid w:val="00E61B07"/>
    <w:rsid w:val="00E61ECA"/>
    <w:rsid w:val="00E62204"/>
    <w:rsid w:val="00E62806"/>
    <w:rsid w:val="00E63F45"/>
    <w:rsid w:val="00E64242"/>
    <w:rsid w:val="00E64D4F"/>
    <w:rsid w:val="00E65C86"/>
    <w:rsid w:val="00E664EC"/>
    <w:rsid w:val="00E669EF"/>
    <w:rsid w:val="00E66CC0"/>
    <w:rsid w:val="00E672C3"/>
    <w:rsid w:val="00E70A5D"/>
    <w:rsid w:val="00E71300"/>
    <w:rsid w:val="00E714E0"/>
    <w:rsid w:val="00E71BDB"/>
    <w:rsid w:val="00E71D2A"/>
    <w:rsid w:val="00E728B7"/>
    <w:rsid w:val="00E72FEF"/>
    <w:rsid w:val="00E73656"/>
    <w:rsid w:val="00E73DC9"/>
    <w:rsid w:val="00E74482"/>
    <w:rsid w:val="00E7482C"/>
    <w:rsid w:val="00E74E94"/>
    <w:rsid w:val="00E7533A"/>
    <w:rsid w:val="00E76D80"/>
    <w:rsid w:val="00E77093"/>
    <w:rsid w:val="00E771A7"/>
    <w:rsid w:val="00E77B06"/>
    <w:rsid w:val="00E77F1E"/>
    <w:rsid w:val="00E802DA"/>
    <w:rsid w:val="00E80BFE"/>
    <w:rsid w:val="00E8158E"/>
    <w:rsid w:val="00E81B0D"/>
    <w:rsid w:val="00E82210"/>
    <w:rsid w:val="00E824F2"/>
    <w:rsid w:val="00E827A1"/>
    <w:rsid w:val="00E827EE"/>
    <w:rsid w:val="00E837E0"/>
    <w:rsid w:val="00E83F78"/>
    <w:rsid w:val="00E84118"/>
    <w:rsid w:val="00E846F5"/>
    <w:rsid w:val="00E853B7"/>
    <w:rsid w:val="00E8544F"/>
    <w:rsid w:val="00E8553E"/>
    <w:rsid w:val="00E8771D"/>
    <w:rsid w:val="00E90A12"/>
    <w:rsid w:val="00E91180"/>
    <w:rsid w:val="00E914EA"/>
    <w:rsid w:val="00E9195D"/>
    <w:rsid w:val="00E92359"/>
    <w:rsid w:val="00E93728"/>
    <w:rsid w:val="00E93CF6"/>
    <w:rsid w:val="00E94256"/>
    <w:rsid w:val="00E94A8B"/>
    <w:rsid w:val="00E94DF8"/>
    <w:rsid w:val="00E959A6"/>
    <w:rsid w:val="00E95D58"/>
    <w:rsid w:val="00E96455"/>
    <w:rsid w:val="00E974B0"/>
    <w:rsid w:val="00E97862"/>
    <w:rsid w:val="00E978BB"/>
    <w:rsid w:val="00EA04E8"/>
    <w:rsid w:val="00EA0C32"/>
    <w:rsid w:val="00EA1981"/>
    <w:rsid w:val="00EA26EF"/>
    <w:rsid w:val="00EA27B8"/>
    <w:rsid w:val="00EA3229"/>
    <w:rsid w:val="00EA3540"/>
    <w:rsid w:val="00EA3795"/>
    <w:rsid w:val="00EA38A7"/>
    <w:rsid w:val="00EA3C50"/>
    <w:rsid w:val="00EA3FC3"/>
    <w:rsid w:val="00EA5214"/>
    <w:rsid w:val="00EA5591"/>
    <w:rsid w:val="00EA65D7"/>
    <w:rsid w:val="00EA729A"/>
    <w:rsid w:val="00EA7A4D"/>
    <w:rsid w:val="00EA7FD4"/>
    <w:rsid w:val="00EB0934"/>
    <w:rsid w:val="00EB0B17"/>
    <w:rsid w:val="00EB1FB5"/>
    <w:rsid w:val="00EB2855"/>
    <w:rsid w:val="00EB2B20"/>
    <w:rsid w:val="00EB3BA0"/>
    <w:rsid w:val="00EB3F36"/>
    <w:rsid w:val="00EB44EA"/>
    <w:rsid w:val="00EB4D13"/>
    <w:rsid w:val="00EB6039"/>
    <w:rsid w:val="00EB6CD7"/>
    <w:rsid w:val="00EB7CAC"/>
    <w:rsid w:val="00EC098B"/>
    <w:rsid w:val="00EC12C9"/>
    <w:rsid w:val="00EC169A"/>
    <w:rsid w:val="00EC16D3"/>
    <w:rsid w:val="00EC17CF"/>
    <w:rsid w:val="00EC183C"/>
    <w:rsid w:val="00EC1CC7"/>
    <w:rsid w:val="00EC22DD"/>
    <w:rsid w:val="00EC24DB"/>
    <w:rsid w:val="00EC42A0"/>
    <w:rsid w:val="00EC49F3"/>
    <w:rsid w:val="00EC49F7"/>
    <w:rsid w:val="00EC4AEB"/>
    <w:rsid w:val="00EC4FDB"/>
    <w:rsid w:val="00EC5966"/>
    <w:rsid w:val="00EC5D66"/>
    <w:rsid w:val="00EC6B26"/>
    <w:rsid w:val="00EC6D0C"/>
    <w:rsid w:val="00EC6D2B"/>
    <w:rsid w:val="00ED04B9"/>
    <w:rsid w:val="00ED06FF"/>
    <w:rsid w:val="00ED2C88"/>
    <w:rsid w:val="00ED3068"/>
    <w:rsid w:val="00ED4330"/>
    <w:rsid w:val="00ED4CFB"/>
    <w:rsid w:val="00ED57D7"/>
    <w:rsid w:val="00ED6C9B"/>
    <w:rsid w:val="00ED740B"/>
    <w:rsid w:val="00ED763A"/>
    <w:rsid w:val="00ED76E0"/>
    <w:rsid w:val="00ED7D97"/>
    <w:rsid w:val="00EE0047"/>
    <w:rsid w:val="00EE03C8"/>
    <w:rsid w:val="00EE1673"/>
    <w:rsid w:val="00EE18C4"/>
    <w:rsid w:val="00EE29CF"/>
    <w:rsid w:val="00EE2F35"/>
    <w:rsid w:val="00EE40AA"/>
    <w:rsid w:val="00EE4B42"/>
    <w:rsid w:val="00EE4E29"/>
    <w:rsid w:val="00EE4E48"/>
    <w:rsid w:val="00EE57AC"/>
    <w:rsid w:val="00EE656F"/>
    <w:rsid w:val="00EE6D9F"/>
    <w:rsid w:val="00EE7537"/>
    <w:rsid w:val="00EF000F"/>
    <w:rsid w:val="00EF172D"/>
    <w:rsid w:val="00EF184E"/>
    <w:rsid w:val="00EF1853"/>
    <w:rsid w:val="00EF1960"/>
    <w:rsid w:val="00EF23BF"/>
    <w:rsid w:val="00EF2E14"/>
    <w:rsid w:val="00EF3C39"/>
    <w:rsid w:val="00EF3DB1"/>
    <w:rsid w:val="00EF443D"/>
    <w:rsid w:val="00EF488A"/>
    <w:rsid w:val="00EF490C"/>
    <w:rsid w:val="00EF4EAC"/>
    <w:rsid w:val="00EF51D1"/>
    <w:rsid w:val="00EF6162"/>
    <w:rsid w:val="00EF62F8"/>
    <w:rsid w:val="00EF65C2"/>
    <w:rsid w:val="00EF70AD"/>
    <w:rsid w:val="00EF7516"/>
    <w:rsid w:val="00EF798A"/>
    <w:rsid w:val="00F0151E"/>
    <w:rsid w:val="00F036BB"/>
    <w:rsid w:val="00F037E8"/>
    <w:rsid w:val="00F0380A"/>
    <w:rsid w:val="00F04378"/>
    <w:rsid w:val="00F04652"/>
    <w:rsid w:val="00F04B20"/>
    <w:rsid w:val="00F052B5"/>
    <w:rsid w:val="00F058C3"/>
    <w:rsid w:val="00F068A5"/>
    <w:rsid w:val="00F06CAE"/>
    <w:rsid w:val="00F07222"/>
    <w:rsid w:val="00F10CD9"/>
    <w:rsid w:val="00F1159A"/>
    <w:rsid w:val="00F11864"/>
    <w:rsid w:val="00F11A4B"/>
    <w:rsid w:val="00F125CE"/>
    <w:rsid w:val="00F135F7"/>
    <w:rsid w:val="00F139E2"/>
    <w:rsid w:val="00F13C66"/>
    <w:rsid w:val="00F146D2"/>
    <w:rsid w:val="00F147CA"/>
    <w:rsid w:val="00F147D2"/>
    <w:rsid w:val="00F14B67"/>
    <w:rsid w:val="00F16C3B"/>
    <w:rsid w:val="00F16ED8"/>
    <w:rsid w:val="00F17A06"/>
    <w:rsid w:val="00F20215"/>
    <w:rsid w:val="00F20755"/>
    <w:rsid w:val="00F20B99"/>
    <w:rsid w:val="00F22D6B"/>
    <w:rsid w:val="00F239DA"/>
    <w:rsid w:val="00F25816"/>
    <w:rsid w:val="00F25FFC"/>
    <w:rsid w:val="00F269B8"/>
    <w:rsid w:val="00F26DBC"/>
    <w:rsid w:val="00F2732D"/>
    <w:rsid w:val="00F275A4"/>
    <w:rsid w:val="00F30BE1"/>
    <w:rsid w:val="00F3279C"/>
    <w:rsid w:val="00F3379D"/>
    <w:rsid w:val="00F33D44"/>
    <w:rsid w:val="00F34684"/>
    <w:rsid w:val="00F34826"/>
    <w:rsid w:val="00F367D8"/>
    <w:rsid w:val="00F3746E"/>
    <w:rsid w:val="00F3768B"/>
    <w:rsid w:val="00F408F2"/>
    <w:rsid w:val="00F409DC"/>
    <w:rsid w:val="00F41644"/>
    <w:rsid w:val="00F4165A"/>
    <w:rsid w:val="00F42862"/>
    <w:rsid w:val="00F42E17"/>
    <w:rsid w:val="00F43892"/>
    <w:rsid w:val="00F43BC8"/>
    <w:rsid w:val="00F43E34"/>
    <w:rsid w:val="00F4457E"/>
    <w:rsid w:val="00F44848"/>
    <w:rsid w:val="00F45428"/>
    <w:rsid w:val="00F457F5"/>
    <w:rsid w:val="00F45990"/>
    <w:rsid w:val="00F45C1E"/>
    <w:rsid w:val="00F45EB6"/>
    <w:rsid w:val="00F46807"/>
    <w:rsid w:val="00F4710A"/>
    <w:rsid w:val="00F50026"/>
    <w:rsid w:val="00F50280"/>
    <w:rsid w:val="00F5077C"/>
    <w:rsid w:val="00F5282A"/>
    <w:rsid w:val="00F53049"/>
    <w:rsid w:val="00F536CC"/>
    <w:rsid w:val="00F536CF"/>
    <w:rsid w:val="00F53AC7"/>
    <w:rsid w:val="00F53F21"/>
    <w:rsid w:val="00F53F2C"/>
    <w:rsid w:val="00F54704"/>
    <w:rsid w:val="00F548B9"/>
    <w:rsid w:val="00F55784"/>
    <w:rsid w:val="00F557DD"/>
    <w:rsid w:val="00F55EE0"/>
    <w:rsid w:val="00F5668D"/>
    <w:rsid w:val="00F56844"/>
    <w:rsid w:val="00F56D59"/>
    <w:rsid w:val="00F57A7B"/>
    <w:rsid w:val="00F609DD"/>
    <w:rsid w:val="00F60B00"/>
    <w:rsid w:val="00F624BB"/>
    <w:rsid w:val="00F62D44"/>
    <w:rsid w:val="00F6313F"/>
    <w:rsid w:val="00F640BC"/>
    <w:rsid w:val="00F64E49"/>
    <w:rsid w:val="00F66343"/>
    <w:rsid w:val="00F66C2C"/>
    <w:rsid w:val="00F67C0C"/>
    <w:rsid w:val="00F70C58"/>
    <w:rsid w:val="00F71446"/>
    <w:rsid w:val="00F717BC"/>
    <w:rsid w:val="00F71913"/>
    <w:rsid w:val="00F71AE5"/>
    <w:rsid w:val="00F71DC8"/>
    <w:rsid w:val="00F72E99"/>
    <w:rsid w:val="00F73077"/>
    <w:rsid w:val="00F73707"/>
    <w:rsid w:val="00F7373D"/>
    <w:rsid w:val="00F73821"/>
    <w:rsid w:val="00F73AD9"/>
    <w:rsid w:val="00F7409D"/>
    <w:rsid w:val="00F740C5"/>
    <w:rsid w:val="00F75087"/>
    <w:rsid w:val="00F758E4"/>
    <w:rsid w:val="00F75FBE"/>
    <w:rsid w:val="00F76130"/>
    <w:rsid w:val="00F765CA"/>
    <w:rsid w:val="00F7706C"/>
    <w:rsid w:val="00F772D4"/>
    <w:rsid w:val="00F7757A"/>
    <w:rsid w:val="00F77966"/>
    <w:rsid w:val="00F80416"/>
    <w:rsid w:val="00F8136D"/>
    <w:rsid w:val="00F81FE8"/>
    <w:rsid w:val="00F820D2"/>
    <w:rsid w:val="00F83244"/>
    <w:rsid w:val="00F832D6"/>
    <w:rsid w:val="00F8398A"/>
    <w:rsid w:val="00F847A1"/>
    <w:rsid w:val="00F84B46"/>
    <w:rsid w:val="00F85644"/>
    <w:rsid w:val="00F85909"/>
    <w:rsid w:val="00F8633D"/>
    <w:rsid w:val="00F87065"/>
    <w:rsid w:val="00F8717E"/>
    <w:rsid w:val="00F93413"/>
    <w:rsid w:val="00F9417C"/>
    <w:rsid w:val="00F944A4"/>
    <w:rsid w:val="00F94B7C"/>
    <w:rsid w:val="00F95FA1"/>
    <w:rsid w:val="00F96215"/>
    <w:rsid w:val="00F96643"/>
    <w:rsid w:val="00F97190"/>
    <w:rsid w:val="00F9793E"/>
    <w:rsid w:val="00FA0D15"/>
    <w:rsid w:val="00FA15A1"/>
    <w:rsid w:val="00FA1DEA"/>
    <w:rsid w:val="00FA2065"/>
    <w:rsid w:val="00FA30D2"/>
    <w:rsid w:val="00FA3EBF"/>
    <w:rsid w:val="00FA433F"/>
    <w:rsid w:val="00FA595E"/>
    <w:rsid w:val="00FA5F91"/>
    <w:rsid w:val="00FA6793"/>
    <w:rsid w:val="00FA680B"/>
    <w:rsid w:val="00FA7D42"/>
    <w:rsid w:val="00FB01D6"/>
    <w:rsid w:val="00FB03C6"/>
    <w:rsid w:val="00FB2840"/>
    <w:rsid w:val="00FB2FBD"/>
    <w:rsid w:val="00FB2FC4"/>
    <w:rsid w:val="00FB3878"/>
    <w:rsid w:val="00FB4C4E"/>
    <w:rsid w:val="00FB4C8B"/>
    <w:rsid w:val="00FB4CB0"/>
    <w:rsid w:val="00FB500C"/>
    <w:rsid w:val="00FB5E6C"/>
    <w:rsid w:val="00FB61AB"/>
    <w:rsid w:val="00FB688F"/>
    <w:rsid w:val="00FB797B"/>
    <w:rsid w:val="00FB7AE0"/>
    <w:rsid w:val="00FC0627"/>
    <w:rsid w:val="00FC0FC9"/>
    <w:rsid w:val="00FC1100"/>
    <w:rsid w:val="00FC1124"/>
    <w:rsid w:val="00FC1AD1"/>
    <w:rsid w:val="00FC1E35"/>
    <w:rsid w:val="00FC31D6"/>
    <w:rsid w:val="00FC3598"/>
    <w:rsid w:val="00FC3662"/>
    <w:rsid w:val="00FC3B95"/>
    <w:rsid w:val="00FC3EA7"/>
    <w:rsid w:val="00FC45D2"/>
    <w:rsid w:val="00FC4C43"/>
    <w:rsid w:val="00FC4D5A"/>
    <w:rsid w:val="00FC4F05"/>
    <w:rsid w:val="00FC50A1"/>
    <w:rsid w:val="00FC5C60"/>
    <w:rsid w:val="00FC5E3C"/>
    <w:rsid w:val="00FC61B2"/>
    <w:rsid w:val="00FC6400"/>
    <w:rsid w:val="00FD01F1"/>
    <w:rsid w:val="00FD07E8"/>
    <w:rsid w:val="00FD0F63"/>
    <w:rsid w:val="00FD13C8"/>
    <w:rsid w:val="00FD155E"/>
    <w:rsid w:val="00FD2088"/>
    <w:rsid w:val="00FD231E"/>
    <w:rsid w:val="00FD25D0"/>
    <w:rsid w:val="00FD3588"/>
    <w:rsid w:val="00FD569D"/>
    <w:rsid w:val="00FD575B"/>
    <w:rsid w:val="00FD608F"/>
    <w:rsid w:val="00FD679D"/>
    <w:rsid w:val="00FD68BC"/>
    <w:rsid w:val="00FD6D28"/>
    <w:rsid w:val="00FD6FAF"/>
    <w:rsid w:val="00FD7362"/>
    <w:rsid w:val="00FE0312"/>
    <w:rsid w:val="00FE1353"/>
    <w:rsid w:val="00FE19B7"/>
    <w:rsid w:val="00FE1A5F"/>
    <w:rsid w:val="00FE1C98"/>
    <w:rsid w:val="00FE1D88"/>
    <w:rsid w:val="00FE3DA5"/>
    <w:rsid w:val="00FE4570"/>
    <w:rsid w:val="00FE4591"/>
    <w:rsid w:val="00FE4DBE"/>
    <w:rsid w:val="00FE51CD"/>
    <w:rsid w:val="00FE5B7C"/>
    <w:rsid w:val="00FE5D98"/>
    <w:rsid w:val="00FE6221"/>
    <w:rsid w:val="00FE6477"/>
    <w:rsid w:val="00FE6495"/>
    <w:rsid w:val="00FE6D7B"/>
    <w:rsid w:val="00FE78F7"/>
    <w:rsid w:val="00FE7BBB"/>
    <w:rsid w:val="00FE7BE9"/>
    <w:rsid w:val="00FE7ED7"/>
    <w:rsid w:val="00FF04E2"/>
    <w:rsid w:val="00FF05C7"/>
    <w:rsid w:val="00FF0F14"/>
    <w:rsid w:val="00FF0F27"/>
    <w:rsid w:val="00FF10E0"/>
    <w:rsid w:val="00FF1300"/>
    <w:rsid w:val="00FF1561"/>
    <w:rsid w:val="00FF1AC1"/>
    <w:rsid w:val="00FF25E1"/>
    <w:rsid w:val="00FF5283"/>
    <w:rsid w:val="00FF5482"/>
    <w:rsid w:val="00FF58F9"/>
    <w:rsid w:val="00FF5DC0"/>
    <w:rsid w:val="00FF63FC"/>
    <w:rsid w:val="00F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0A2D5"/>
  <w15:docId w15:val="{AA28239B-F008-4CAF-B694-C7B824AB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366DBE"/>
    <w:pPr>
      <w:adjustRightInd w:val="0"/>
      <w:ind w:left="482"/>
    </w:pPr>
    <w:rPr>
      <w:rFonts w:ascii="Arial" w:eastAsia="標楷體" w:hAnsi="Arial" w:cs="微軟正黑體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1D0C69"/>
    <w:pPr>
      <w:widowControl w:val="0"/>
      <w:numPr>
        <w:numId w:val="3"/>
      </w:numPr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713238"/>
    <w:pPr>
      <w:keepNext/>
      <w:numPr>
        <w:ilvl w:val="1"/>
        <w:numId w:val="3"/>
      </w:numPr>
      <w:outlineLvl w:val="1"/>
    </w:pPr>
    <w:rPr>
      <w:rFonts w:cs="Times New Roman"/>
      <w:bCs/>
      <w:sz w:val="28"/>
      <w:szCs w:val="48"/>
    </w:rPr>
  </w:style>
  <w:style w:type="paragraph" w:styleId="3">
    <w:name w:val="heading 3"/>
    <w:basedOn w:val="2"/>
    <w:next w:val="a"/>
    <w:link w:val="30"/>
    <w:unhideWhenUsed/>
    <w:qFormat/>
    <w:rsid w:val="00BC1A30"/>
    <w:pPr>
      <w:widowControl w:val="0"/>
      <w:numPr>
        <w:ilvl w:val="2"/>
      </w:numPr>
      <w:outlineLvl w:val="2"/>
    </w:pPr>
    <w:rPr>
      <w:rFonts w:cs="微軟正黑體"/>
      <w:szCs w:val="24"/>
    </w:rPr>
  </w:style>
  <w:style w:type="paragraph" w:styleId="4">
    <w:name w:val="heading 4"/>
    <w:basedOn w:val="a"/>
    <w:next w:val="a"/>
    <w:link w:val="40"/>
    <w:unhideWhenUsed/>
    <w:qFormat/>
    <w:rsid w:val="003E21AC"/>
    <w:pPr>
      <w:keepNext/>
      <w:numPr>
        <w:ilvl w:val="3"/>
        <w:numId w:val="3"/>
      </w:numPr>
      <w:outlineLvl w:val="3"/>
    </w:pPr>
    <w:rPr>
      <w:rFonts w:cstheme="majorBidi"/>
      <w:sz w:val="28"/>
      <w:szCs w:val="36"/>
    </w:rPr>
  </w:style>
  <w:style w:type="paragraph" w:styleId="5">
    <w:name w:val="heading 5"/>
    <w:basedOn w:val="a"/>
    <w:next w:val="a"/>
    <w:link w:val="50"/>
    <w:unhideWhenUsed/>
    <w:qFormat/>
    <w:rsid w:val="00103DC4"/>
    <w:pPr>
      <w:keepNext/>
      <w:numPr>
        <w:ilvl w:val="4"/>
        <w:numId w:val="2"/>
      </w:numPr>
      <w:outlineLvl w:val="4"/>
    </w:pPr>
    <w:rPr>
      <w:rFonts w:cstheme="majorBidi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1D0C69"/>
    <w:rPr>
      <w:rFonts w:ascii="Arial" w:eastAsia="標楷體" w:hAnsi="Arial" w:cs="微軟正黑體"/>
      <w:kern w:val="2"/>
      <w:sz w:val="28"/>
      <w:szCs w:val="28"/>
    </w:rPr>
  </w:style>
  <w:style w:type="character" w:customStyle="1" w:styleId="20">
    <w:name w:val="標題 2 字元"/>
    <w:link w:val="2"/>
    <w:rsid w:val="00BA1914"/>
    <w:rPr>
      <w:rFonts w:ascii="Arial" w:eastAsia="標楷體" w:hAnsi="Arial"/>
      <w:bCs/>
      <w:kern w:val="2"/>
      <w:sz w:val="28"/>
      <w:szCs w:val="48"/>
    </w:rPr>
  </w:style>
  <w:style w:type="character" w:customStyle="1" w:styleId="30">
    <w:name w:val="標題 3 字元"/>
    <w:basedOn w:val="a0"/>
    <w:link w:val="3"/>
    <w:rsid w:val="00BC1A30"/>
    <w:rPr>
      <w:rFonts w:ascii="Arial" w:eastAsia="標楷體" w:hAnsi="Arial" w:cs="微軟正黑體"/>
      <w:bCs/>
      <w:kern w:val="2"/>
      <w:sz w:val="28"/>
      <w:szCs w:val="24"/>
    </w:rPr>
  </w:style>
  <w:style w:type="character" w:customStyle="1" w:styleId="40">
    <w:name w:val="標題 4 字元"/>
    <w:basedOn w:val="a0"/>
    <w:link w:val="4"/>
    <w:rsid w:val="003E21AC"/>
    <w:rPr>
      <w:rFonts w:ascii="Arial" w:eastAsia="標楷體" w:hAnsi="Arial" w:cstheme="majorBidi"/>
      <w:kern w:val="2"/>
      <w:sz w:val="28"/>
      <w:szCs w:val="36"/>
    </w:rPr>
  </w:style>
  <w:style w:type="character" w:customStyle="1" w:styleId="50">
    <w:name w:val="標題 5 字元"/>
    <w:basedOn w:val="a0"/>
    <w:link w:val="5"/>
    <w:rsid w:val="00103DC4"/>
    <w:rPr>
      <w:rFonts w:ascii="Arial" w:eastAsia="標楷體" w:hAnsi="Arial" w:cstheme="majorBidi"/>
      <w:bCs/>
      <w:kern w:val="2"/>
      <w:sz w:val="28"/>
      <w:szCs w:val="36"/>
    </w:rPr>
  </w:style>
  <w:style w:type="paragraph" w:styleId="31">
    <w:name w:val="toc 3"/>
    <w:basedOn w:val="a"/>
    <w:next w:val="a"/>
    <w:autoRedefine/>
    <w:uiPriority w:val="39"/>
    <w:unhideWhenUsed/>
    <w:qFormat/>
    <w:rsid w:val="007E39CD"/>
    <w:pPr>
      <w:ind w:left="480"/>
    </w:pPr>
    <w:rPr>
      <w:rFonts w:asciiTheme="minorHAnsi" w:hAnsiTheme="minorHAnsi" w:cstheme="minorHAnsi"/>
      <w:iCs/>
      <w:szCs w:val="20"/>
    </w:rPr>
  </w:style>
  <w:style w:type="paragraph" w:styleId="a3">
    <w:name w:val="Body Text"/>
    <w:basedOn w:val="a"/>
    <w:link w:val="a4"/>
    <w:rsid w:val="006F54EC"/>
    <w:pPr>
      <w:spacing w:after="120"/>
    </w:pPr>
  </w:style>
  <w:style w:type="character" w:customStyle="1" w:styleId="a4">
    <w:name w:val="本文 字元"/>
    <w:basedOn w:val="a0"/>
    <w:link w:val="a3"/>
    <w:rsid w:val="00530F10"/>
    <w:rPr>
      <w:rFonts w:ascii="Arial" w:eastAsia="標楷體" w:hAnsi="Arial" w:cs="微軟正黑體"/>
      <w:kern w:val="2"/>
      <w:sz w:val="24"/>
      <w:szCs w:val="22"/>
    </w:rPr>
  </w:style>
  <w:style w:type="table" w:styleId="a5">
    <w:name w:val="Table Grid"/>
    <w:basedOn w:val="a1"/>
    <w:uiPriority w:val="59"/>
    <w:rsid w:val="001704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57765"/>
    <w:rPr>
      <w:rFonts w:ascii="Cambria" w:eastAsia="新細明體" w:hAnsi="Cambria" w:cs="Times New Roman"/>
      <w:sz w:val="18"/>
      <w:szCs w:val="18"/>
    </w:rPr>
  </w:style>
  <w:style w:type="character" w:customStyle="1" w:styleId="a7">
    <w:name w:val="註解方塊文字 字元"/>
    <w:link w:val="a6"/>
    <w:uiPriority w:val="99"/>
    <w:semiHidden/>
    <w:rsid w:val="00857765"/>
    <w:rPr>
      <w:rFonts w:ascii="Cambria" w:eastAsia="新細明體" w:hAnsi="Cambria" w:cs="Times New Roman"/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EF490C"/>
    <w:pPr>
      <w:spacing w:before="240" w:after="60"/>
      <w:jc w:val="center"/>
      <w:outlineLvl w:val="0"/>
    </w:pPr>
    <w:rPr>
      <w:rFonts w:cs="Arial"/>
      <w:b/>
      <w:bCs/>
      <w:sz w:val="72"/>
      <w:szCs w:val="32"/>
    </w:rPr>
  </w:style>
  <w:style w:type="character" w:customStyle="1" w:styleId="a9">
    <w:name w:val="標題 字元"/>
    <w:link w:val="a8"/>
    <w:rsid w:val="00EF490C"/>
    <w:rPr>
      <w:rFonts w:ascii="Arial" w:eastAsia="標楷體" w:hAnsi="Arial" w:cs="Arial"/>
      <w:b/>
      <w:bCs/>
      <w:kern w:val="2"/>
      <w:sz w:val="72"/>
      <w:szCs w:val="32"/>
    </w:rPr>
  </w:style>
  <w:style w:type="paragraph" w:styleId="11">
    <w:name w:val="toc 1"/>
    <w:basedOn w:val="a"/>
    <w:next w:val="a"/>
    <w:link w:val="12"/>
    <w:autoRedefine/>
    <w:uiPriority w:val="39"/>
    <w:qFormat/>
    <w:rsid w:val="007E39CD"/>
    <w:pPr>
      <w:spacing w:before="120" w:after="120"/>
      <w:ind w:left="0"/>
    </w:pPr>
    <w:rPr>
      <w:rFonts w:asciiTheme="minorHAnsi" w:hAnsiTheme="minorHAnsi" w:cstheme="minorHAnsi"/>
      <w:b/>
      <w:bCs/>
      <w:caps/>
      <w:szCs w:val="20"/>
    </w:rPr>
  </w:style>
  <w:style w:type="character" w:customStyle="1" w:styleId="12">
    <w:name w:val="目錄 1 字元"/>
    <w:link w:val="11"/>
    <w:uiPriority w:val="39"/>
    <w:rsid w:val="007E39CD"/>
    <w:rPr>
      <w:rFonts w:asciiTheme="minorHAnsi" w:eastAsia="標楷體" w:hAnsiTheme="minorHAnsi" w:cstheme="minorHAnsi"/>
      <w:b/>
      <w:bCs/>
      <w:caps/>
      <w:kern w:val="2"/>
      <w:sz w:val="24"/>
    </w:rPr>
  </w:style>
  <w:style w:type="character" w:styleId="aa">
    <w:name w:val="Hyperlink"/>
    <w:uiPriority w:val="99"/>
    <w:unhideWhenUsed/>
    <w:rsid w:val="00DB7696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qFormat/>
    <w:rsid w:val="007E39CD"/>
    <w:pPr>
      <w:ind w:left="240"/>
    </w:pPr>
    <w:rPr>
      <w:rFonts w:asciiTheme="minorHAnsi" w:hAnsiTheme="minorHAnsi" w:cstheme="minorHAnsi"/>
      <w:smallCaps/>
      <w:szCs w:val="20"/>
    </w:rPr>
  </w:style>
  <w:style w:type="paragraph" w:styleId="ab">
    <w:name w:val="TOC Heading"/>
    <w:basedOn w:val="1"/>
    <w:next w:val="a"/>
    <w:uiPriority w:val="39"/>
    <w:unhideWhenUsed/>
    <w:rsid w:val="0084291E"/>
    <w:pPr>
      <w:keepLines/>
      <w:numPr>
        <w:numId w:val="0"/>
      </w:numPr>
      <w:spacing w:before="480" w:line="276" w:lineRule="auto"/>
      <w:jc w:val="center"/>
      <w:outlineLvl w:val="9"/>
    </w:pPr>
    <w:rPr>
      <w:kern w:val="0"/>
    </w:rPr>
  </w:style>
  <w:style w:type="character" w:styleId="ac">
    <w:name w:val="FollowedHyperlink"/>
    <w:basedOn w:val="a0"/>
    <w:rsid w:val="004C63E9"/>
    <w:rPr>
      <w:color w:val="800080" w:themeColor="followedHyperlink"/>
      <w:u w:val="single"/>
    </w:rPr>
  </w:style>
  <w:style w:type="paragraph" w:styleId="ad">
    <w:name w:val="Revision"/>
    <w:hidden/>
    <w:uiPriority w:val="99"/>
    <w:semiHidden/>
    <w:rsid w:val="00641A8D"/>
    <w:rPr>
      <w:rFonts w:ascii="微軟正黑體" w:eastAsia="微軟正黑體" w:hAnsi="微軟正黑體" w:cs="微軟正黑體"/>
      <w:kern w:val="2"/>
      <w:sz w:val="24"/>
      <w:szCs w:val="22"/>
    </w:rPr>
  </w:style>
  <w:style w:type="paragraph" w:styleId="ae">
    <w:name w:val="header"/>
    <w:basedOn w:val="a"/>
    <w:link w:val="af"/>
    <w:uiPriority w:val="99"/>
    <w:unhideWhenUsed/>
    <w:rsid w:val="006F54EC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6F54EC"/>
    <w:rPr>
      <w:rFonts w:ascii="微軟正黑體" w:eastAsia="標楷體" w:hAnsi="微軟正黑體" w:cs="微軟正黑體"/>
      <w:kern w:val="2"/>
    </w:rPr>
  </w:style>
  <w:style w:type="paragraph" w:styleId="af0">
    <w:name w:val="List Paragraph"/>
    <w:basedOn w:val="a"/>
    <w:link w:val="af1"/>
    <w:uiPriority w:val="34"/>
    <w:unhideWhenUsed/>
    <w:qFormat/>
    <w:rsid w:val="007E2C2D"/>
    <w:pPr>
      <w:ind w:leftChars="200" w:left="400" w:hangingChars="200" w:hanging="200"/>
    </w:pPr>
  </w:style>
  <w:style w:type="paragraph" w:styleId="41">
    <w:name w:val="toc 4"/>
    <w:basedOn w:val="31"/>
    <w:next w:val="a"/>
    <w:autoRedefine/>
    <w:uiPriority w:val="39"/>
    <w:unhideWhenUsed/>
    <w:rsid w:val="003B0A02"/>
    <w:pPr>
      <w:ind w:left="720"/>
    </w:pPr>
    <w:rPr>
      <w:iCs w:val="0"/>
      <w:szCs w:val="18"/>
    </w:rPr>
  </w:style>
  <w:style w:type="paragraph" w:styleId="af2">
    <w:name w:val="footer"/>
    <w:basedOn w:val="a"/>
    <w:link w:val="af3"/>
    <w:uiPriority w:val="99"/>
    <w:unhideWhenUsed/>
    <w:rsid w:val="009E4332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9E4332"/>
    <w:rPr>
      <w:rFonts w:ascii="Arial" w:eastAsia="標楷體" w:hAnsi="Arial" w:cs="微軟正黑體"/>
      <w:kern w:val="2"/>
    </w:rPr>
  </w:style>
  <w:style w:type="paragraph" w:customStyle="1" w:styleId="af4">
    <w:name w:val="圖片樣式"/>
    <w:basedOn w:val="a"/>
    <w:link w:val="af5"/>
    <w:qFormat/>
    <w:rsid w:val="00AA4A76"/>
    <w:pPr>
      <w:ind w:leftChars="101" w:left="101"/>
      <w:jc w:val="center"/>
    </w:pPr>
    <w:rPr>
      <w:noProof/>
    </w:rPr>
  </w:style>
  <w:style w:type="character" w:customStyle="1" w:styleId="af5">
    <w:name w:val="圖片樣式 字元"/>
    <w:basedOn w:val="a0"/>
    <w:link w:val="af4"/>
    <w:rsid w:val="00AA4A76"/>
    <w:rPr>
      <w:rFonts w:ascii="Arial" w:eastAsia="標楷體" w:hAnsi="Arial" w:cs="微軟正黑體"/>
      <w:noProof/>
      <w:kern w:val="2"/>
      <w:sz w:val="24"/>
      <w:szCs w:val="22"/>
    </w:rPr>
  </w:style>
  <w:style w:type="paragraph" w:styleId="af6">
    <w:name w:val="Subtitle"/>
    <w:basedOn w:val="ab"/>
    <w:next w:val="a"/>
    <w:link w:val="af7"/>
    <w:rsid w:val="0089249A"/>
    <w:pPr>
      <w:tabs>
        <w:tab w:val="left" w:pos="1760"/>
        <w:tab w:val="center" w:pos="4960"/>
      </w:tabs>
    </w:pPr>
  </w:style>
  <w:style w:type="character" w:customStyle="1" w:styleId="af7">
    <w:name w:val="副標題 字元"/>
    <w:basedOn w:val="a0"/>
    <w:link w:val="af6"/>
    <w:rsid w:val="0089249A"/>
    <w:rPr>
      <w:rFonts w:ascii="Arial" w:eastAsia="標楷體" w:hAnsi="Arial" w:cs="微軟正黑體"/>
      <w:sz w:val="28"/>
      <w:szCs w:val="28"/>
    </w:rPr>
  </w:style>
  <w:style w:type="paragraph" w:styleId="af8">
    <w:name w:val="Date"/>
    <w:basedOn w:val="a"/>
    <w:next w:val="a"/>
    <w:link w:val="af9"/>
    <w:rsid w:val="00EF490C"/>
    <w:pPr>
      <w:jc w:val="center"/>
    </w:pPr>
    <w:rPr>
      <w:sz w:val="28"/>
    </w:rPr>
  </w:style>
  <w:style w:type="character" w:customStyle="1" w:styleId="af9">
    <w:name w:val="日期 字元"/>
    <w:basedOn w:val="a0"/>
    <w:link w:val="af8"/>
    <w:rsid w:val="00EF490C"/>
    <w:rPr>
      <w:rFonts w:ascii="Arial" w:eastAsia="標楷體" w:hAnsi="Arial" w:cs="微軟正黑體"/>
      <w:kern w:val="2"/>
      <w:sz w:val="28"/>
      <w:szCs w:val="22"/>
    </w:rPr>
  </w:style>
  <w:style w:type="paragraph" w:customStyle="1" w:styleId="13">
    <w:name w:val="表格樣式1"/>
    <w:basedOn w:val="a"/>
    <w:rsid w:val="00152439"/>
    <w:pPr>
      <w:ind w:left="0"/>
    </w:pPr>
    <w:rPr>
      <w:color w:val="000000"/>
      <w:sz w:val="20"/>
      <w:szCs w:val="20"/>
    </w:rPr>
  </w:style>
  <w:style w:type="paragraph" w:customStyle="1" w:styleId="22">
    <w:name w:val="表格樣式2"/>
    <w:basedOn w:val="a"/>
    <w:rsid w:val="0043126F"/>
    <w:pPr>
      <w:ind w:left="0"/>
    </w:pPr>
  </w:style>
  <w:style w:type="paragraph" w:styleId="afa">
    <w:name w:val="Salutation"/>
    <w:basedOn w:val="a"/>
    <w:next w:val="a"/>
    <w:link w:val="afb"/>
    <w:semiHidden/>
    <w:unhideWhenUsed/>
    <w:rsid w:val="00530F10"/>
  </w:style>
  <w:style w:type="character" w:customStyle="1" w:styleId="afb">
    <w:name w:val="問候 字元"/>
    <w:basedOn w:val="a0"/>
    <w:link w:val="afa"/>
    <w:semiHidden/>
    <w:rsid w:val="00530F10"/>
    <w:rPr>
      <w:rFonts w:ascii="Arial" w:eastAsia="標楷體" w:hAnsi="Arial" w:cs="微軟正黑體"/>
      <w:kern w:val="2"/>
      <w:sz w:val="24"/>
      <w:szCs w:val="22"/>
    </w:rPr>
  </w:style>
  <w:style w:type="table" w:customStyle="1" w:styleId="14">
    <w:name w:val="表格格線1"/>
    <w:basedOn w:val="a1"/>
    <w:next w:val="a5"/>
    <w:uiPriority w:val="59"/>
    <w:rsid w:val="00C80F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Book Title"/>
    <w:uiPriority w:val="33"/>
    <w:rsid w:val="0084291E"/>
    <w:rPr>
      <w:rFonts w:ascii="Arial" w:eastAsia="標楷體" w:hAnsi="Arial" w:cs="Times New Roman"/>
      <w:b/>
      <w:bCs/>
      <w:i w:val="0"/>
      <w:iCs/>
      <w:spacing w:val="5"/>
      <w:sz w:val="72"/>
      <w:szCs w:val="28"/>
    </w:rPr>
  </w:style>
  <w:style w:type="character" w:styleId="afd">
    <w:name w:val="Subtle Reference"/>
    <w:uiPriority w:val="31"/>
    <w:rsid w:val="0084291E"/>
    <w:rPr>
      <w:rFonts w:cs="Times New Roman"/>
      <w:sz w:val="40"/>
      <w:szCs w:val="28"/>
    </w:rPr>
  </w:style>
  <w:style w:type="character" w:styleId="afe">
    <w:name w:val="annotation reference"/>
    <w:rsid w:val="00E51045"/>
    <w:rPr>
      <w:sz w:val="18"/>
      <w:szCs w:val="18"/>
    </w:rPr>
  </w:style>
  <w:style w:type="table" w:customStyle="1" w:styleId="410">
    <w:name w:val="格線表格 41"/>
    <w:basedOn w:val="a1"/>
    <w:uiPriority w:val="49"/>
    <w:rsid w:val="0038263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5">
    <w:name w:val="表格格線 (淺色)1"/>
    <w:basedOn w:val="a1"/>
    <w:uiPriority w:val="40"/>
    <w:rsid w:val="003826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Table">
    <w:name w:val="In Table"/>
    <w:basedOn w:val="a"/>
    <w:qFormat/>
    <w:rsid w:val="00435C1F"/>
    <w:pPr>
      <w:adjustRightInd/>
      <w:ind w:left="0"/>
    </w:pPr>
    <w:rPr>
      <w:rFonts w:ascii="Times New Roman" w:hAnsi="Times New Roman" w:cstheme="minorBidi"/>
      <w:color w:val="404040" w:themeColor="text1" w:themeTint="BF"/>
      <w:kern w:val="0"/>
      <w:sz w:val="22"/>
    </w:rPr>
  </w:style>
  <w:style w:type="character" w:customStyle="1" w:styleId="af1">
    <w:name w:val="清單段落 字元"/>
    <w:link w:val="af0"/>
    <w:uiPriority w:val="34"/>
    <w:locked/>
    <w:rsid w:val="00FC1AD1"/>
    <w:rPr>
      <w:rFonts w:ascii="Arial" w:eastAsia="標楷體" w:hAnsi="Arial" w:cs="微軟正黑體"/>
      <w:kern w:val="2"/>
      <w:sz w:val="24"/>
      <w:szCs w:val="22"/>
    </w:rPr>
  </w:style>
  <w:style w:type="paragraph" w:styleId="aff">
    <w:name w:val="footnote text"/>
    <w:basedOn w:val="a"/>
    <w:link w:val="aff0"/>
    <w:semiHidden/>
    <w:unhideWhenUsed/>
    <w:rsid w:val="00152C17"/>
    <w:rPr>
      <w:sz w:val="20"/>
      <w:szCs w:val="20"/>
    </w:rPr>
  </w:style>
  <w:style w:type="character" w:customStyle="1" w:styleId="aff0">
    <w:name w:val="註腳文字 字元"/>
    <w:basedOn w:val="a0"/>
    <w:link w:val="aff"/>
    <w:semiHidden/>
    <w:rsid w:val="00152C17"/>
    <w:rPr>
      <w:rFonts w:ascii="Arial" w:eastAsia="標楷體" w:hAnsi="Arial" w:cs="微軟正黑體"/>
      <w:kern w:val="2"/>
    </w:rPr>
  </w:style>
  <w:style w:type="character" w:styleId="aff1">
    <w:name w:val="footnote reference"/>
    <w:basedOn w:val="a0"/>
    <w:semiHidden/>
    <w:unhideWhenUsed/>
    <w:rsid w:val="00152C17"/>
    <w:rPr>
      <w:vertAlign w:val="superscript"/>
    </w:rPr>
  </w:style>
  <w:style w:type="paragraph" w:customStyle="1" w:styleId="32">
    <w:name w:val="標題3"/>
    <w:basedOn w:val="a"/>
    <w:rsid w:val="008A37BC"/>
    <w:pPr>
      <w:adjustRightInd/>
      <w:ind w:left="240" w:hangingChars="100" w:hanging="240"/>
    </w:pPr>
    <w:rPr>
      <w:rFonts w:ascii="Times New Roman" w:eastAsia="新細明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2541.ENTIEBANK\Desktop\02541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D7AF4F1AFBE8248AE1781E3682D57CD" ma:contentTypeVersion="1" ma:contentTypeDescription="建立新的文件。" ma:contentTypeScope="" ma:versionID="c43ac5fca3cf3b9a35e6633478885155">
  <xsd:schema xmlns:xsd="http://www.w3.org/2001/XMLSchema" xmlns:xs="http://www.w3.org/2001/XMLSchema" xmlns:p="http://schemas.microsoft.com/office/2006/metadata/properties" xmlns:ns2="4ed108c5-cbc1-4401-9efa-634c12a4e57d" targetNamespace="http://schemas.microsoft.com/office/2006/metadata/properties" ma:root="true" ma:fieldsID="d4a3f3d7dab45dd4feb335b1a6590646" ns2:_="">
    <xsd:import namespace="4ed108c5-cbc1-4401-9efa-634c12a4e57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108c5-cbc1-4401-9efa-634c12a4e5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644D9-DB01-4940-AEF4-B73EFEF09F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1C0894-96E9-4901-BDD4-E1FC78341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697057-C47E-4090-A772-A5B1EDA94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d108c5-cbc1-4401-9efa-634c12a4e5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923713-EF59-4E8A-A83E-D22AC98C670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1BB9970-FAA8-487B-9DC5-61F8C5361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02541.dotx</Template>
  <TotalTime>1199</TotalTime>
  <Pages>10</Pages>
  <Words>1144</Words>
  <Characters>6521</Characters>
  <Application>Microsoft Office Word</Application>
  <DocSecurity>0</DocSecurity>
  <Lines>54</Lines>
  <Paragraphs>15</Paragraphs>
  <ScaleCrop>false</ScaleCrop>
  <Company> </Company>
  <LinksUpToDate>false</LinksUpToDate>
  <CharactersWithSpaces>7650</CharactersWithSpaces>
  <SharedDoc>false</SharedDoc>
  <HLinks>
    <vt:vector size="30" baseType="variant"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_Toc388263465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_Toc388263464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_Toc388263463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_Toc388263462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_Toc388263461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00205</dc:creator>
  <cp:keywords>POC工作說明書</cp:keywords>
  <cp:lastModifiedBy>Samuel Lin 林威廷</cp:lastModifiedBy>
  <cp:revision>7</cp:revision>
  <cp:lastPrinted>2019-10-05T08:46:00Z</cp:lastPrinted>
  <dcterms:created xsi:type="dcterms:W3CDTF">2022-05-02T14:04:00Z</dcterms:created>
  <dcterms:modified xsi:type="dcterms:W3CDTF">2022-05-03T10:03:00Z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文件</vt:lpwstr>
  </property>
  <property fmtid="{D5CDD505-2E9C-101B-9397-08002B2CF9AE}" pid="3" name="display_urn:schemas-microsoft-com:office:office#Editor">
    <vt:lpwstr>鄒明良</vt:lpwstr>
  </property>
  <property fmtid="{D5CDD505-2E9C-101B-9397-08002B2CF9AE}" pid="4" name="xd_Signature">
    <vt:lpwstr/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isplay_urn:schemas-microsoft-com:office:office#Author">
    <vt:lpwstr>鄒明良</vt:lpwstr>
  </property>
  <property fmtid="{D5CDD505-2E9C-101B-9397-08002B2CF9AE}" pid="8" name="ContentTypeId">
    <vt:lpwstr>0x010100AD7AF4F1AFBE8248AE1781E3682D57CD</vt:lpwstr>
  </property>
  <property fmtid="{D5CDD505-2E9C-101B-9397-08002B2CF9AE}" pid="9" name="Subject">
    <vt:lpwstr/>
  </property>
  <property fmtid="{D5CDD505-2E9C-101B-9397-08002B2CF9AE}" pid="10" name="Keywords">
    <vt:lpwstr>POC工作說明書</vt:lpwstr>
  </property>
  <property fmtid="{D5CDD505-2E9C-101B-9397-08002B2CF9AE}" pid="11" name="_Author">
    <vt:lpwstr>00205</vt:lpwstr>
  </property>
  <property fmtid="{D5CDD505-2E9C-101B-9397-08002B2CF9AE}" pid="12" name="_Category">
    <vt:lpwstr/>
  </property>
  <property fmtid="{D5CDD505-2E9C-101B-9397-08002B2CF9AE}" pid="13" name="Categories">
    <vt:lpwstr/>
  </property>
  <property fmtid="{D5CDD505-2E9C-101B-9397-08002B2CF9AE}" pid="14" name="Approval Level">
    <vt:lpwstr/>
  </property>
  <property fmtid="{D5CDD505-2E9C-101B-9397-08002B2CF9AE}" pid="15" name="_Comments">
    <vt:lpwstr/>
  </property>
  <property fmtid="{D5CDD505-2E9C-101B-9397-08002B2CF9AE}" pid="16" name="Assigned To">
    <vt:lpwstr/>
  </property>
</Properties>
</file>